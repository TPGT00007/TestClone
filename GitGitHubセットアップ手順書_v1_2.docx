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15" w:rsidRDefault="00340415">
      <w:pPr>
        <w:pStyle w:val="a3"/>
        <w:rPr>
          <w:lang w:val="ja-JP"/>
        </w:rPr>
      </w:pPr>
      <w:r>
        <w:rPr>
          <w:rFonts w:hint="eastAsia"/>
          <w:lang w:val="ja-JP"/>
        </w:rPr>
        <w:t>Git</w:t>
      </w:r>
      <w:r w:rsidR="001D0548">
        <w:rPr>
          <w:rFonts w:hint="eastAsia"/>
          <w:lang w:val="ja-JP"/>
        </w:rPr>
        <w:t>、</w:t>
      </w:r>
      <w:r w:rsidR="00D32282">
        <w:rPr>
          <w:rFonts w:hint="eastAsia"/>
          <w:lang w:val="ja-JP"/>
        </w:rPr>
        <w:t>Git</w:t>
      </w:r>
      <w:r w:rsidR="00D32282">
        <w:rPr>
          <w:lang w:val="ja-JP"/>
        </w:rPr>
        <w:t>Hub</w:t>
      </w:r>
      <w:r w:rsidR="00D32282">
        <w:rPr>
          <w:rFonts w:hint="eastAsia"/>
          <w:lang w:val="ja-JP"/>
        </w:rPr>
        <w:t>セットアップ</w:t>
      </w:r>
      <w:r w:rsidR="00A82A91">
        <w:rPr>
          <w:rFonts w:hint="eastAsia"/>
          <w:lang w:val="ja-JP"/>
        </w:rPr>
        <w:t>手順書</w:t>
      </w:r>
    </w:p>
    <w:p w:rsidR="00864CE7" w:rsidRDefault="00864CE7" w:rsidP="00977EDF">
      <w:pPr>
        <w:wordWrap w:val="0"/>
        <w:jc w:val="right"/>
        <w:rPr>
          <w:lang w:val="ja-JP"/>
        </w:rPr>
      </w:pPr>
      <w:r>
        <w:rPr>
          <w:lang w:val="ja-JP"/>
        </w:rPr>
        <w:t>v</w:t>
      </w:r>
      <w:r>
        <w:rPr>
          <w:rFonts w:hint="eastAsia"/>
          <w:lang w:val="ja-JP"/>
        </w:rPr>
        <w:t>1</w:t>
      </w:r>
      <w:r w:rsidR="0019644E">
        <w:rPr>
          <w:lang w:val="ja-JP"/>
        </w:rPr>
        <w:t>.</w:t>
      </w:r>
      <w:r w:rsidR="0019644E">
        <w:rPr>
          <w:rFonts w:hint="eastAsia"/>
          <w:lang w:val="ja-JP"/>
        </w:rPr>
        <w:t>2</w:t>
      </w:r>
    </w:p>
    <w:p w:rsidR="00977EDF" w:rsidRPr="00977EDF" w:rsidRDefault="0019644E" w:rsidP="00864CE7">
      <w:pPr>
        <w:jc w:val="right"/>
        <w:rPr>
          <w:lang w:val="ja-JP"/>
        </w:rPr>
      </w:pPr>
      <w:r>
        <w:rPr>
          <w:lang w:val="ja-JP"/>
        </w:rPr>
        <w:t>2015/10/13</w:t>
      </w:r>
    </w:p>
    <w:p w:rsidR="00AE5920" w:rsidRDefault="00AE5920" w:rsidP="00AE5920">
      <w:pPr>
        <w:pStyle w:val="1"/>
        <w:rPr>
          <w:lang w:val="ja-JP"/>
        </w:rPr>
      </w:pPr>
      <w:r>
        <w:rPr>
          <w:rFonts w:hint="eastAsia"/>
          <w:lang w:val="ja-JP"/>
        </w:rPr>
        <w:t>はじめに</w:t>
      </w:r>
    </w:p>
    <w:p w:rsidR="00977EDF" w:rsidRDefault="00977EDF">
      <w:pPr>
        <w:rPr>
          <w:lang w:val="ja-JP"/>
        </w:rPr>
      </w:pPr>
      <w:r>
        <w:rPr>
          <w:rFonts w:hint="eastAsia"/>
          <w:lang w:val="ja-JP"/>
        </w:rPr>
        <w:t>本ドキュメント</w:t>
      </w:r>
      <w:r w:rsidR="002D146A">
        <w:rPr>
          <w:rFonts w:hint="eastAsia"/>
          <w:lang w:val="ja-JP"/>
        </w:rPr>
        <w:t>では</w:t>
      </w:r>
      <w:r>
        <w:rPr>
          <w:rFonts w:hint="eastAsia"/>
          <w:lang w:val="ja-JP"/>
        </w:rPr>
        <w:t>Git</w:t>
      </w:r>
      <w:r>
        <w:rPr>
          <w:rFonts w:hint="eastAsia"/>
          <w:lang w:val="ja-JP"/>
        </w:rPr>
        <w:t>のインストール</w:t>
      </w:r>
      <w:r w:rsidR="00D32282">
        <w:rPr>
          <w:rFonts w:hint="eastAsia"/>
          <w:lang w:val="ja-JP"/>
        </w:rPr>
        <w:t>、及び</w:t>
      </w:r>
      <w:r w:rsidR="00D32282">
        <w:rPr>
          <w:rFonts w:hint="eastAsia"/>
          <w:lang w:val="ja-JP"/>
        </w:rPr>
        <w:t>GitHub</w:t>
      </w:r>
      <w:r w:rsidR="00D32282">
        <w:rPr>
          <w:rFonts w:hint="eastAsia"/>
          <w:lang w:val="ja-JP"/>
        </w:rPr>
        <w:t>へのアカウント登録から</w:t>
      </w:r>
      <w:r w:rsidR="00D32282">
        <w:rPr>
          <w:rFonts w:hint="eastAsia"/>
          <w:lang w:val="ja-JP"/>
        </w:rPr>
        <w:t>GitHub</w:t>
      </w:r>
      <w:r w:rsidR="00D32282">
        <w:rPr>
          <w:rFonts w:hint="eastAsia"/>
          <w:lang w:val="ja-JP"/>
        </w:rPr>
        <w:t>上のチームへの参加方法</w:t>
      </w:r>
      <w:r>
        <w:rPr>
          <w:rFonts w:hint="eastAsia"/>
          <w:lang w:val="ja-JP"/>
        </w:rPr>
        <w:t>について説明</w:t>
      </w:r>
      <w:r w:rsidR="002D146A">
        <w:rPr>
          <w:rFonts w:hint="eastAsia"/>
          <w:lang w:val="ja-JP"/>
        </w:rPr>
        <w:t>する</w:t>
      </w:r>
      <w:r>
        <w:rPr>
          <w:rFonts w:hint="eastAsia"/>
          <w:lang w:val="ja-JP"/>
        </w:rPr>
        <w:t>。</w:t>
      </w:r>
      <w:r w:rsidR="00492BC0">
        <w:rPr>
          <w:rFonts w:hint="eastAsia"/>
          <w:lang w:val="ja-JP"/>
        </w:rPr>
        <w:t>尚、</w:t>
      </w:r>
      <w:r w:rsidR="002D146A">
        <w:rPr>
          <w:rFonts w:hint="eastAsia"/>
          <w:lang w:val="ja-JP"/>
        </w:rPr>
        <w:t>Git</w:t>
      </w:r>
      <w:r w:rsidR="002D146A">
        <w:rPr>
          <w:rFonts w:hint="eastAsia"/>
          <w:lang w:val="ja-JP"/>
        </w:rPr>
        <w:t>、</w:t>
      </w:r>
      <w:r w:rsidR="002D146A">
        <w:rPr>
          <w:rFonts w:hint="eastAsia"/>
          <w:lang w:val="ja-JP"/>
        </w:rPr>
        <w:t>GitHub</w:t>
      </w:r>
      <w:r w:rsidR="002D146A">
        <w:rPr>
          <w:rFonts w:hint="eastAsia"/>
          <w:lang w:val="ja-JP"/>
        </w:rPr>
        <w:t>の使用方法については別途</w:t>
      </w:r>
      <w:r w:rsidR="002D146A">
        <w:rPr>
          <w:rFonts w:hint="eastAsia"/>
          <w:lang w:val="ja-JP"/>
        </w:rPr>
        <w:t>WEB</w:t>
      </w:r>
      <w:r w:rsidR="002D146A">
        <w:rPr>
          <w:rFonts w:hint="eastAsia"/>
          <w:lang w:val="ja-JP"/>
        </w:rPr>
        <w:t>サイトなどを参照されたい。</w:t>
      </w:r>
    </w:p>
    <w:p w:rsidR="00814048" w:rsidRDefault="00814048">
      <w:pPr>
        <w:rPr>
          <w:lang w:val="ja-JP"/>
        </w:rPr>
      </w:pPr>
      <w:r>
        <w:rPr>
          <w:rFonts w:hint="eastAsia"/>
          <w:lang w:val="ja-JP"/>
        </w:rPr>
        <w:t>自席</w:t>
      </w:r>
      <w:r>
        <w:rPr>
          <w:rFonts w:hint="eastAsia"/>
          <w:lang w:val="ja-JP"/>
        </w:rPr>
        <w:t>PC</w:t>
      </w:r>
      <w:r>
        <w:rPr>
          <w:rFonts w:hint="eastAsia"/>
          <w:lang w:val="ja-JP"/>
        </w:rPr>
        <w:t>への</w:t>
      </w:r>
      <w:r>
        <w:rPr>
          <w:rFonts w:hint="eastAsia"/>
          <w:lang w:val="ja-JP"/>
        </w:rPr>
        <w:t>Git</w:t>
      </w:r>
      <w:r>
        <w:rPr>
          <w:rFonts w:hint="eastAsia"/>
          <w:lang w:val="ja-JP"/>
        </w:rPr>
        <w:t>のインストールは関連部署にて行うため、</w:t>
      </w:r>
      <w:r>
        <w:rPr>
          <w:rFonts w:hint="eastAsia"/>
          <w:lang w:val="ja-JP"/>
        </w:rPr>
        <w:t>2</w:t>
      </w:r>
      <w:r>
        <w:rPr>
          <w:rFonts w:hint="eastAsia"/>
          <w:lang w:val="ja-JP"/>
        </w:rPr>
        <w:t>章は飛ばし、インストール完了後</w:t>
      </w:r>
      <w:r w:rsidR="00665A3C">
        <w:rPr>
          <w:rFonts w:hint="eastAsia"/>
          <w:lang w:val="ja-JP"/>
        </w:rPr>
        <w:t>に</w:t>
      </w:r>
      <w:r>
        <w:rPr>
          <w:rFonts w:hint="eastAsia"/>
          <w:lang w:val="ja-JP"/>
        </w:rPr>
        <w:t>3</w:t>
      </w:r>
      <w:r>
        <w:rPr>
          <w:rFonts w:hint="eastAsia"/>
          <w:lang w:val="ja-JP"/>
        </w:rPr>
        <w:t>章の手順から実行すること。</w:t>
      </w:r>
    </w:p>
    <w:p w:rsidR="00977EDF" w:rsidRDefault="007404EE" w:rsidP="00977EDF">
      <w:pPr>
        <w:rPr>
          <w:lang w:val="ja-JP"/>
        </w:rPr>
      </w:pPr>
      <w:r>
        <w:rPr>
          <w:rFonts w:hint="eastAsia"/>
          <w:lang w:val="ja-JP"/>
        </w:rPr>
        <w:t xml:space="preserve">Git </w:t>
      </w:r>
      <w:r w:rsidR="00977EDF">
        <w:rPr>
          <w:rFonts w:hint="eastAsia"/>
          <w:lang w:val="ja-JP"/>
        </w:rPr>
        <w:t>Setup</w:t>
      </w:r>
      <w:r w:rsidR="00977EDF">
        <w:rPr>
          <w:rFonts w:hint="eastAsia"/>
          <w:lang w:val="ja-JP"/>
        </w:rPr>
        <w:t>ファイルは</w:t>
      </w:r>
      <w:r w:rsidR="00977EDF" w:rsidRPr="00977EDF">
        <w:rPr>
          <w:lang w:val="ja-JP"/>
        </w:rPr>
        <w:t>Git-1.9.4-preview20140611.exe</w:t>
      </w:r>
      <w:r w:rsidR="00977EDF">
        <w:rPr>
          <w:rFonts w:hint="eastAsia"/>
          <w:lang w:val="ja-JP"/>
        </w:rPr>
        <w:t>を前提としている。</w:t>
      </w:r>
    </w:p>
    <w:p w:rsidR="00977EDF" w:rsidRDefault="00D32282">
      <w:pPr>
        <w:rPr>
          <w:lang w:val="ja-JP"/>
        </w:rPr>
      </w:pPr>
      <w:r>
        <w:rPr>
          <w:rFonts w:hint="eastAsia"/>
          <w:lang w:val="ja-JP"/>
        </w:rPr>
        <w:t>GitHub</w:t>
      </w:r>
      <w:r>
        <w:rPr>
          <w:rFonts w:hint="eastAsia"/>
          <w:lang w:val="ja-JP"/>
        </w:rPr>
        <w:t>の説明は</w:t>
      </w:r>
      <w:r>
        <w:rPr>
          <w:rFonts w:hint="eastAsia"/>
          <w:lang w:val="ja-JP"/>
        </w:rPr>
        <w:t>2014/7/23</w:t>
      </w:r>
      <w:r>
        <w:rPr>
          <w:rFonts w:hint="eastAsia"/>
          <w:lang w:val="ja-JP"/>
        </w:rPr>
        <w:t>現在の動作を前提としている。</w:t>
      </w:r>
    </w:p>
    <w:p w:rsidR="002A2F12" w:rsidRDefault="002A2F12" w:rsidP="002A2F12">
      <w:pPr>
        <w:rPr>
          <w:lang w:val="ja-JP"/>
        </w:rPr>
      </w:pPr>
      <w:r>
        <w:rPr>
          <w:rFonts w:hint="eastAsia"/>
          <w:lang w:val="ja-JP"/>
        </w:rPr>
        <w:t>GitHub</w:t>
      </w:r>
      <w:r>
        <w:rPr>
          <w:rFonts w:hint="eastAsia"/>
          <w:lang w:val="ja-JP"/>
        </w:rPr>
        <w:t>の説明は</w:t>
      </w:r>
      <w:r>
        <w:rPr>
          <w:rFonts w:hint="eastAsia"/>
          <w:lang w:val="ja-JP"/>
        </w:rPr>
        <w:t>2014/7/23</w:t>
      </w:r>
      <w:r>
        <w:rPr>
          <w:rFonts w:hint="eastAsia"/>
          <w:lang w:val="ja-JP"/>
        </w:rPr>
        <w:t>現在の動作を前提としている。</w:t>
      </w:r>
      <w:r>
        <w:rPr>
          <w:rFonts w:hint="eastAsia"/>
          <w:lang w:val="ja-JP"/>
        </w:rPr>
        <w:t>追加テスト。</w:t>
      </w:r>
    </w:p>
    <w:p w:rsidR="002A2F12" w:rsidRDefault="002A2F12" w:rsidP="002A2F12">
      <w:pPr>
        <w:rPr>
          <w:rFonts w:hint="eastAsia"/>
          <w:lang w:val="ja-JP"/>
        </w:rPr>
      </w:pPr>
      <w:bookmarkStart w:id="0" w:name="_GoBack"/>
      <w:bookmarkEnd w:id="0"/>
    </w:p>
    <w:p w:rsidR="00D32282" w:rsidRDefault="00D32282">
      <w:pPr>
        <w:rPr>
          <w:lang w:val="ja-JP"/>
        </w:rPr>
      </w:pPr>
    </w:p>
    <w:p w:rsidR="00AE5920" w:rsidRDefault="00AE5920">
      <w:pPr>
        <w:rPr>
          <w:lang w:val="ja-JP"/>
        </w:rPr>
      </w:pPr>
      <w:r>
        <w:rPr>
          <w:lang w:val="ja-JP"/>
        </w:rPr>
        <w:br w:type="page"/>
      </w:r>
    </w:p>
    <w:p w:rsidR="00D26208" w:rsidRDefault="00340415">
      <w:pPr>
        <w:pStyle w:val="1"/>
      </w:pPr>
      <w:r>
        <w:rPr>
          <w:rFonts w:hint="eastAsia"/>
          <w:lang w:val="ja-JP"/>
        </w:rPr>
        <w:lastRenderedPageBreak/>
        <w:t>Git</w:t>
      </w:r>
      <w:r>
        <w:rPr>
          <w:rFonts w:hint="eastAsia"/>
          <w:lang w:val="ja-JP"/>
        </w:rPr>
        <w:t>のインストール</w:t>
      </w:r>
    </w:p>
    <w:p w:rsidR="00AE5920" w:rsidRDefault="00D32282">
      <w:r w:rsidRPr="00D32282">
        <w:rPr>
          <w:rFonts w:hint="eastAsia"/>
        </w:rPr>
        <w:t>Y:\</w:t>
      </w:r>
      <w:r w:rsidRPr="00D32282">
        <w:rPr>
          <w:rFonts w:hint="eastAsia"/>
        </w:rPr>
        <w:t>技術グループ</w:t>
      </w:r>
      <w:r w:rsidRPr="00D32282">
        <w:rPr>
          <w:rFonts w:hint="eastAsia"/>
        </w:rPr>
        <w:t>\</w:t>
      </w:r>
      <w:r w:rsidRPr="00D32282">
        <w:rPr>
          <w:rFonts w:hint="eastAsia"/>
        </w:rPr>
        <w:t>次期</w:t>
      </w:r>
      <w:r w:rsidRPr="00D32282">
        <w:rPr>
          <w:rFonts w:hint="eastAsia"/>
        </w:rPr>
        <w:t>POS</w:t>
      </w:r>
      <w:r w:rsidRPr="00D32282">
        <w:rPr>
          <w:rFonts w:hint="eastAsia"/>
        </w:rPr>
        <w:t>関連</w:t>
      </w:r>
      <w:r w:rsidRPr="00D32282">
        <w:rPr>
          <w:rFonts w:hint="eastAsia"/>
        </w:rPr>
        <w:t>\Git</w:t>
      </w:r>
      <w:r w:rsidRPr="00D32282">
        <w:rPr>
          <w:rFonts w:hint="eastAsia"/>
        </w:rPr>
        <w:t>関連ソフトウエア</w:t>
      </w:r>
      <w:r>
        <w:rPr>
          <w:rFonts w:hint="eastAsia"/>
        </w:rPr>
        <w:t>にある、</w:t>
      </w:r>
      <w:r w:rsidR="00340415" w:rsidRPr="00340415">
        <w:t>Git-1.9.4-preview20140611.exe</w:t>
      </w:r>
      <w:r w:rsidR="00340415">
        <w:rPr>
          <w:rFonts w:hint="eastAsia"/>
        </w:rPr>
        <w:t>をダブルクリックし</w:t>
      </w:r>
      <w:r w:rsidR="00F51DE1">
        <w:rPr>
          <w:rFonts w:hint="eastAsia"/>
        </w:rPr>
        <w:t>、</w:t>
      </w:r>
      <w:r w:rsidR="00AE5920">
        <w:rPr>
          <w:rFonts w:hint="eastAsia"/>
        </w:rPr>
        <w:t>Next</w:t>
      </w:r>
      <w:r w:rsidR="00AE5920">
        <w:rPr>
          <w:rFonts w:hint="eastAsia"/>
        </w:rPr>
        <w:t>をクリック</w:t>
      </w:r>
      <w:r w:rsidR="00F51DE1">
        <w:rPr>
          <w:rFonts w:hint="eastAsia"/>
        </w:rPr>
        <w:t>していく</w:t>
      </w:r>
      <w:r w:rsidR="00AE5920">
        <w:rPr>
          <w:rFonts w:hint="eastAsia"/>
        </w:rPr>
        <w:t>。</w:t>
      </w:r>
    </w:p>
    <w:p w:rsidR="00AE5920" w:rsidRDefault="00AE5920">
      <w:r>
        <w:rPr>
          <w:noProof/>
        </w:rPr>
        <w:drawing>
          <wp:inline distT="0" distB="0" distL="0" distR="0" wp14:anchorId="3C5E1678" wp14:editId="0090C8DF">
            <wp:extent cx="3829050" cy="2970686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216" cy="29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0" w:rsidRDefault="00AE5920"/>
    <w:p w:rsidR="00AE5920" w:rsidRDefault="00AE5920">
      <w:r>
        <w:rPr>
          <w:rFonts w:hint="eastAsia"/>
        </w:rPr>
        <w:t>Select Destination Location</w:t>
      </w:r>
      <w:r>
        <w:rPr>
          <w:rFonts w:hint="eastAsia"/>
        </w:rPr>
        <w:t>ウィンドウではデフォルト値のまま</w:t>
      </w:r>
      <w:r>
        <w:rPr>
          <w:rFonts w:hint="eastAsia"/>
        </w:rPr>
        <w:t>Next</w:t>
      </w:r>
      <w:r>
        <w:rPr>
          <w:rFonts w:hint="eastAsia"/>
        </w:rPr>
        <w:t>をクリック。</w:t>
      </w:r>
    </w:p>
    <w:p w:rsidR="00340415" w:rsidRDefault="00AE5920">
      <w:r>
        <w:rPr>
          <w:noProof/>
        </w:rPr>
        <w:drawing>
          <wp:inline distT="0" distB="0" distL="0" distR="0" wp14:anchorId="54CDCD4C" wp14:editId="7649B70B">
            <wp:extent cx="3829050" cy="2970686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942" cy="30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1" w:rsidRDefault="00F51DE1">
      <w:r>
        <w:br w:type="page"/>
      </w:r>
    </w:p>
    <w:p w:rsidR="00AE5920" w:rsidRDefault="00AE5920">
      <w:r>
        <w:rPr>
          <w:rFonts w:hint="eastAsia"/>
        </w:rPr>
        <w:lastRenderedPageBreak/>
        <w:t>Select Compornents</w:t>
      </w:r>
      <w:r>
        <w:rPr>
          <w:rFonts w:hint="eastAsia"/>
        </w:rPr>
        <w:t>ウィンドウもデフォルト値のまま</w:t>
      </w:r>
      <w:r>
        <w:rPr>
          <w:rFonts w:hint="eastAsia"/>
        </w:rPr>
        <w:t>Next</w:t>
      </w:r>
      <w:r>
        <w:rPr>
          <w:rFonts w:hint="eastAsia"/>
        </w:rPr>
        <w:t>をクリック。</w:t>
      </w:r>
    </w:p>
    <w:p w:rsidR="00AE5920" w:rsidRDefault="00AE5920">
      <w:r>
        <w:rPr>
          <w:noProof/>
        </w:rPr>
        <w:drawing>
          <wp:inline distT="0" distB="0" distL="0" distR="0" wp14:anchorId="528D69E6" wp14:editId="16246C6E">
            <wp:extent cx="3876675" cy="3007635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34" cy="30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1" w:rsidRDefault="00F51DE1"/>
    <w:p w:rsidR="00AE5920" w:rsidRDefault="00AE5920">
      <w:r>
        <w:rPr>
          <w:rFonts w:hint="eastAsia"/>
        </w:rPr>
        <w:t>A</w:t>
      </w:r>
      <w:r>
        <w:t>djustion your PATH environment</w:t>
      </w:r>
      <w:r>
        <w:rPr>
          <w:rFonts w:hint="eastAsia"/>
        </w:rPr>
        <w:t>ウィンドウでは</w:t>
      </w:r>
      <w:r>
        <w:rPr>
          <w:rFonts w:hint="eastAsia"/>
        </w:rPr>
        <w:t>2</w:t>
      </w:r>
      <w:r>
        <w:rPr>
          <w:rFonts w:hint="eastAsia"/>
        </w:rPr>
        <w:t>番目の</w:t>
      </w:r>
      <w:r>
        <w:rPr>
          <w:rFonts w:hint="eastAsia"/>
        </w:rPr>
        <w:t>Use Git</w:t>
      </w:r>
      <w:r>
        <w:t xml:space="preserve"> from the Windows Command Prompt</w:t>
      </w:r>
      <w:r>
        <w:rPr>
          <w:rFonts w:hint="eastAsia"/>
        </w:rPr>
        <w:t>を選択し、</w:t>
      </w:r>
      <w:r>
        <w:rPr>
          <w:rFonts w:hint="eastAsia"/>
        </w:rPr>
        <w:t>Next</w:t>
      </w:r>
      <w:r>
        <w:rPr>
          <w:rFonts w:hint="eastAsia"/>
        </w:rPr>
        <w:t>をクリック。</w:t>
      </w:r>
    </w:p>
    <w:p w:rsidR="00AE5920" w:rsidRDefault="00AE5920">
      <w:r>
        <w:rPr>
          <w:noProof/>
        </w:rPr>
        <w:drawing>
          <wp:inline distT="0" distB="0" distL="0" distR="0" wp14:anchorId="6E654FFD" wp14:editId="57ED4688">
            <wp:extent cx="3891872" cy="30194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518" cy="30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0" w:rsidRDefault="00AE5920"/>
    <w:p w:rsidR="00AE5920" w:rsidRDefault="00AE5920">
      <w:r>
        <w:br w:type="page"/>
      </w:r>
    </w:p>
    <w:p w:rsidR="00AE5920" w:rsidRDefault="00AE5920">
      <w:pPr>
        <w:rPr>
          <w:noProof/>
        </w:rPr>
      </w:pPr>
      <w:r>
        <w:rPr>
          <w:rFonts w:hint="eastAsia"/>
          <w:noProof/>
        </w:rPr>
        <w:lastRenderedPageBreak/>
        <w:t>Configuring the line ending conversions</w:t>
      </w:r>
      <w:r>
        <w:rPr>
          <w:rFonts w:hint="eastAsia"/>
          <w:noProof/>
        </w:rPr>
        <w:t>ウィンドウでは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番目の</w:t>
      </w:r>
      <w:r>
        <w:rPr>
          <w:rFonts w:hint="eastAsia"/>
          <w:noProof/>
        </w:rPr>
        <w:t>Checkout Windows-style,commit Unix-style line endings</w:t>
      </w:r>
      <w:r>
        <w:rPr>
          <w:rFonts w:hint="eastAsia"/>
          <w:noProof/>
        </w:rPr>
        <w:t>を選択し、</w:t>
      </w:r>
      <w:r>
        <w:rPr>
          <w:rFonts w:hint="eastAsia"/>
          <w:noProof/>
        </w:rPr>
        <w:t>Next</w:t>
      </w:r>
      <w:r>
        <w:rPr>
          <w:rFonts w:hint="eastAsia"/>
          <w:noProof/>
        </w:rPr>
        <w:t>をクリック。</w:t>
      </w:r>
      <w:r w:rsidR="00F51DE1">
        <w:rPr>
          <w:rFonts w:hint="eastAsia"/>
          <w:noProof/>
        </w:rPr>
        <w:t>インストールが始まる。</w:t>
      </w:r>
    </w:p>
    <w:p w:rsidR="00AE5920" w:rsidRDefault="00AE5920">
      <w:r>
        <w:rPr>
          <w:noProof/>
        </w:rPr>
        <w:drawing>
          <wp:inline distT="0" distB="0" distL="0" distR="0" wp14:anchorId="55FCF961" wp14:editId="64F7E410">
            <wp:extent cx="4039198" cy="313372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872" cy="3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1" w:rsidRDefault="00F51DE1"/>
    <w:p w:rsidR="00F51DE1" w:rsidRDefault="00F51DE1">
      <w:r>
        <w:rPr>
          <w:rFonts w:hint="eastAsia"/>
        </w:rPr>
        <w:t>インストールが終了すると下のウィンドウが表示される。</w:t>
      </w:r>
      <w:r>
        <w:rPr>
          <w:rFonts w:hint="eastAsia"/>
        </w:rPr>
        <w:t>Finish</w:t>
      </w:r>
      <w:r>
        <w:rPr>
          <w:rFonts w:hint="eastAsia"/>
        </w:rPr>
        <w:t>をクリックして終了。</w:t>
      </w:r>
    </w:p>
    <w:p w:rsidR="00AE5920" w:rsidRDefault="00F51DE1">
      <w:r>
        <w:rPr>
          <w:noProof/>
        </w:rPr>
        <w:drawing>
          <wp:inline distT="0" distB="0" distL="0" distR="0" wp14:anchorId="03FDB211" wp14:editId="5356BCDB">
            <wp:extent cx="4038600" cy="3133261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942" cy="31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2E" w:rsidRDefault="00444F2E">
      <w:r>
        <w:br w:type="page"/>
      </w:r>
    </w:p>
    <w:p w:rsidR="00444F2E" w:rsidRDefault="00444F2E" w:rsidP="00444F2E">
      <w:pPr>
        <w:pStyle w:val="1"/>
      </w:pPr>
      <w:r>
        <w:rPr>
          <w:rFonts w:hint="eastAsia"/>
          <w:lang w:val="ja-JP"/>
        </w:rPr>
        <w:lastRenderedPageBreak/>
        <w:t>Git</w:t>
      </w:r>
      <w:r>
        <w:rPr>
          <w:rFonts w:hint="eastAsia"/>
          <w:lang w:val="ja-JP"/>
        </w:rPr>
        <w:t>のセットアップ</w:t>
      </w:r>
    </w:p>
    <w:p w:rsidR="00F51DE1" w:rsidRDefault="00492BC0" w:rsidP="00C03675">
      <w:pPr>
        <w:pStyle w:val="2"/>
      </w:pPr>
      <w:r>
        <w:rPr>
          <w:rFonts w:hint="eastAsia"/>
        </w:rPr>
        <w:t>メンバ</w:t>
      </w:r>
      <w:r w:rsidR="00D54269">
        <w:rPr>
          <w:rFonts w:hint="eastAsia"/>
        </w:rPr>
        <w:t>ID</w:t>
      </w:r>
      <w:r w:rsidR="00444F2E">
        <w:rPr>
          <w:rFonts w:hint="eastAsia"/>
        </w:rPr>
        <w:t>、メールアドレスの設定</w:t>
      </w:r>
    </w:p>
    <w:p w:rsidR="00C03675" w:rsidRDefault="00720E74" w:rsidP="009E5E96">
      <w:pPr>
        <w:pStyle w:val="af3"/>
        <w:numPr>
          <w:ilvl w:val="0"/>
          <w:numId w:val="15"/>
        </w:numPr>
      </w:pPr>
      <w:r>
        <w:rPr>
          <w:rFonts w:hint="eastAsia"/>
        </w:rPr>
        <w:t>Windows</w:t>
      </w:r>
      <w:r w:rsidR="00C03675">
        <w:rPr>
          <w:rFonts w:hint="eastAsia"/>
        </w:rPr>
        <w:t>コマンドラインから</w:t>
      </w:r>
      <w:r w:rsidR="00D54269">
        <w:rPr>
          <w:rFonts w:hint="eastAsia"/>
        </w:rPr>
        <w:t>Git</w:t>
      </w:r>
      <w:r w:rsidR="00492BC0">
        <w:rPr>
          <w:rFonts w:hint="eastAsia"/>
        </w:rPr>
        <w:t>メンバ</w:t>
      </w:r>
      <w:r w:rsidR="00D54269">
        <w:rPr>
          <w:rFonts w:hint="eastAsia"/>
        </w:rPr>
        <w:t>ID</w:t>
      </w:r>
      <w:r w:rsidR="00C03675">
        <w:rPr>
          <w:rFonts w:hint="eastAsia"/>
        </w:rPr>
        <w:t>、メールアドレスの設定を行う。</w:t>
      </w:r>
    </w:p>
    <w:p w:rsidR="00444F2E" w:rsidRDefault="00814048" w:rsidP="009E5E96">
      <w:pPr>
        <w:ind w:leftChars="200" w:left="440"/>
      </w:pPr>
      <w:r w:rsidRPr="00444F2E">
        <w:t>G</w:t>
      </w:r>
      <w:r w:rsidR="00444F2E" w:rsidRPr="00444F2E">
        <w:t xml:space="preserve">it config </w:t>
      </w:r>
      <w:r>
        <w:t>–</w:t>
      </w:r>
      <w:r w:rsidR="00444F2E" w:rsidRPr="00444F2E">
        <w:t>global user.name</w:t>
      </w:r>
      <w:r w:rsidR="00444F2E">
        <w:t xml:space="preserve"> </w:t>
      </w:r>
      <w:r w:rsidR="00D54269">
        <w:t>Git</w:t>
      </w:r>
      <w:r w:rsidR="00492BC0">
        <w:rPr>
          <w:rFonts w:hint="eastAsia"/>
        </w:rPr>
        <w:t>メンバ</w:t>
      </w:r>
      <w:r w:rsidR="00D54269">
        <w:rPr>
          <w:rFonts w:hint="eastAsia"/>
        </w:rPr>
        <w:t>ID</w:t>
      </w:r>
    </w:p>
    <w:p w:rsidR="00444F2E" w:rsidRDefault="00444F2E" w:rsidP="009E5E96">
      <w:pPr>
        <w:ind w:leftChars="200" w:left="440"/>
      </w:pPr>
      <w:r>
        <w:t xml:space="preserve">git config </w:t>
      </w:r>
      <w:r w:rsidR="00814048">
        <w:t>–</w:t>
      </w:r>
      <w:r>
        <w:t xml:space="preserve">global user.email </w:t>
      </w:r>
      <w:r>
        <w:rPr>
          <w:rFonts w:hint="eastAsia"/>
        </w:rPr>
        <w:t>メールアドレス</w:t>
      </w:r>
    </w:p>
    <w:p w:rsidR="00444F2E" w:rsidRDefault="009E5E96" w:rsidP="009E5E96">
      <w:pPr>
        <w:ind w:leftChars="100" w:left="220"/>
      </w:pP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 w:rsidR="00444F2E">
        <w:rPr>
          <w:rFonts w:hint="eastAsia"/>
        </w:rPr>
        <w:t>は</w:t>
      </w:r>
      <w:r>
        <w:rPr>
          <w:rFonts w:hint="eastAsia"/>
        </w:rPr>
        <w:t>後述の</w:t>
      </w:r>
      <w:r>
        <w:rPr>
          <w:rFonts w:hint="eastAsia"/>
        </w:rPr>
        <w:t>Git</w:t>
      </w:r>
      <w:r>
        <w:rPr>
          <w:rFonts w:hint="eastAsia"/>
        </w:rPr>
        <w:t>メンバ一覧</w:t>
      </w:r>
      <w:r w:rsidR="00444F2E">
        <w:rPr>
          <w:rFonts w:hint="eastAsia"/>
        </w:rPr>
        <w:t>表に割り当てられた自分のものを</w:t>
      </w:r>
      <w:r>
        <w:rPr>
          <w:rFonts w:hint="eastAsia"/>
        </w:rPr>
        <w:t>設定</w:t>
      </w:r>
      <w:r w:rsidR="00444F2E">
        <w:rPr>
          <w:rFonts w:hint="eastAsia"/>
        </w:rPr>
        <w:t>する。</w:t>
      </w:r>
    </w:p>
    <w:p w:rsidR="00F07B72" w:rsidRPr="00F07B72" w:rsidRDefault="00F07B72" w:rsidP="00F07B72">
      <w:pPr>
        <w:ind w:leftChars="100" w:left="220"/>
      </w:pPr>
      <w:r>
        <w:rPr>
          <w:rFonts w:hint="eastAsia"/>
        </w:rPr>
        <w:t>TATSUNO</w:t>
      </w:r>
      <w:r>
        <w:rPr>
          <w:rFonts w:hint="eastAsia"/>
        </w:rPr>
        <w:t>メンバについてはメールアドレスは、</w:t>
      </w:r>
      <w:hyperlink r:id="rId15" w:history="1">
        <w:r w:rsidRPr="00C71A3B">
          <w:rPr>
            <w:rStyle w:val="af8"/>
            <w:rFonts w:hint="eastAsia"/>
          </w:rPr>
          <w:t>xxxxxxx_xxxxxxx@tatsuno.co.jp</w:t>
        </w:r>
      </w:hyperlink>
      <w:r>
        <w:rPr>
          <w:rFonts w:hint="eastAsia"/>
        </w:rPr>
        <w:t>を登録する。</w:t>
      </w:r>
    </w:p>
    <w:p w:rsidR="00444F2E" w:rsidRPr="00444F2E" w:rsidRDefault="009E5E96" w:rsidP="00F07B72">
      <w:pPr>
        <w:ind w:leftChars="100" w:left="220"/>
      </w:pPr>
      <w:r>
        <w:rPr>
          <w:rFonts w:hint="eastAsia"/>
        </w:rPr>
        <w:t>例</w:t>
      </w:r>
      <w:r w:rsidR="00444F2E">
        <w:t>:</w:t>
      </w:r>
    </w:p>
    <w:p w:rsidR="00864CE7" w:rsidRDefault="00864CE7" w:rsidP="00F07B72">
      <w:pPr>
        <w:ind w:leftChars="200" w:left="440"/>
      </w:pPr>
      <w:r w:rsidRPr="00864CE7">
        <w:t xml:space="preserve">git config </w:t>
      </w:r>
      <w:r w:rsidR="00814048">
        <w:t>–</w:t>
      </w:r>
      <w:r w:rsidRPr="00864CE7">
        <w:t xml:space="preserve">global user.name </w:t>
      </w:r>
      <w:r w:rsidR="00CB036A">
        <w:t>"</w:t>
      </w:r>
      <w:r w:rsidRPr="00864CE7">
        <w:t>TPGT00007</w:t>
      </w:r>
      <w:r w:rsidR="00CB036A">
        <w:rPr>
          <w:rFonts w:hint="eastAsia"/>
        </w:rPr>
        <w:t>"</w:t>
      </w:r>
    </w:p>
    <w:p w:rsidR="00DE4F6B" w:rsidRDefault="00864CE7" w:rsidP="00F07B72">
      <w:pPr>
        <w:ind w:leftChars="200" w:left="440"/>
      </w:pPr>
      <w:r w:rsidRPr="00864CE7">
        <w:t xml:space="preserve">git config </w:t>
      </w:r>
      <w:r w:rsidR="00814048">
        <w:t>–</w:t>
      </w:r>
      <w:r w:rsidRPr="00864CE7">
        <w:t xml:space="preserve">global user.email </w:t>
      </w:r>
      <w:r w:rsidR="00CB036A">
        <w:t>"</w:t>
      </w:r>
      <w:r w:rsidRPr="00864CE7">
        <w:t>kazunori_tanaka@tatsuno.co.jp</w:t>
      </w:r>
      <w:r w:rsidR="00CB036A">
        <w:t>"</w:t>
      </w:r>
    </w:p>
    <w:p w:rsidR="00C03675" w:rsidRDefault="00D54269" w:rsidP="00C03675">
      <w:pPr>
        <w:pStyle w:val="2"/>
      </w:pP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 w:rsidR="00C03675">
        <w:rPr>
          <w:rFonts w:hint="eastAsia"/>
        </w:rPr>
        <w:t>コード体系</w:t>
      </w:r>
    </w:p>
    <w:p w:rsidR="00DE4F6B" w:rsidRDefault="00D54269">
      <w:r>
        <w:rPr>
          <w:rFonts w:hint="eastAsia"/>
        </w:rPr>
        <w:t>Git</w:t>
      </w:r>
      <w:r w:rsidR="00492BC0">
        <w:rPr>
          <w:rFonts w:hint="eastAsia"/>
        </w:rPr>
        <w:t>メンバ</w:t>
      </w:r>
      <w:r w:rsidR="00DE4F6B">
        <w:rPr>
          <w:rFonts w:hint="eastAsia"/>
        </w:rPr>
        <w:t>ID</w:t>
      </w:r>
      <w:r w:rsidR="00DE4F6B">
        <w:rPr>
          <w:rFonts w:hint="eastAsia"/>
        </w:rPr>
        <w:t>は</w:t>
      </w:r>
      <w:r w:rsidR="002D146A">
        <w:rPr>
          <w:rFonts w:hint="eastAsia"/>
        </w:rPr>
        <w:t>9</w:t>
      </w:r>
      <w:r w:rsidR="002D146A">
        <w:rPr>
          <w:rFonts w:hint="eastAsia"/>
        </w:rPr>
        <w:t>桁で</w:t>
      </w:r>
      <w:r w:rsidR="00DE4F6B">
        <w:rPr>
          <w:rFonts w:hint="eastAsia"/>
        </w:rPr>
        <w:t>以下のコード体系になっている。</w:t>
      </w:r>
    </w:p>
    <w:p w:rsidR="002D146A" w:rsidRPr="002D146A" w:rsidRDefault="00492BC0" w:rsidP="002D146A">
      <w:pPr>
        <w:ind w:leftChars="100" w:left="220"/>
        <w:rPr>
          <w:sz w:val="36"/>
          <w:szCs w:val="36"/>
        </w:rPr>
      </w:pPr>
      <w:r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2B4FF" wp14:editId="67567200">
                <wp:simplePos x="0" y="0"/>
                <wp:positionH relativeFrom="column">
                  <wp:posOffset>904875</wp:posOffset>
                </wp:positionH>
                <wp:positionV relativeFrom="paragraph">
                  <wp:posOffset>274320</wp:posOffset>
                </wp:positionV>
                <wp:extent cx="0" cy="264033"/>
                <wp:effectExtent l="19050" t="0" r="19050" b="2222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0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06F8E" id="直線コネクタ 2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1.6pt" to="71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F52EC" wp14:editId="677D0C10">
                <wp:simplePos x="0" y="0"/>
                <wp:positionH relativeFrom="column">
                  <wp:posOffset>295275</wp:posOffset>
                </wp:positionH>
                <wp:positionV relativeFrom="paragraph">
                  <wp:posOffset>282575</wp:posOffset>
                </wp:positionV>
                <wp:extent cx="0" cy="933450"/>
                <wp:effectExtent l="19050" t="0" r="1905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84D50" id="直線コネクタ 29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2.25pt" to="23.2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" strokecolor="#0070c0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4A3F8" wp14:editId="3B5338FC">
                <wp:simplePos x="0" y="0"/>
                <wp:positionH relativeFrom="column">
                  <wp:posOffset>552450</wp:posOffset>
                </wp:positionH>
                <wp:positionV relativeFrom="paragraph">
                  <wp:posOffset>282574</wp:posOffset>
                </wp:positionV>
                <wp:extent cx="0" cy="581025"/>
                <wp:effectExtent l="19050" t="0" r="19050" b="2857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38D28" id="直線コネクタ 27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2.25pt" to="43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32099" wp14:editId="2CF63ED0">
                <wp:simplePos x="0" y="0"/>
                <wp:positionH relativeFrom="column">
                  <wp:posOffset>130175</wp:posOffset>
                </wp:positionH>
                <wp:positionV relativeFrom="paragraph">
                  <wp:posOffset>273050</wp:posOffset>
                </wp:positionV>
                <wp:extent cx="349250" cy="0"/>
                <wp:effectExtent l="0" t="19050" r="31750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21F0F0" id="直線コネクタ 22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25pt,21.5pt" to="37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" strokecolor="#0070c0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47200" wp14:editId="5A2662EF">
                <wp:simplePos x="0" y="0"/>
                <wp:positionH relativeFrom="column">
                  <wp:posOffset>497205</wp:posOffset>
                </wp:positionH>
                <wp:positionV relativeFrom="paragraph">
                  <wp:posOffset>273050</wp:posOffset>
                </wp:positionV>
                <wp:extent cx="121920" cy="0"/>
                <wp:effectExtent l="0" t="19050" r="3048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70322" id="直線コネクタ 23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15pt,21.5pt" to="48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" strokecolor="red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E4B43" wp14:editId="7289F40C">
                <wp:simplePos x="0" y="0"/>
                <wp:positionH relativeFrom="column">
                  <wp:posOffset>625945</wp:posOffset>
                </wp:positionH>
                <wp:positionV relativeFrom="paragraph">
                  <wp:posOffset>273050</wp:posOffset>
                </wp:positionV>
                <wp:extent cx="562432" cy="0"/>
                <wp:effectExtent l="0" t="19050" r="2857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85262" id="直線コネクタ 21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3pt,21.5pt" to="93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2D146A" w:rsidRPr="002D146A">
        <w:rPr>
          <w:rFonts w:hint="eastAsia"/>
          <w:color w:val="0070C0"/>
          <w:sz w:val="36"/>
          <w:szCs w:val="36"/>
        </w:rPr>
        <w:t>TPG</w:t>
      </w:r>
      <w:r w:rsidR="002D146A" w:rsidRPr="002D146A">
        <w:rPr>
          <w:rFonts w:hint="eastAsia"/>
          <w:color w:val="FF0000"/>
          <w:sz w:val="36"/>
          <w:szCs w:val="36"/>
        </w:rPr>
        <w:t>T</w:t>
      </w:r>
      <w:r w:rsidR="002D146A" w:rsidRPr="002D146A">
        <w:rPr>
          <w:rFonts w:hint="eastAsia"/>
          <w:sz w:val="36"/>
          <w:szCs w:val="36"/>
        </w:rPr>
        <w:t>00000</w:t>
      </w:r>
    </w:p>
    <w:p w:rsidR="002D146A" w:rsidRDefault="002D146A" w:rsidP="002D146A">
      <w:pPr>
        <w:ind w:leftChars="1095" w:left="2409"/>
      </w:pPr>
      <w:r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61803" wp14:editId="6DC3FA96">
                <wp:simplePos x="0" y="0"/>
                <wp:positionH relativeFrom="column">
                  <wp:posOffset>900430</wp:posOffset>
                </wp:positionH>
                <wp:positionV relativeFrom="paragraph">
                  <wp:posOffset>127635</wp:posOffset>
                </wp:positionV>
                <wp:extent cx="464820" cy="0"/>
                <wp:effectExtent l="0" t="19050" r="3048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D078B" id="直線コネクタ 24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9pt,10.05pt" to="107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rFonts w:hint="eastAsia"/>
        </w:rPr>
        <w:t>5</w:t>
      </w:r>
      <w:r>
        <w:rPr>
          <w:rFonts w:hint="eastAsia"/>
        </w:rPr>
        <w:t>桁目から</w:t>
      </w:r>
      <w:r>
        <w:rPr>
          <w:rFonts w:hint="eastAsia"/>
        </w:rPr>
        <w:t>5</w:t>
      </w:r>
      <w:r>
        <w:rPr>
          <w:rFonts w:hint="eastAsia"/>
        </w:rPr>
        <w:t>桁は連番。</w:t>
      </w:r>
    </w:p>
    <w:p w:rsidR="002D146A" w:rsidRPr="002D146A" w:rsidRDefault="002D146A" w:rsidP="002D146A">
      <w:pPr>
        <w:ind w:leftChars="1095" w:left="2409" w:firstLine="1"/>
        <w:rPr>
          <w:color w:val="FF0000"/>
        </w:rPr>
      </w:pPr>
      <w:r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A196F" wp14:editId="5B4E8775">
                <wp:simplePos x="0" y="0"/>
                <wp:positionH relativeFrom="column">
                  <wp:posOffset>552450</wp:posOffset>
                </wp:positionH>
                <wp:positionV relativeFrom="paragraph">
                  <wp:posOffset>110490</wp:posOffset>
                </wp:positionV>
                <wp:extent cx="838200" cy="0"/>
                <wp:effectExtent l="0" t="19050" r="19050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82E61" id="直線コネクタ 26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8.7pt" to="10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" strokecolor="red" strokeweight="2.25pt">
                <v:stroke joinstyle="miter"/>
              </v:line>
            </w:pict>
          </mc:Fallback>
        </mc:AlternateContent>
      </w:r>
      <w:r w:rsidRPr="002D146A">
        <w:rPr>
          <w:rFonts w:hint="eastAsia"/>
          <w:color w:val="FF0000"/>
        </w:rPr>
        <w:t>4</w:t>
      </w:r>
      <w:r w:rsidRPr="002D146A">
        <w:rPr>
          <w:rFonts w:hint="eastAsia"/>
          <w:color w:val="FF0000"/>
        </w:rPr>
        <w:t>桁目は組織区分。</w:t>
      </w:r>
      <w:r w:rsidRPr="002D146A">
        <w:rPr>
          <w:rFonts w:hint="eastAsia"/>
          <w:color w:val="FF0000"/>
        </w:rPr>
        <w:t>T</w:t>
      </w:r>
      <w:r w:rsidRPr="002D146A">
        <w:rPr>
          <w:rFonts w:hint="eastAsia"/>
          <w:color w:val="FF0000"/>
        </w:rPr>
        <w:t>は</w:t>
      </w:r>
      <w:r w:rsidRPr="002D146A">
        <w:rPr>
          <w:rFonts w:hint="eastAsia"/>
          <w:color w:val="FF0000"/>
        </w:rPr>
        <w:t>TATSUNO</w:t>
      </w:r>
      <w:r w:rsidR="00492BC0">
        <w:rPr>
          <w:rFonts w:hint="eastAsia"/>
          <w:color w:val="FF0000"/>
        </w:rPr>
        <w:t>メンバ</w:t>
      </w:r>
      <w:r w:rsidRPr="002D146A">
        <w:rPr>
          <w:rFonts w:hint="eastAsia"/>
          <w:color w:val="FF0000"/>
        </w:rPr>
        <w:t>。</w:t>
      </w:r>
      <w:r w:rsidRPr="002D146A">
        <w:rPr>
          <w:rFonts w:hint="eastAsia"/>
          <w:color w:val="FF0000"/>
        </w:rPr>
        <w:t>K</w:t>
      </w:r>
      <w:r w:rsidRPr="002D146A">
        <w:rPr>
          <w:rFonts w:hint="eastAsia"/>
          <w:color w:val="FF0000"/>
        </w:rPr>
        <w:t>は</w:t>
      </w:r>
      <w:r w:rsidRPr="002D146A">
        <w:rPr>
          <w:rFonts w:hint="eastAsia"/>
          <w:color w:val="FF0000"/>
        </w:rPr>
        <w:t>KIS</w:t>
      </w:r>
      <w:r w:rsidR="00492BC0">
        <w:rPr>
          <w:rFonts w:hint="eastAsia"/>
          <w:color w:val="FF0000"/>
        </w:rPr>
        <w:t>メンバ</w:t>
      </w:r>
      <w:r w:rsidRPr="002D146A">
        <w:rPr>
          <w:rFonts w:hint="eastAsia"/>
          <w:color w:val="FF0000"/>
        </w:rPr>
        <w:t>。</w:t>
      </w:r>
    </w:p>
    <w:p w:rsidR="00D54269" w:rsidRDefault="002D146A" w:rsidP="00D54269">
      <w:pPr>
        <w:ind w:leftChars="1095" w:left="2409"/>
        <w:rPr>
          <w:color w:val="0070C0"/>
        </w:rPr>
      </w:pPr>
      <w:r w:rsidRPr="002D146A">
        <w:rPr>
          <w:rFonts w:hint="eastAsia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7F1A4A" wp14:editId="56207D78">
                <wp:simplePos x="0" y="0"/>
                <wp:positionH relativeFrom="column">
                  <wp:posOffset>299085</wp:posOffset>
                </wp:positionH>
                <wp:positionV relativeFrom="paragraph">
                  <wp:posOffset>112395</wp:posOffset>
                </wp:positionV>
                <wp:extent cx="1115644" cy="0"/>
                <wp:effectExtent l="0" t="19050" r="2794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70A2" id="直線コネクタ 2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8.85pt" to="111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" strokecolor="#0070c0" strokeweight="2.25pt">
                <v:stroke joinstyle="miter"/>
              </v:line>
            </w:pict>
          </mc:Fallback>
        </mc:AlternateContent>
      </w:r>
      <w:r w:rsidR="00DE4F6B" w:rsidRPr="002D146A">
        <w:rPr>
          <w:rFonts w:hint="eastAsia"/>
          <w:color w:val="0070C0"/>
        </w:rPr>
        <w:t>1</w:t>
      </w:r>
      <w:r w:rsidR="00DE4F6B" w:rsidRPr="002D146A">
        <w:rPr>
          <w:rFonts w:hint="eastAsia"/>
          <w:color w:val="0070C0"/>
        </w:rPr>
        <w:t>桁目から</w:t>
      </w:r>
      <w:r w:rsidR="00DE4F6B" w:rsidRPr="002D146A">
        <w:rPr>
          <w:rFonts w:hint="eastAsia"/>
          <w:color w:val="0070C0"/>
        </w:rPr>
        <w:t>3</w:t>
      </w:r>
      <w:r w:rsidR="00DE4F6B" w:rsidRPr="002D146A">
        <w:rPr>
          <w:rFonts w:hint="eastAsia"/>
          <w:color w:val="0070C0"/>
        </w:rPr>
        <w:t>桁は固定値で</w:t>
      </w:r>
      <w:r w:rsidR="00DE4F6B" w:rsidRPr="002D146A">
        <w:rPr>
          <w:rFonts w:hint="eastAsia"/>
          <w:color w:val="0070C0"/>
        </w:rPr>
        <w:t>TPG</w:t>
      </w:r>
      <w:r w:rsidR="00DE4F6B" w:rsidRPr="002D146A">
        <w:rPr>
          <w:rFonts w:hint="eastAsia"/>
          <w:color w:val="0070C0"/>
        </w:rPr>
        <w:t>（</w:t>
      </w:r>
      <w:r w:rsidR="00DE4F6B" w:rsidRPr="002D146A">
        <w:rPr>
          <w:rFonts w:hint="eastAsia"/>
          <w:color w:val="0070C0"/>
        </w:rPr>
        <w:t>T</w:t>
      </w:r>
      <w:r w:rsidR="00DE4F6B" w:rsidRPr="002D146A">
        <w:rPr>
          <w:color w:val="0070C0"/>
        </w:rPr>
        <w:t>atsuno</w:t>
      </w:r>
      <w:r w:rsidR="00DE4F6B" w:rsidRPr="002D146A">
        <w:rPr>
          <w:rFonts w:hint="eastAsia"/>
          <w:color w:val="0070C0"/>
        </w:rPr>
        <w:t xml:space="preserve"> Pos Group</w:t>
      </w:r>
      <w:r w:rsidR="00DE4F6B" w:rsidRPr="002D146A">
        <w:rPr>
          <w:rFonts w:hint="eastAsia"/>
          <w:color w:val="0070C0"/>
        </w:rPr>
        <w:t>の頭文字）。</w:t>
      </w:r>
    </w:p>
    <w:p w:rsidR="00D54269" w:rsidRDefault="00D54269">
      <w:pPr>
        <w:rPr>
          <w:color w:val="0070C0"/>
        </w:rPr>
      </w:pPr>
      <w:r>
        <w:rPr>
          <w:color w:val="0070C0"/>
        </w:rPr>
        <w:br w:type="page"/>
      </w:r>
    </w:p>
    <w:p w:rsidR="00D54269" w:rsidRDefault="00D54269" w:rsidP="00D54269">
      <w:pPr>
        <w:pStyle w:val="2"/>
      </w:pPr>
      <w:r>
        <w:rPr>
          <w:rFonts w:hint="eastAsia"/>
        </w:rPr>
        <w:lastRenderedPageBreak/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一覧</w:t>
      </w:r>
    </w:p>
    <w:p w:rsidR="00D54269" w:rsidRDefault="00D54269" w:rsidP="00D54269">
      <w:r>
        <w:rPr>
          <w:rFonts w:hint="eastAsia"/>
        </w:rPr>
        <w:t>現在</w:t>
      </w: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は以下のように割り当てている。</w:t>
      </w:r>
      <w:r w:rsidR="00492BC0">
        <w:rPr>
          <w:rFonts w:hint="eastAsia"/>
        </w:rPr>
        <w:t>必要に応じて順次追加していく。</w:t>
      </w:r>
    </w:p>
    <w:p w:rsidR="00D54269" w:rsidRPr="00D54269" w:rsidRDefault="00D54269" w:rsidP="00D54269">
      <w:r>
        <w:rPr>
          <w:rFonts w:hint="eastAsia"/>
        </w:rPr>
        <w:t>KIS</w:t>
      </w:r>
      <w:r>
        <w:rPr>
          <w:rFonts w:hint="eastAsia"/>
        </w:rPr>
        <w:t>殿の割り当ては別途行う。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835"/>
      </w:tblGrid>
      <w:tr w:rsidR="00DE4F6B" w:rsidTr="00D5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>
            <w:r>
              <w:rPr>
                <w:rFonts w:hint="eastAsia"/>
              </w:rPr>
              <w:t>№</w:t>
            </w:r>
          </w:p>
        </w:tc>
        <w:tc>
          <w:tcPr>
            <w:tcW w:w="1985" w:type="dxa"/>
          </w:tcPr>
          <w:p w:rsidR="00DE4F6B" w:rsidRDefault="00DE4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名前</w:t>
            </w:r>
          </w:p>
        </w:tc>
        <w:tc>
          <w:tcPr>
            <w:tcW w:w="2835" w:type="dxa"/>
          </w:tcPr>
          <w:p w:rsidR="00DE4F6B" w:rsidRDefault="00DE4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Git</w:t>
            </w:r>
            <w:r w:rsidR="00492BC0">
              <w:rPr>
                <w:rFonts w:hint="eastAsia"/>
              </w:rPr>
              <w:t>メンバ</w:t>
            </w:r>
            <w:r w:rsidR="00D54269">
              <w:rPr>
                <w:rFonts w:hint="eastAsia"/>
              </w:rPr>
              <w:t>ID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DE4F6B" w:rsidRDefault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北見　圭司</w:t>
            </w:r>
          </w:p>
        </w:tc>
        <w:tc>
          <w:tcPr>
            <w:tcW w:w="2835" w:type="dxa"/>
          </w:tcPr>
          <w:p w:rsidR="00DE4F6B" w:rsidRDefault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00001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武村　明彦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00002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青木　伸夫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00003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山田　隆嗣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00004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辻　弘行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00005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梅木　健一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00006</w:t>
            </w:r>
          </w:p>
        </w:tc>
      </w:tr>
      <w:tr w:rsidR="00DE4F6B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4F6B" w:rsidRDefault="00DE4F6B" w:rsidP="00DE4F6B">
            <w:r>
              <w:t>7</w:t>
            </w:r>
          </w:p>
        </w:tc>
        <w:tc>
          <w:tcPr>
            <w:tcW w:w="198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田中　和則</w:t>
            </w:r>
          </w:p>
        </w:tc>
        <w:tc>
          <w:tcPr>
            <w:tcW w:w="2835" w:type="dxa"/>
          </w:tcPr>
          <w:p w:rsidR="00DE4F6B" w:rsidRDefault="00DE4F6B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</w:t>
            </w:r>
            <w:r>
              <w:t>00007</w:t>
            </w:r>
          </w:p>
        </w:tc>
      </w:tr>
      <w:tr w:rsidR="00814048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4048" w:rsidRDefault="00814048" w:rsidP="00DE4F6B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福本　正一</w:t>
            </w:r>
          </w:p>
        </w:tc>
        <w:tc>
          <w:tcPr>
            <w:tcW w:w="283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TPGT00008</w:t>
            </w:r>
          </w:p>
        </w:tc>
      </w:tr>
      <w:tr w:rsidR="00814048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4048" w:rsidRDefault="00814048" w:rsidP="00DE4F6B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武山　裕明</w:t>
            </w:r>
          </w:p>
        </w:tc>
        <w:tc>
          <w:tcPr>
            <w:tcW w:w="283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TPGT00009</w:t>
            </w:r>
          </w:p>
        </w:tc>
      </w:tr>
      <w:tr w:rsidR="00814048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4048" w:rsidRDefault="00814048" w:rsidP="00DE4F6B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中村　健太</w:t>
            </w:r>
          </w:p>
        </w:tc>
        <w:tc>
          <w:tcPr>
            <w:tcW w:w="2835" w:type="dxa"/>
          </w:tcPr>
          <w:p w:rsidR="00814048" w:rsidRDefault="0081404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TPGT00010</w:t>
            </w:r>
          </w:p>
        </w:tc>
      </w:tr>
      <w:tr w:rsidR="00FA3308" w:rsidTr="00D5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A3308" w:rsidRDefault="00FA3308" w:rsidP="00DE4F6B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FA3308" w:rsidRDefault="00FA330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東　健司</w:t>
            </w:r>
          </w:p>
        </w:tc>
        <w:tc>
          <w:tcPr>
            <w:tcW w:w="2835" w:type="dxa"/>
          </w:tcPr>
          <w:p w:rsidR="00FA3308" w:rsidRDefault="00FA3308" w:rsidP="00DE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TPGT00011</w:t>
            </w:r>
          </w:p>
        </w:tc>
      </w:tr>
    </w:tbl>
    <w:p w:rsidR="00E64BF0" w:rsidRDefault="00E64BF0"/>
    <w:p w:rsidR="00E64BF0" w:rsidRPr="00444F2E" w:rsidRDefault="00E64BF0"/>
    <w:p w:rsidR="00D54269" w:rsidRDefault="00D54269">
      <w:pPr>
        <w:rPr>
          <w:rFonts w:asciiTheme="majorHAnsi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:rsidR="00B01FEE" w:rsidRDefault="00444F2E" w:rsidP="00B01FEE">
      <w:pPr>
        <w:pStyle w:val="1"/>
      </w:pPr>
      <w:r>
        <w:lastRenderedPageBreak/>
        <w:t xml:space="preserve"> </w:t>
      </w:r>
      <w:r w:rsidR="00B01FEE">
        <w:rPr>
          <w:rFonts w:hint="eastAsia"/>
          <w:lang w:val="ja-JP"/>
        </w:rPr>
        <w:t>Git</w:t>
      </w:r>
      <w:r w:rsidR="002D146A">
        <w:rPr>
          <w:rFonts w:hint="eastAsia"/>
          <w:lang w:val="ja-JP"/>
        </w:rPr>
        <w:t>H</w:t>
      </w:r>
      <w:r w:rsidR="00B01FEE">
        <w:rPr>
          <w:lang w:val="ja-JP"/>
        </w:rPr>
        <w:t>ub</w:t>
      </w:r>
      <w:r w:rsidR="00B01FEE">
        <w:rPr>
          <w:rFonts w:hint="eastAsia"/>
          <w:lang w:val="ja-JP"/>
        </w:rPr>
        <w:t>アカウント登録</w:t>
      </w:r>
    </w:p>
    <w:p w:rsidR="00B01FEE" w:rsidRDefault="00B01FEE" w:rsidP="00B01FEE">
      <w:pPr>
        <w:pStyle w:val="2"/>
      </w:pPr>
      <w:r>
        <w:rPr>
          <w:rFonts w:hint="eastAsia"/>
        </w:rPr>
        <w:t>Git</w:t>
      </w:r>
      <w:r w:rsidR="002D146A">
        <w:rPr>
          <w:rFonts w:hint="eastAsia"/>
        </w:rPr>
        <w:t>H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への</w:t>
      </w:r>
      <w:r>
        <w:rPr>
          <w:rFonts w:hint="eastAsia"/>
        </w:rPr>
        <w:t>Sine</w:t>
      </w:r>
      <w:r>
        <w:t xml:space="preserve"> up</w:t>
      </w:r>
    </w:p>
    <w:p w:rsidR="00444F2E" w:rsidRDefault="00B01FEE" w:rsidP="00492BC0">
      <w:pPr>
        <w:pStyle w:val="af3"/>
        <w:numPr>
          <w:ilvl w:val="0"/>
          <w:numId w:val="13"/>
        </w:numPr>
      </w:pPr>
      <w:r>
        <w:rPr>
          <w:rFonts w:hint="eastAsia"/>
        </w:rPr>
        <w:t>WEB</w:t>
      </w:r>
      <w:r>
        <w:rPr>
          <w:rFonts w:hint="eastAsia"/>
        </w:rPr>
        <w:t>ブラウザより以下の</w:t>
      </w:r>
      <w:r w:rsidR="00492BC0">
        <w:rPr>
          <w:rFonts w:hint="eastAsia"/>
        </w:rPr>
        <w:t>WEB</w:t>
      </w:r>
      <w:r>
        <w:rPr>
          <w:rFonts w:hint="eastAsia"/>
        </w:rPr>
        <w:t>にアクセスする。</w:t>
      </w:r>
    </w:p>
    <w:p w:rsidR="00B01FEE" w:rsidRDefault="00E54AA3">
      <w:hyperlink r:id="rId16" w:history="1">
        <w:r w:rsidR="00B01FEE" w:rsidRPr="00C71A3B">
          <w:rPr>
            <w:rStyle w:val="af8"/>
          </w:rPr>
          <w:t>https://github.com/</w:t>
        </w:r>
      </w:hyperlink>
    </w:p>
    <w:p w:rsidR="00B01FEE" w:rsidRDefault="003A6401" w:rsidP="00492BC0">
      <w:pPr>
        <w:pStyle w:val="af3"/>
        <w:numPr>
          <w:ilvl w:val="0"/>
          <w:numId w:val="13"/>
        </w:numPr>
      </w:pPr>
      <w:r>
        <w:rPr>
          <w:rFonts w:hint="eastAsia"/>
        </w:rPr>
        <w:t>下図赤枠に自分の</w:t>
      </w:r>
      <w:r w:rsidR="00B01FEE">
        <w:rPr>
          <w:rFonts w:hint="eastAsia"/>
        </w:rPr>
        <w:t>G</w:t>
      </w:r>
      <w:r w:rsidR="00011F40">
        <w:t>it</w:t>
      </w:r>
      <w:r w:rsidR="00492BC0">
        <w:rPr>
          <w:rFonts w:hint="eastAsia"/>
        </w:rPr>
        <w:t>メンバ</w:t>
      </w:r>
      <w:r w:rsidR="00D54269">
        <w:rPr>
          <w:rFonts w:hint="eastAsia"/>
        </w:rPr>
        <w:t>ID</w:t>
      </w:r>
      <w:r w:rsidR="00B01FEE">
        <w:rPr>
          <w:rFonts w:hint="eastAsia"/>
        </w:rPr>
        <w:t>、メールアドレス、パスワードを設定する。</w:t>
      </w:r>
    </w:p>
    <w:p w:rsidR="00D54269" w:rsidRDefault="00D54269" w:rsidP="00D54269">
      <w:pPr>
        <w:ind w:leftChars="100" w:left="220"/>
      </w:pP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と</w:t>
      </w:r>
      <w:r>
        <w:rPr>
          <w:rFonts w:hint="eastAsia"/>
        </w:rPr>
        <w:t>GitHub</w:t>
      </w:r>
      <w:r>
        <w:rPr>
          <w:rFonts w:hint="eastAsia"/>
        </w:rPr>
        <w:t>のアカウントは同一とする。</w:t>
      </w:r>
    </w:p>
    <w:p w:rsidR="00D54269" w:rsidRDefault="00D54269" w:rsidP="00D54269">
      <w:pPr>
        <w:ind w:leftChars="100" w:left="220"/>
      </w:pPr>
      <w:r>
        <w:rPr>
          <w:rFonts w:hint="eastAsia"/>
        </w:rPr>
        <w:t>TATSUNO</w:t>
      </w:r>
      <w:r w:rsidR="00492BC0">
        <w:rPr>
          <w:rFonts w:hint="eastAsia"/>
        </w:rPr>
        <w:t>メンバ</w:t>
      </w:r>
      <w:r>
        <w:rPr>
          <w:rFonts w:hint="eastAsia"/>
        </w:rPr>
        <w:t>についてはメールアドレスは、</w:t>
      </w:r>
      <w:hyperlink r:id="rId17" w:history="1">
        <w:r w:rsidRPr="00C71A3B">
          <w:rPr>
            <w:rStyle w:val="af8"/>
            <w:rFonts w:hint="eastAsia"/>
          </w:rPr>
          <w:t>xxxxxxx_xxxxxxx@tatsuno.co.jp</w:t>
        </w:r>
      </w:hyperlink>
      <w:r>
        <w:rPr>
          <w:rFonts w:hint="eastAsia"/>
        </w:rPr>
        <w:t>を登録する。</w:t>
      </w:r>
    </w:p>
    <w:p w:rsidR="002D146A" w:rsidRDefault="00B01FEE" w:rsidP="00D54269">
      <w:pPr>
        <w:ind w:leftChars="100" w:left="220"/>
      </w:pPr>
      <w:r>
        <w:rPr>
          <w:rFonts w:hint="eastAsia"/>
        </w:rPr>
        <w:t>パスワードは</w:t>
      </w:r>
      <w:r w:rsidR="002D146A">
        <w:rPr>
          <w:rFonts w:hint="eastAsia"/>
        </w:rPr>
        <w:t>G</w:t>
      </w:r>
      <w:r w:rsidR="002D146A">
        <w:t>it</w:t>
      </w:r>
      <w:r w:rsidR="00492BC0">
        <w:rPr>
          <w:rFonts w:hint="eastAsia"/>
        </w:rPr>
        <w:t>メンバ</w:t>
      </w:r>
      <w:r>
        <w:rPr>
          <w:rFonts w:hint="eastAsia"/>
        </w:rPr>
        <w:t>名＋</w:t>
      </w:r>
      <w:r>
        <w:rPr>
          <w:rFonts w:hint="eastAsia"/>
        </w:rPr>
        <w:t>71</w:t>
      </w:r>
      <w:r>
        <w:t>…</w:t>
      </w:r>
      <w:r>
        <w:rPr>
          <w:rFonts w:hint="eastAsia"/>
        </w:rPr>
        <w:t>とすること。</w:t>
      </w:r>
    </w:p>
    <w:p w:rsidR="00CB036A" w:rsidRDefault="002D146A" w:rsidP="00CB036A">
      <w:pPr>
        <w:ind w:leftChars="200" w:left="440"/>
      </w:pPr>
      <w:r>
        <w:rPr>
          <w:rFonts w:hint="eastAsia"/>
        </w:rPr>
        <w:t>例えば</w:t>
      </w: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名</w:t>
      </w:r>
      <w:r>
        <w:rPr>
          <w:rFonts w:hint="eastAsia"/>
        </w:rPr>
        <w:t>TPGT000001</w:t>
      </w:r>
      <w:r>
        <w:rPr>
          <w:rFonts w:hint="eastAsia"/>
        </w:rPr>
        <w:t>の場合、</w:t>
      </w:r>
      <w:r>
        <w:rPr>
          <w:rFonts w:hint="eastAsia"/>
        </w:rPr>
        <w:t>TPGT00001</w:t>
      </w:r>
      <w:r>
        <w:t>71…</w:t>
      </w:r>
      <w:r>
        <w:rPr>
          <w:rFonts w:hint="eastAsia"/>
        </w:rPr>
        <w:t>となる。</w:t>
      </w:r>
    </w:p>
    <w:p w:rsidR="00CB036A" w:rsidRPr="00CB036A" w:rsidRDefault="00CB036A" w:rsidP="00CB036A">
      <w:pPr>
        <w:ind w:leftChars="200" w:left="440"/>
        <w:jc w:val="right"/>
      </w:pPr>
      <w:r w:rsidRPr="00CB036A">
        <w:rPr>
          <w:rFonts w:hint="eastAsia"/>
          <w:sz w:val="18"/>
          <w:szCs w:val="18"/>
        </w:rPr>
        <w:t>※パスワードは『</w:t>
      </w:r>
      <w:r w:rsidRPr="00CB036A">
        <w:rPr>
          <w:sz w:val="18"/>
          <w:szCs w:val="18"/>
        </w:rPr>
        <w:t>…</w:t>
      </w:r>
      <w:r w:rsidRPr="00CB036A">
        <w:rPr>
          <w:rFonts w:hint="eastAsia"/>
          <w:sz w:val="18"/>
          <w:szCs w:val="18"/>
        </w:rPr>
        <w:t>』で省略して表記している。</w:t>
      </w:r>
    </w:p>
    <w:p w:rsidR="00492BC0" w:rsidRDefault="00492BC0" w:rsidP="00492BC0">
      <w:pPr>
        <w:pStyle w:val="af3"/>
        <w:numPr>
          <w:ilvl w:val="0"/>
          <w:numId w:val="13"/>
        </w:numPr>
      </w:pPr>
      <w:r>
        <w:rPr>
          <w:rFonts w:hint="eastAsia"/>
        </w:rPr>
        <w:t>Sing</w:t>
      </w:r>
      <w:r>
        <w:t xml:space="preserve"> up for GitHub</w:t>
      </w:r>
      <w:r>
        <w:rPr>
          <w:rFonts w:hint="eastAsia"/>
        </w:rPr>
        <w:t>をクリックする。</w:t>
      </w:r>
      <w:r w:rsidR="009E5E96">
        <w:rPr>
          <w:rFonts w:hint="eastAsia"/>
        </w:rPr>
        <w:t>次ページに続く。</w:t>
      </w:r>
    </w:p>
    <w:p w:rsidR="00B01FEE" w:rsidRDefault="00492BC0" w:rsidP="00D542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CC209" wp14:editId="5F9CC310">
                <wp:simplePos x="0" y="0"/>
                <wp:positionH relativeFrom="column">
                  <wp:posOffset>3857625</wp:posOffset>
                </wp:positionH>
                <wp:positionV relativeFrom="paragraph">
                  <wp:posOffset>1975485</wp:posOffset>
                </wp:positionV>
                <wp:extent cx="1914525" cy="314325"/>
                <wp:effectExtent l="19050" t="19050" r="28575" b="2857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3696" id="正方形/長方形 30" o:spid="_x0000_s1026" style="position:absolute;left:0;text-align:left;margin-left:303.75pt;margin-top:155.55pt;width:150.75pt;height:2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" filled="f" strokecolor="red" strokeweight="2.25pt"/>
            </w:pict>
          </mc:Fallback>
        </mc:AlternateContent>
      </w:r>
      <w:r w:rsidR="00D542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2A00E" wp14:editId="1B530524">
                <wp:simplePos x="0" y="0"/>
                <wp:positionH relativeFrom="column">
                  <wp:posOffset>3857625</wp:posOffset>
                </wp:positionH>
                <wp:positionV relativeFrom="paragraph">
                  <wp:posOffset>756285</wp:posOffset>
                </wp:positionV>
                <wp:extent cx="1914525" cy="990600"/>
                <wp:effectExtent l="19050" t="19050" r="28575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90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FC5C" id="正方形/長方形 10" o:spid="_x0000_s1026" style="position:absolute;left:0;text-align:left;margin-left:303.75pt;margin-top:59.55pt;width:150.75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" filled="f" strokecolor="red" strokeweight="2.25pt"/>
            </w:pict>
          </mc:Fallback>
        </mc:AlternateContent>
      </w:r>
      <w:r w:rsidR="00B01FEE">
        <w:rPr>
          <w:rFonts w:hint="eastAsia"/>
          <w:noProof/>
        </w:rPr>
        <w:drawing>
          <wp:inline distT="0" distB="0" distL="0" distR="0">
            <wp:extent cx="5848350" cy="2792962"/>
            <wp:effectExtent l="0" t="0" r="0" b="762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004" cy="279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EE" w:rsidRDefault="00B01FEE"/>
    <w:p w:rsidR="003A6401" w:rsidRDefault="003A6401">
      <w:r>
        <w:br w:type="page"/>
      </w:r>
    </w:p>
    <w:p w:rsidR="00492BC0" w:rsidRDefault="003A6401" w:rsidP="00492BC0">
      <w:pPr>
        <w:pStyle w:val="af3"/>
        <w:numPr>
          <w:ilvl w:val="0"/>
          <w:numId w:val="13"/>
        </w:numPr>
      </w:pPr>
      <w:r>
        <w:rPr>
          <w:rFonts w:hint="eastAsia"/>
        </w:rPr>
        <w:lastRenderedPageBreak/>
        <w:t>下図赤枠の</w:t>
      </w:r>
      <w:r>
        <w:rPr>
          <w:rFonts w:hint="eastAsia"/>
        </w:rPr>
        <w:t>Free</w:t>
      </w:r>
      <w:r>
        <w:rPr>
          <w:rFonts w:hint="eastAsia"/>
        </w:rPr>
        <w:t>プランが選ばれていることを確認</w:t>
      </w:r>
      <w:r w:rsidR="00492BC0">
        <w:rPr>
          <w:rFonts w:hint="eastAsia"/>
        </w:rPr>
        <w:t>する。</w:t>
      </w:r>
    </w:p>
    <w:p w:rsidR="003A6401" w:rsidRDefault="003A6401" w:rsidP="00492BC0">
      <w:pPr>
        <w:pStyle w:val="af3"/>
        <w:numPr>
          <w:ilvl w:val="0"/>
          <w:numId w:val="13"/>
        </w:numPr>
      </w:pPr>
      <w:r>
        <w:rPr>
          <w:rFonts w:hint="eastAsia"/>
        </w:rPr>
        <w:t>緑色の</w:t>
      </w:r>
      <w:r>
        <w:rPr>
          <w:rFonts w:hint="eastAsia"/>
        </w:rPr>
        <w:t xml:space="preserve">Finish </w:t>
      </w:r>
      <w:r>
        <w:t>sign up</w:t>
      </w:r>
      <w:r>
        <w:rPr>
          <w:rFonts w:hint="eastAsia"/>
        </w:rPr>
        <w:t>ボタンをクリックする。</w:t>
      </w:r>
    </w:p>
    <w:p w:rsidR="003C6FD1" w:rsidRDefault="003A64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BCAD6" wp14:editId="368128A4">
                <wp:simplePos x="0" y="0"/>
                <wp:positionH relativeFrom="column">
                  <wp:posOffset>57150</wp:posOffset>
                </wp:positionH>
                <wp:positionV relativeFrom="paragraph">
                  <wp:posOffset>5086350</wp:posOffset>
                </wp:positionV>
                <wp:extent cx="933450" cy="323850"/>
                <wp:effectExtent l="19050" t="1905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74BF" id="正方形/長方形 13" o:spid="_x0000_s1026" style="position:absolute;left:0;text-align:left;margin-left:4.5pt;margin-top:400.5pt;width:73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" filled="f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9FCCA" wp14:editId="17C3D303">
                <wp:simplePos x="0" y="0"/>
                <wp:positionH relativeFrom="column">
                  <wp:posOffset>104775</wp:posOffset>
                </wp:positionH>
                <wp:positionV relativeFrom="paragraph">
                  <wp:posOffset>3467100</wp:posOffset>
                </wp:positionV>
                <wp:extent cx="3467100" cy="323850"/>
                <wp:effectExtent l="19050" t="1905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9671C" id="正方形/長方形 12" o:spid="_x0000_s1026" style="position:absolute;left:0;text-align:left;margin-left:8.25pt;margin-top:273pt;width:273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" filled="f" strokecolor="red" strokeweight="2.25pt"/>
            </w:pict>
          </mc:Fallback>
        </mc:AlternateContent>
      </w:r>
      <w:r w:rsidR="003C6FD1">
        <w:rPr>
          <w:rFonts w:hint="eastAsia"/>
          <w:noProof/>
        </w:rPr>
        <w:drawing>
          <wp:inline distT="0" distB="0" distL="0" distR="0">
            <wp:extent cx="5943600" cy="551497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401" w:rsidRDefault="003A6401">
      <w:r>
        <w:br w:type="page"/>
      </w:r>
    </w:p>
    <w:p w:rsidR="003A6401" w:rsidRDefault="003A6401" w:rsidP="003A6401">
      <w:pPr>
        <w:pStyle w:val="2"/>
      </w:pPr>
      <w:r>
        <w:rPr>
          <w:rFonts w:hint="eastAsia"/>
        </w:rPr>
        <w:lastRenderedPageBreak/>
        <w:t>メールアドレスの検証</w:t>
      </w:r>
    </w:p>
    <w:p w:rsidR="003A6401" w:rsidRDefault="003A6401">
      <w:r>
        <w:rPr>
          <w:rFonts w:hint="eastAsia"/>
        </w:rPr>
        <w:t>GitHub</w:t>
      </w:r>
      <w:r>
        <w:rPr>
          <w:rFonts w:hint="eastAsia"/>
        </w:rPr>
        <w:t>よりメールアドレス検証用のメールが届くので、その中のリンクをクリック</w:t>
      </w:r>
      <w:r w:rsidR="00B94265">
        <w:rPr>
          <w:rFonts w:hint="eastAsia"/>
        </w:rPr>
        <w:t>すると、以下確認画面になるので、</w:t>
      </w:r>
      <w:r w:rsidR="00B94265">
        <w:rPr>
          <w:rFonts w:hint="eastAsia"/>
        </w:rPr>
        <w:t>Confirm</w:t>
      </w:r>
      <w:r w:rsidR="00B94265">
        <w:rPr>
          <w:rFonts w:hint="eastAsia"/>
        </w:rPr>
        <w:t>をクリックし検証</w:t>
      </w:r>
      <w:r>
        <w:rPr>
          <w:rFonts w:hint="eastAsia"/>
        </w:rPr>
        <w:t>を完了する。</w:t>
      </w:r>
    </w:p>
    <w:p w:rsidR="003A6401" w:rsidRDefault="00B942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B2D87" wp14:editId="73FE8A5A">
                <wp:simplePos x="0" y="0"/>
                <wp:positionH relativeFrom="column">
                  <wp:posOffset>5162550</wp:posOffset>
                </wp:positionH>
                <wp:positionV relativeFrom="paragraph">
                  <wp:posOffset>779145</wp:posOffset>
                </wp:positionV>
                <wp:extent cx="666750" cy="247650"/>
                <wp:effectExtent l="19050" t="1905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4C82C" id="正方形/長方形 17" o:spid="_x0000_s1026" style="position:absolute;left:0;text-align:left;margin-left:406.5pt;margin-top:61.35pt;width:52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5A14F11" wp14:editId="7863297F">
            <wp:extent cx="5934075" cy="1133475"/>
            <wp:effectExtent l="0" t="0" r="9525" b="952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69" w:rsidRDefault="00D54269">
      <w:r>
        <w:rPr>
          <w:rFonts w:hint="eastAsia"/>
        </w:rPr>
        <w:t>※上記図では</w:t>
      </w:r>
      <w:r>
        <w:rPr>
          <w:rFonts w:hint="eastAsia"/>
        </w:rPr>
        <w:t>tatsuno-gr.com</w:t>
      </w:r>
      <w:r>
        <w:rPr>
          <w:rFonts w:hint="eastAsia"/>
        </w:rPr>
        <w:t>となっているが、</w:t>
      </w:r>
      <w:r>
        <w:rPr>
          <w:rFonts w:hint="eastAsia"/>
        </w:rPr>
        <w:t>tatsuno.co.jp</w:t>
      </w:r>
      <w:r>
        <w:rPr>
          <w:rFonts w:hint="eastAsia"/>
        </w:rPr>
        <w:t>を登録する。</w:t>
      </w:r>
    </w:p>
    <w:p w:rsidR="00720E74" w:rsidRDefault="00720E74">
      <w:pPr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E64BF0" w:rsidRDefault="00190DAF" w:rsidP="00E64BF0">
      <w:pPr>
        <w:pStyle w:val="2"/>
      </w:pPr>
      <w:r>
        <w:rPr>
          <w:rFonts w:hint="eastAsia"/>
        </w:rPr>
        <w:lastRenderedPageBreak/>
        <w:t>Git CUI</w:t>
      </w:r>
      <w:r>
        <w:rPr>
          <w:rFonts w:hint="eastAsia"/>
        </w:rPr>
        <w:t>や</w:t>
      </w:r>
      <w:r>
        <w:rPr>
          <w:rFonts w:hint="eastAsia"/>
        </w:rPr>
        <w:t>GUI</w:t>
      </w:r>
      <w:r>
        <w:rPr>
          <w:rFonts w:hint="eastAsia"/>
        </w:rPr>
        <w:t>で</w:t>
      </w:r>
      <w:r w:rsidR="00E64BF0">
        <w:rPr>
          <w:rFonts w:hint="eastAsia"/>
        </w:rPr>
        <w:t>GitHub</w:t>
      </w:r>
      <w:r w:rsidR="00E64BF0">
        <w:rPr>
          <w:rFonts w:hint="eastAsia"/>
        </w:rPr>
        <w:t>に接続するときにユーザ名、パスワード入力を省略するための設定</w:t>
      </w:r>
    </w:p>
    <w:p w:rsidR="00CB036A" w:rsidRPr="00CB036A" w:rsidRDefault="00E64BF0" w:rsidP="00E64BF0">
      <w:r>
        <w:rPr>
          <w:rFonts w:hint="eastAsia"/>
        </w:rPr>
        <w:t>GitHub</w:t>
      </w:r>
      <w:r>
        <w:rPr>
          <w:rFonts w:hint="eastAsia"/>
        </w:rPr>
        <w:t>上のリモートリポジトリに</w:t>
      </w:r>
      <w:r>
        <w:rPr>
          <w:rFonts w:hint="eastAsia"/>
        </w:rPr>
        <w:t>Git CUI</w:t>
      </w:r>
      <w:r>
        <w:rPr>
          <w:rFonts w:hint="eastAsia"/>
        </w:rPr>
        <w:t>や</w:t>
      </w:r>
      <w:r>
        <w:rPr>
          <w:rFonts w:hint="eastAsia"/>
        </w:rPr>
        <w:t>GUI</w:t>
      </w:r>
      <w:r>
        <w:rPr>
          <w:rFonts w:hint="eastAsia"/>
        </w:rPr>
        <w:t>で接続するときに、ユーザ名、パスワードの入力を</w:t>
      </w:r>
      <w:r w:rsidR="00CB036A">
        <w:rPr>
          <w:rFonts w:hint="eastAsia"/>
        </w:rPr>
        <w:t>求められ入力する</w:t>
      </w:r>
      <w:r>
        <w:rPr>
          <w:rFonts w:hint="eastAsia"/>
        </w:rPr>
        <w:t>必要があるが、</w:t>
      </w:r>
      <w:r w:rsidR="00CB036A">
        <w:rPr>
          <w:rFonts w:hint="eastAsia"/>
        </w:rPr>
        <w:t>タイプミス等が発生し</w:t>
      </w:r>
      <w:r>
        <w:rPr>
          <w:rFonts w:hint="eastAsia"/>
        </w:rPr>
        <w:t>効率が悪いため、下記の設定を行う。</w:t>
      </w:r>
    </w:p>
    <w:p w:rsidR="00E64BF0" w:rsidRDefault="00E64BF0" w:rsidP="00E64BF0">
      <w:pPr>
        <w:pStyle w:val="af3"/>
        <w:numPr>
          <w:ilvl w:val="0"/>
          <w:numId w:val="15"/>
        </w:numPr>
      </w:pPr>
      <w:r w:rsidRPr="00D32282">
        <w:rPr>
          <w:rFonts w:hint="eastAsia"/>
        </w:rPr>
        <w:t>Y:\</w:t>
      </w:r>
      <w:r w:rsidRPr="00D32282">
        <w:rPr>
          <w:rFonts w:hint="eastAsia"/>
        </w:rPr>
        <w:t>技術グループ</w:t>
      </w:r>
      <w:r w:rsidRPr="00D32282">
        <w:rPr>
          <w:rFonts w:hint="eastAsia"/>
        </w:rPr>
        <w:t>\</w:t>
      </w:r>
      <w:r w:rsidRPr="00D32282">
        <w:rPr>
          <w:rFonts w:hint="eastAsia"/>
        </w:rPr>
        <w:t>次期</w:t>
      </w:r>
      <w:r w:rsidRPr="00D32282">
        <w:rPr>
          <w:rFonts w:hint="eastAsia"/>
        </w:rPr>
        <w:t>POS</w:t>
      </w:r>
      <w:r w:rsidRPr="00D32282">
        <w:rPr>
          <w:rFonts w:hint="eastAsia"/>
        </w:rPr>
        <w:t>関連</w:t>
      </w:r>
      <w:r w:rsidRPr="00D32282">
        <w:rPr>
          <w:rFonts w:hint="eastAsia"/>
        </w:rPr>
        <w:t>\Git</w:t>
      </w:r>
      <w:r w:rsidRPr="00D32282">
        <w:rPr>
          <w:rFonts w:hint="eastAsia"/>
        </w:rPr>
        <w:t>関連ソフトウエア</w:t>
      </w:r>
      <w:r>
        <w:rPr>
          <w:rFonts w:hint="eastAsia"/>
        </w:rPr>
        <w:t>にある</w:t>
      </w:r>
      <w:r w:rsidRPr="00E64BF0">
        <w:t>_netrc</w:t>
      </w:r>
      <w:r>
        <w:rPr>
          <w:rFonts w:hint="eastAsia"/>
        </w:rPr>
        <w:t>ファイルを自席</w:t>
      </w:r>
      <w:r>
        <w:rPr>
          <w:rFonts w:hint="eastAsia"/>
        </w:rPr>
        <w:t>PC</w:t>
      </w:r>
      <w:r>
        <w:rPr>
          <w:rFonts w:hint="eastAsia"/>
        </w:rPr>
        <w:t>の</w:t>
      </w:r>
      <w:r>
        <w:rPr>
          <w:rFonts w:hint="eastAsia"/>
        </w:rPr>
        <w:t>C:\</w:t>
      </w:r>
      <w:r>
        <w:t>Users\PXXXXXXX</w:t>
      </w:r>
      <w:r w:rsidR="00CB036A">
        <w:rPr>
          <w:rFonts w:hint="eastAsia"/>
        </w:rPr>
        <w:t>フォルダ</w:t>
      </w:r>
      <w:r>
        <w:rPr>
          <w:rFonts w:hint="eastAsia"/>
        </w:rPr>
        <w:t>にコピーする。</w:t>
      </w:r>
    </w:p>
    <w:p w:rsidR="00190DAF" w:rsidRDefault="00E64BF0" w:rsidP="00E64BF0">
      <w:pPr>
        <w:pStyle w:val="af3"/>
        <w:numPr>
          <w:ilvl w:val="0"/>
          <w:numId w:val="15"/>
        </w:numPr>
      </w:pPr>
      <w:r>
        <w:rPr>
          <w:rFonts w:hint="eastAsia"/>
        </w:rPr>
        <w:t>コピーした</w:t>
      </w:r>
      <w:r>
        <w:rPr>
          <w:rFonts w:hint="eastAsia"/>
        </w:rPr>
        <w:t>_netrc</w:t>
      </w:r>
      <w:r>
        <w:rPr>
          <w:rFonts w:hint="eastAsia"/>
        </w:rPr>
        <w:t>ファイルをテキストエディタで開き、</w:t>
      </w:r>
      <w:r w:rsidR="00190DAF" w:rsidRPr="00720E74">
        <w:rPr>
          <w:rFonts w:hint="eastAsia"/>
          <w:color w:val="FF0000"/>
        </w:rPr>
        <w:t>赤字</w:t>
      </w:r>
      <w:r w:rsidR="00190DAF">
        <w:rPr>
          <w:rFonts w:hint="eastAsia"/>
        </w:rPr>
        <w:t>部分</w:t>
      </w:r>
      <w:r>
        <w:rPr>
          <w:rFonts w:hint="eastAsia"/>
        </w:rPr>
        <w:t>を自分の</w:t>
      </w:r>
      <w:r>
        <w:rPr>
          <w:rFonts w:hint="eastAsia"/>
        </w:rPr>
        <w:t>Git</w:t>
      </w:r>
      <w:r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に変更する。また</w:t>
      </w:r>
      <w:r>
        <w:rPr>
          <w:rFonts w:hint="eastAsia"/>
        </w:rPr>
        <w:t>password</w:t>
      </w:r>
      <w:r>
        <w:rPr>
          <w:rFonts w:hint="eastAsia"/>
        </w:rPr>
        <w:t>を同じように自分のパスワードに変更する。</w:t>
      </w:r>
    </w:p>
    <w:p w:rsidR="00190DAF" w:rsidRDefault="00190DAF" w:rsidP="00190DAF">
      <w:pPr>
        <w:pStyle w:val="af3"/>
        <w:ind w:left="420"/>
      </w:pPr>
    </w:p>
    <w:p w:rsidR="00E64BF0" w:rsidRDefault="00E64BF0" w:rsidP="00190DAF">
      <w:pPr>
        <w:pStyle w:val="af3"/>
        <w:ind w:leftChars="291" w:left="640"/>
      </w:pPr>
      <w:r>
        <w:t>machine github.com</w:t>
      </w:r>
    </w:p>
    <w:p w:rsidR="00E64BF0" w:rsidRDefault="00E64BF0" w:rsidP="00190DAF">
      <w:pPr>
        <w:pStyle w:val="af3"/>
        <w:ind w:leftChars="291" w:left="640"/>
      </w:pPr>
      <w:r>
        <w:t xml:space="preserve">login </w:t>
      </w:r>
      <w:r w:rsidR="00190DAF">
        <w:rPr>
          <w:color w:val="FF0000"/>
        </w:rPr>
        <w:t>&lt;GitHub</w:t>
      </w:r>
      <w:r w:rsidR="00190DAF">
        <w:rPr>
          <w:rFonts w:hint="eastAsia"/>
          <w:color w:val="FF0000"/>
        </w:rPr>
        <w:t>メンバ</w:t>
      </w:r>
      <w:r w:rsidR="00190DAF">
        <w:rPr>
          <w:rFonts w:hint="eastAsia"/>
          <w:color w:val="FF0000"/>
        </w:rPr>
        <w:t>ID</w:t>
      </w:r>
      <w:r w:rsidR="00190DAF">
        <w:rPr>
          <w:color w:val="FF0000"/>
        </w:rPr>
        <w:t>&gt;</w:t>
      </w:r>
    </w:p>
    <w:p w:rsidR="00E64BF0" w:rsidRDefault="00E64BF0" w:rsidP="00190DAF">
      <w:pPr>
        <w:pStyle w:val="af3"/>
        <w:ind w:leftChars="291" w:left="640"/>
        <w:rPr>
          <w:color w:val="FF0000"/>
        </w:rPr>
      </w:pPr>
      <w:r>
        <w:t xml:space="preserve">password </w:t>
      </w:r>
      <w:r w:rsidR="00190DAF">
        <w:rPr>
          <w:color w:val="FF0000"/>
        </w:rPr>
        <w:t>&lt;GitHub</w:t>
      </w:r>
      <w:r w:rsidR="00190DAF">
        <w:rPr>
          <w:rFonts w:hint="eastAsia"/>
          <w:color w:val="FF0000"/>
        </w:rPr>
        <w:t>パスワード</w:t>
      </w:r>
      <w:r w:rsidR="00190DAF">
        <w:rPr>
          <w:color w:val="FF0000"/>
        </w:rPr>
        <w:t>&gt;</w:t>
      </w:r>
    </w:p>
    <w:p w:rsidR="00E64BF0" w:rsidRDefault="00E64BF0" w:rsidP="00190DAF">
      <w:pPr>
        <w:pStyle w:val="af3"/>
        <w:ind w:leftChars="291" w:left="640"/>
        <w:rPr>
          <w:color w:val="FF0000"/>
        </w:rPr>
      </w:pPr>
    </w:p>
    <w:p w:rsidR="00190DAF" w:rsidRPr="00190DAF" w:rsidRDefault="00190DAF" w:rsidP="00190DAF">
      <w:pPr>
        <w:pStyle w:val="af3"/>
        <w:ind w:leftChars="291" w:left="640"/>
      </w:pPr>
      <w:r w:rsidRPr="00190DAF">
        <w:rPr>
          <w:rFonts w:hint="eastAsia"/>
        </w:rPr>
        <w:t>例：</w:t>
      </w:r>
      <w:r w:rsidRPr="00190DAF">
        <w:rPr>
          <w:rFonts w:hint="eastAsia"/>
        </w:rPr>
        <w:t>Git</w:t>
      </w:r>
      <w:r w:rsidRPr="00190DAF">
        <w:rPr>
          <w:rFonts w:hint="eastAsia"/>
        </w:rPr>
        <w:t>メンバ</w:t>
      </w:r>
      <w:r w:rsidRPr="00190DAF">
        <w:rPr>
          <w:rFonts w:hint="eastAsia"/>
        </w:rPr>
        <w:t>ID</w:t>
      </w:r>
      <w:r w:rsidRPr="00190DAF">
        <w:rPr>
          <w:rFonts w:hint="eastAsia"/>
        </w:rPr>
        <w:t>が</w:t>
      </w:r>
      <w:r w:rsidRPr="00190DAF">
        <w:rPr>
          <w:rFonts w:hint="eastAsia"/>
        </w:rPr>
        <w:t>TPGT00007</w:t>
      </w:r>
      <w:r w:rsidRPr="00190DAF">
        <w:rPr>
          <w:rFonts w:hint="eastAsia"/>
        </w:rPr>
        <w:t>の場合</w:t>
      </w:r>
    </w:p>
    <w:p w:rsidR="00190DAF" w:rsidRDefault="00190DAF" w:rsidP="00190DAF">
      <w:pPr>
        <w:pStyle w:val="af3"/>
        <w:ind w:leftChars="291" w:left="640"/>
      </w:pPr>
      <w:r>
        <w:t>machine github.com</w:t>
      </w:r>
    </w:p>
    <w:p w:rsidR="00190DAF" w:rsidRDefault="00190DAF" w:rsidP="00190DAF">
      <w:pPr>
        <w:pStyle w:val="af3"/>
        <w:ind w:leftChars="291" w:left="640"/>
      </w:pPr>
      <w:r>
        <w:t xml:space="preserve">login </w:t>
      </w:r>
      <w:r>
        <w:rPr>
          <w:rFonts w:hint="eastAsia"/>
          <w:color w:val="FF0000"/>
        </w:rPr>
        <w:t>TPGT00007</w:t>
      </w:r>
    </w:p>
    <w:p w:rsidR="00190DAF" w:rsidRDefault="00190DAF" w:rsidP="00720E74">
      <w:pPr>
        <w:pStyle w:val="af3"/>
        <w:ind w:leftChars="291" w:left="640"/>
        <w:rPr>
          <w:color w:val="FF0000"/>
        </w:rPr>
      </w:pPr>
      <w:r>
        <w:t xml:space="preserve">password </w:t>
      </w:r>
      <w:r>
        <w:rPr>
          <w:rFonts w:hint="eastAsia"/>
          <w:color w:val="FF0000"/>
        </w:rPr>
        <w:t>TPGT00007</w:t>
      </w:r>
      <w:r>
        <w:rPr>
          <w:color w:val="FF0000"/>
        </w:rPr>
        <w:t>71…</w:t>
      </w:r>
    </w:p>
    <w:p w:rsidR="00720E74" w:rsidRPr="00720E74" w:rsidRDefault="00720E74" w:rsidP="00720E74">
      <w:pPr>
        <w:pStyle w:val="af3"/>
        <w:ind w:leftChars="291" w:left="640"/>
        <w:rPr>
          <w:color w:val="FF0000"/>
        </w:rPr>
      </w:pPr>
    </w:p>
    <w:p w:rsidR="00E64BF0" w:rsidRDefault="00190DAF" w:rsidP="00190DAF">
      <w:pPr>
        <w:pStyle w:val="af3"/>
        <w:numPr>
          <w:ilvl w:val="0"/>
          <w:numId w:val="15"/>
        </w:numPr>
      </w:pPr>
      <w:r>
        <w:rPr>
          <w:rFonts w:hint="eastAsia"/>
        </w:rPr>
        <w:t>GitHub</w:t>
      </w:r>
      <w:r>
        <w:rPr>
          <w:rFonts w:hint="eastAsia"/>
        </w:rPr>
        <w:t>上のリモートリポジトリと接続する必要がある</w:t>
      </w:r>
      <w:r w:rsidR="00E64BF0">
        <w:rPr>
          <w:rFonts w:hint="eastAsia"/>
        </w:rPr>
        <w:t>ローカルリポジトリを作成したフォルダ</w:t>
      </w:r>
      <w:r>
        <w:rPr>
          <w:rFonts w:hint="eastAsia"/>
        </w:rPr>
        <w:t>（</w:t>
      </w:r>
      <w:r>
        <w:rPr>
          <w:rFonts w:hint="eastAsia"/>
        </w:rPr>
        <w:t>.git</w:t>
      </w:r>
      <w:r>
        <w:rPr>
          <w:rFonts w:hint="eastAsia"/>
        </w:rPr>
        <w:t>フォルダがあるフォルダ）で右クリックし、</w:t>
      </w:r>
      <w:r>
        <w:rPr>
          <w:rFonts w:hint="eastAsia"/>
        </w:rPr>
        <w:t>Git</w:t>
      </w:r>
      <w:r>
        <w:t xml:space="preserve"> Bash</w:t>
      </w:r>
      <w:r>
        <w:rPr>
          <w:rFonts w:hint="eastAsia"/>
        </w:rPr>
        <w:t>を起動し以下のコマンドを実行する。</w:t>
      </w:r>
    </w:p>
    <w:p w:rsidR="001F510E" w:rsidRDefault="001F510E" w:rsidP="001F510E">
      <w:pPr>
        <w:pStyle w:val="af3"/>
        <w:ind w:left="420"/>
      </w:pPr>
      <w:r>
        <w:rPr>
          <w:rFonts w:hint="eastAsia"/>
        </w:rPr>
        <w:t>尚、リポジトリを作成するまでは、変更できない。</w:t>
      </w:r>
    </w:p>
    <w:p w:rsidR="00190DAF" w:rsidRPr="001F510E" w:rsidRDefault="00190DAF" w:rsidP="00190DAF">
      <w:pPr>
        <w:pStyle w:val="af3"/>
        <w:ind w:left="420"/>
      </w:pPr>
    </w:p>
    <w:p w:rsidR="00190DAF" w:rsidRDefault="00190DAF" w:rsidP="00190DAF">
      <w:pPr>
        <w:pStyle w:val="af3"/>
        <w:ind w:leftChars="291" w:left="640"/>
      </w:pPr>
      <w:r w:rsidRPr="00190DAF">
        <w:rPr>
          <w:rFonts w:hint="eastAsia"/>
        </w:rPr>
        <w:t>git remote set-url origin https://</w:t>
      </w:r>
      <w:r w:rsidRPr="00190DAF">
        <w:rPr>
          <w:rFonts w:hint="eastAsia"/>
          <w:color w:val="FF0000"/>
        </w:rPr>
        <w:t>GitHub</w:t>
      </w:r>
      <w:r w:rsidRPr="00190DAF">
        <w:rPr>
          <w:rFonts w:hint="eastAsia"/>
          <w:color w:val="FF0000"/>
        </w:rPr>
        <w:t>メンバ</w:t>
      </w:r>
      <w:r w:rsidRPr="00190DAF">
        <w:rPr>
          <w:rFonts w:hint="eastAsia"/>
          <w:color w:val="FF0000"/>
        </w:rPr>
        <w:t>ID:GitHub</w:t>
      </w:r>
      <w:r w:rsidRPr="00190DAF">
        <w:rPr>
          <w:rFonts w:hint="eastAsia"/>
          <w:color w:val="FF0000"/>
        </w:rPr>
        <w:t>パスワード</w:t>
      </w:r>
      <w:r w:rsidRPr="00190DAF">
        <w:rPr>
          <w:rFonts w:hint="eastAsia"/>
        </w:rPr>
        <w:t>@github.com/</w:t>
      </w:r>
      <w:r>
        <w:rPr>
          <w:rFonts w:hint="eastAsia"/>
        </w:rPr>
        <w:t>tpgorg</w:t>
      </w:r>
      <w:r w:rsidRPr="00190DAF">
        <w:rPr>
          <w:rFonts w:hint="eastAsia"/>
        </w:rPr>
        <w:t>/</w:t>
      </w:r>
      <w:r w:rsidRPr="00190DAF">
        <w:rPr>
          <w:rFonts w:hint="eastAsia"/>
          <w:color w:val="0070C0"/>
        </w:rPr>
        <w:t>リポジトリ名</w:t>
      </w:r>
      <w:r w:rsidRPr="00190DAF">
        <w:rPr>
          <w:rFonts w:hint="eastAsia"/>
        </w:rPr>
        <w:t>.git</w:t>
      </w:r>
    </w:p>
    <w:p w:rsidR="00190DAF" w:rsidRDefault="00190DAF" w:rsidP="00190DAF">
      <w:pPr>
        <w:pStyle w:val="af3"/>
        <w:ind w:leftChars="291" w:left="640"/>
      </w:pPr>
    </w:p>
    <w:p w:rsidR="00190DAF" w:rsidRPr="00190DAF" w:rsidRDefault="00190DAF" w:rsidP="00190DAF">
      <w:pPr>
        <w:pStyle w:val="af3"/>
        <w:ind w:leftChars="291" w:left="640"/>
      </w:pPr>
      <w:r w:rsidRPr="00190DAF">
        <w:rPr>
          <w:rFonts w:hint="eastAsia"/>
        </w:rPr>
        <w:t>例：</w:t>
      </w:r>
      <w:r>
        <w:rPr>
          <w:rFonts w:hint="eastAsia"/>
        </w:rPr>
        <w:t>リポジトリ名が</w:t>
      </w:r>
      <w:r>
        <w:rPr>
          <w:rFonts w:hint="eastAsia"/>
        </w:rPr>
        <w:t>Gemini</w:t>
      </w:r>
      <w:r>
        <w:rPr>
          <w:rFonts w:hint="eastAsia"/>
        </w:rPr>
        <w:t>で</w:t>
      </w:r>
      <w:r w:rsidRPr="00190DAF">
        <w:rPr>
          <w:rFonts w:hint="eastAsia"/>
        </w:rPr>
        <w:t>Git</w:t>
      </w:r>
      <w:r w:rsidRPr="00190DAF">
        <w:rPr>
          <w:rFonts w:hint="eastAsia"/>
        </w:rPr>
        <w:t>メンバ</w:t>
      </w:r>
      <w:r w:rsidRPr="00190DAF">
        <w:rPr>
          <w:rFonts w:hint="eastAsia"/>
        </w:rPr>
        <w:t>ID</w:t>
      </w:r>
      <w:r w:rsidRPr="00190DAF">
        <w:rPr>
          <w:rFonts w:hint="eastAsia"/>
        </w:rPr>
        <w:t>が</w:t>
      </w:r>
      <w:r w:rsidRPr="00190DAF">
        <w:rPr>
          <w:rFonts w:hint="eastAsia"/>
        </w:rPr>
        <w:t>TPGT00007</w:t>
      </w:r>
      <w:r w:rsidRPr="00190DAF">
        <w:rPr>
          <w:rFonts w:hint="eastAsia"/>
        </w:rPr>
        <w:t>の場合</w:t>
      </w:r>
    </w:p>
    <w:p w:rsidR="00190DAF" w:rsidRDefault="00190DAF" w:rsidP="00190DAF">
      <w:pPr>
        <w:pStyle w:val="af3"/>
        <w:ind w:leftChars="291" w:left="640"/>
      </w:pPr>
      <w:r w:rsidRPr="00190DAF">
        <w:rPr>
          <w:rFonts w:hint="eastAsia"/>
        </w:rPr>
        <w:t>git remote set-url origin https://</w:t>
      </w:r>
      <w:r w:rsidRPr="00190DAF">
        <w:rPr>
          <w:rFonts w:hint="eastAsia"/>
          <w:color w:val="FF0000"/>
        </w:rPr>
        <w:t>TPGT00007: TPGT0000771</w:t>
      </w:r>
      <w:r w:rsidRPr="00190DAF">
        <w:rPr>
          <w:color w:val="FF0000"/>
        </w:rPr>
        <w:t>…</w:t>
      </w:r>
      <w:r w:rsidRPr="00190DAF">
        <w:rPr>
          <w:rFonts w:hint="eastAsia"/>
        </w:rPr>
        <w:t xml:space="preserve"> @github.com/</w:t>
      </w:r>
      <w:r>
        <w:rPr>
          <w:rFonts w:hint="eastAsia"/>
        </w:rPr>
        <w:t>tpgorg</w:t>
      </w:r>
      <w:r w:rsidRPr="00190DAF">
        <w:rPr>
          <w:rFonts w:hint="eastAsia"/>
        </w:rPr>
        <w:t>/</w:t>
      </w:r>
      <w:r w:rsidRPr="00190DAF">
        <w:rPr>
          <w:rFonts w:hint="eastAsia"/>
          <w:color w:val="0070C0"/>
        </w:rPr>
        <w:t>Gemini</w:t>
      </w:r>
      <w:r w:rsidRPr="00190DAF">
        <w:rPr>
          <w:rFonts w:hint="eastAsia"/>
        </w:rPr>
        <w:t>.git</w:t>
      </w:r>
    </w:p>
    <w:p w:rsidR="00CB036A" w:rsidRDefault="00CB036A" w:rsidP="00190DAF">
      <w:pPr>
        <w:pStyle w:val="af3"/>
        <w:ind w:leftChars="291" w:left="640"/>
      </w:pPr>
    </w:p>
    <w:p w:rsidR="00CB036A" w:rsidRDefault="00CB036A" w:rsidP="00CB036A">
      <w:pPr>
        <w:pStyle w:val="af3"/>
        <w:ind w:leftChars="191" w:left="420"/>
      </w:pPr>
      <w:r>
        <w:rPr>
          <w:rFonts w:hint="eastAsia"/>
        </w:rPr>
        <w:t>以下のコマンドで設定内容が確認できる。</w:t>
      </w:r>
    </w:p>
    <w:p w:rsidR="00CB036A" w:rsidRDefault="00CB036A" w:rsidP="00CB036A">
      <w:pPr>
        <w:pStyle w:val="af3"/>
        <w:ind w:leftChars="191" w:left="420"/>
      </w:pPr>
    </w:p>
    <w:p w:rsidR="00CB036A" w:rsidRDefault="00CB036A" w:rsidP="00CB036A">
      <w:pPr>
        <w:pStyle w:val="af3"/>
        <w:ind w:leftChars="291" w:left="640"/>
      </w:pPr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>v</w:t>
      </w:r>
    </w:p>
    <w:p w:rsidR="00CB036A" w:rsidRPr="00CB036A" w:rsidRDefault="00CB036A" w:rsidP="00CB036A">
      <w:pPr>
        <w:rPr>
          <w:color w:val="FF0000"/>
        </w:rPr>
      </w:pPr>
      <w:r w:rsidRPr="00E64BF0">
        <w:t>_netrc</w:t>
      </w:r>
      <w:r>
        <w:rPr>
          <w:rFonts w:hint="eastAsia"/>
        </w:rPr>
        <w:t>及び</w:t>
      </w:r>
      <w:r>
        <w:rPr>
          <w:rFonts w:hint="eastAsia"/>
        </w:rPr>
        <w:t>.git\</w:t>
      </w:r>
      <w:r w:rsidRPr="00CB036A">
        <w:t>config</w:t>
      </w:r>
      <w:r>
        <w:rPr>
          <w:rFonts w:hint="eastAsia"/>
        </w:rPr>
        <w:t>にパスワードが平文で保存されるので管理に注意すること。</w:t>
      </w:r>
    </w:p>
    <w:p w:rsidR="00CD2899" w:rsidRPr="00CD2899" w:rsidRDefault="00CD2899" w:rsidP="00CD2899">
      <w:pPr>
        <w:pStyle w:val="1"/>
      </w:pPr>
      <w:r>
        <w:rPr>
          <w:rFonts w:hint="eastAsia"/>
        </w:rPr>
        <w:lastRenderedPageBreak/>
        <w:t>GitHub</w:t>
      </w:r>
      <w:r>
        <w:rPr>
          <w:rFonts w:hint="eastAsia"/>
        </w:rPr>
        <w:t>上の</w:t>
      </w:r>
      <w:r w:rsidR="00D32282">
        <w:rPr>
          <w:rFonts w:hint="eastAsia"/>
        </w:rPr>
        <w:t>チーム</w:t>
      </w:r>
      <w:r w:rsidRPr="00CD2899">
        <w:rPr>
          <w:rFonts w:hint="eastAsia"/>
        </w:rPr>
        <w:t>への参加</w:t>
      </w:r>
    </w:p>
    <w:p w:rsidR="00CD2899" w:rsidRDefault="00CD2899" w:rsidP="00CD2899">
      <w:pPr>
        <w:pStyle w:val="2"/>
      </w:pPr>
      <w:r>
        <w:rPr>
          <w:rFonts w:hint="eastAsia"/>
        </w:rPr>
        <w:t>GitHub</w:t>
      </w:r>
      <w:r>
        <w:rPr>
          <w:rFonts w:hint="eastAsia"/>
        </w:rPr>
        <w:t>上に作成してある</w:t>
      </w:r>
      <w:r w:rsidR="00D32282">
        <w:rPr>
          <w:rFonts w:hint="eastAsia"/>
        </w:rPr>
        <w:t>チーム</w:t>
      </w:r>
      <w:r>
        <w:rPr>
          <w:rFonts w:hint="eastAsia"/>
        </w:rPr>
        <w:t>に参加する</w:t>
      </w:r>
    </w:p>
    <w:p w:rsidR="00A77701" w:rsidRDefault="00A77701" w:rsidP="00492BC0">
      <w:pPr>
        <w:pStyle w:val="af3"/>
        <w:numPr>
          <w:ilvl w:val="0"/>
          <w:numId w:val="14"/>
        </w:numPr>
      </w:pPr>
      <w:r>
        <w:t>GitHub</w:t>
      </w:r>
      <w:r>
        <w:rPr>
          <w:rFonts w:hint="eastAsia"/>
        </w:rPr>
        <w:t>に</w:t>
      </w:r>
      <w:r w:rsidR="00D32282">
        <w:rPr>
          <w:rFonts w:hint="eastAsia"/>
        </w:rPr>
        <w:t>自分の</w:t>
      </w:r>
      <w:r>
        <w:rPr>
          <w:rFonts w:hint="eastAsia"/>
        </w:rPr>
        <w:t>アカウントを作成したら、その旨を</w:t>
      </w:r>
      <w:r w:rsidR="00011F40">
        <w:rPr>
          <w:rFonts w:hint="eastAsia"/>
        </w:rPr>
        <w:t>GitHub</w:t>
      </w:r>
      <w:r>
        <w:rPr>
          <w:rFonts w:hint="eastAsia"/>
        </w:rPr>
        <w:t>管理者（</w:t>
      </w:r>
      <w:r>
        <w:t>kazunori_tanaka@tatsuno.co.jp</w:t>
      </w:r>
      <w:r>
        <w:rPr>
          <w:rFonts w:hint="eastAsia"/>
        </w:rPr>
        <w:t>）にメールする。</w:t>
      </w:r>
    </w:p>
    <w:p w:rsidR="00011F40" w:rsidRDefault="00011F40" w:rsidP="00492BC0">
      <w:pPr>
        <w:ind w:leftChars="200" w:left="440"/>
      </w:pPr>
      <w:r>
        <w:rPr>
          <w:rFonts w:hint="eastAsia"/>
        </w:rPr>
        <w:t>メールには参加</w:t>
      </w:r>
      <w:r w:rsidR="00AC1FC5">
        <w:rPr>
          <w:rFonts w:hint="eastAsia"/>
        </w:rPr>
        <w:t>チーム</w:t>
      </w:r>
      <w:r>
        <w:rPr>
          <w:rFonts w:hint="eastAsia"/>
        </w:rPr>
        <w:t>名、</w:t>
      </w:r>
      <w:r>
        <w:rPr>
          <w:rFonts w:hint="eastAsia"/>
        </w:rPr>
        <w:t>Git</w:t>
      </w:r>
      <w:r w:rsidR="00492BC0">
        <w:rPr>
          <w:rFonts w:hint="eastAsia"/>
        </w:rPr>
        <w:t>メンバ</w:t>
      </w:r>
      <w:r>
        <w:rPr>
          <w:rFonts w:hint="eastAsia"/>
        </w:rPr>
        <w:t>名を記載する。</w:t>
      </w:r>
    </w:p>
    <w:p w:rsidR="00A77701" w:rsidRDefault="00A77701" w:rsidP="00492BC0">
      <w:pPr>
        <w:ind w:leftChars="200" w:left="440"/>
      </w:pPr>
      <w:r>
        <w:rPr>
          <w:rFonts w:hint="eastAsia"/>
        </w:rPr>
        <w:t>メールを受信した管理者が該当のチームに登録する。</w:t>
      </w:r>
    </w:p>
    <w:p w:rsidR="00AC1FC5" w:rsidRDefault="00D54269" w:rsidP="00492BC0">
      <w:pPr>
        <w:pStyle w:val="af3"/>
        <w:numPr>
          <w:ilvl w:val="0"/>
          <w:numId w:val="14"/>
        </w:numPr>
      </w:pPr>
      <w:r>
        <w:rPr>
          <w:rFonts w:hint="eastAsia"/>
        </w:rPr>
        <w:t>管理者が</w:t>
      </w:r>
      <w:r w:rsidR="00D32282">
        <w:rPr>
          <w:rFonts w:hint="eastAsia"/>
        </w:rPr>
        <w:t>GitHub</w:t>
      </w:r>
      <w:r>
        <w:rPr>
          <w:rFonts w:hint="eastAsia"/>
        </w:rPr>
        <w:t>上</w:t>
      </w:r>
      <w:r w:rsidR="00D32282">
        <w:rPr>
          <w:rFonts w:hint="eastAsia"/>
        </w:rPr>
        <w:t>での</w:t>
      </w:r>
      <w:r w:rsidR="00AC1FC5">
        <w:rPr>
          <w:rFonts w:hint="eastAsia"/>
        </w:rPr>
        <w:t>登録</w:t>
      </w:r>
      <w:r>
        <w:rPr>
          <w:rFonts w:hint="eastAsia"/>
        </w:rPr>
        <w:t>を</w:t>
      </w:r>
      <w:r w:rsidR="00AC1FC5">
        <w:rPr>
          <w:rFonts w:hint="eastAsia"/>
        </w:rPr>
        <w:t>完了すると</w:t>
      </w:r>
      <w:r>
        <w:rPr>
          <w:rFonts w:hint="eastAsia"/>
        </w:rPr>
        <w:t>、</w:t>
      </w:r>
      <w:r w:rsidR="00AC1FC5">
        <w:rPr>
          <w:rFonts w:hint="eastAsia"/>
        </w:rPr>
        <w:t>tpgscm added you to the tpgorg team</w:t>
      </w:r>
      <w:r w:rsidR="00AC1FC5">
        <w:t>…</w:t>
      </w:r>
      <w:r w:rsidR="00AC1FC5">
        <w:rPr>
          <w:rFonts w:hint="eastAsia"/>
        </w:rPr>
        <w:t>という</w:t>
      </w:r>
      <w:r w:rsidR="00D32282">
        <w:rPr>
          <w:rFonts w:hint="eastAsia"/>
        </w:rPr>
        <w:t>表題の</w:t>
      </w:r>
      <w:r w:rsidR="00AC1FC5">
        <w:rPr>
          <w:rFonts w:hint="eastAsia"/>
        </w:rPr>
        <w:t>メールが</w:t>
      </w:r>
      <w:r w:rsidR="00D32282">
        <w:rPr>
          <w:rFonts w:hint="eastAsia"/>
        </w:rPr>
        <w:t>tpgorg</w:t>
      </w:r>
      <w:r w:rsidR="00D32282">
        <w:t>&lt;</w:t>
      </w:r>
      <w:r w:rsidR="00D32282">
        <w:rPr>
          <w:rFonts w:hint="eastAsia"/>
        </w:rPr>
        <w:t xml:space="preserve"> noreply@github.com</w:t>
      </w:r>
      <w:r w:rsidR="00D32282">
        <w:t>&gt;</w:t>
      </w:r>
      <w:r w:rsidR="00D32282">
        <w:rPr>
          <w:rFonts w:hint="eastAsia"/>
        </w:rPr>
        <w:t>から</w:t>
      </w:r>
      <w:r w:rsidR="00AC1FC5">
        <w:rPr>
          <w:rFonts w:hint="eastAsia"/>
        </w:rPr>
        <w:t>送られる。</w:t>
      </w:r>
    </w:p>
    <w:p w:rsidR="00A77701" w:rsidRPr="00CD2899" w:rsidRDefault="00A77701" w:rsidP="00A77701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上の組織構成</w:t>
      </w:r>
    </w:p>
    <w:p w:rsidR="00720E74" w:rsidRDefault="00720E74" w:rsidP="00CD2899">
      <w:r>
        <w:rPr>
          <w:rFonts w:hint="eastAsia"/>
        </w:rPr>
        <w:t>GitHub</w:t>
      </w:r>
      <w:r>
        <w:rPr>
          <w:rFonts w:hint="eastAsia"/>
        </w:rPr>
        <w:t>上に存在する組織構成について説明する。</w:t>
      </w:r>
    </w:p>
    <w:p w:rsidR="00CD2899" w:rsidRDefault="00CD2899" w:rsidP="00CD2899">
      <w:r>
        <w:rPr>
          <w:rFonts w:hint="eastAsia"/>
        </w:rPr>
        <w:t>GitHub</w:t>
      </w:r>
      <w:r>
        <w:rPr>
          <w:rFonts w:hint="eastAsia"/>
        </w:rPr>
        <w:t>上に</w:t>
      </w:r>
      <w:r>
        <w:rPr>
          <w:rFonts w:hint="eastAsia"/>
        </w:rPr>
        <w:t>tpgscm</w:t>
      </w:r>
      <w:r>
        <w:rPr>
          <w:rFonts w:hint="eastAsia"/>
        </w:rPr>
        <w:t>という管理用のメインアカウントが存在する。</w:t>
      </w:r>
    </w:p>
    <w:p w:rsidR="00CD2899" w:rsidRDefault="00CD2899" w:rsidP="00CD2899">
      <w:r>
        <w:rPr>
          <w:rFonts w:hint="eastAsia"/>
        </w:rPr>
        <w:t>その</w:t>
      </w:r>
      <w:r>
        <w:rPr>
          <w:rFonts w:hint="eastAsia"/>
        </w:rPr>
        <w:t>tpgscm</w:t>
      </w:r>
      <w:r>
        <w:rPr>
          <w:rFonts w:hint="eastAsia"/>
        </w:rPr>
        <w:t>アカウントの中に</w:t>
      </w:r>
      <w:r>
        <w:rPr>
          <w:rFonts w:hint="eastAsia"/>
        </w:rPr>
        <w:t>tpgorg</w:t>
      </w:r>
      <w:r>
        <w:rPr>
          <w:rFonts w:hint="eastAsia"/>
        </w:rPr>
        <w:t>という組織が存在する。</w:t>
      </w:r>
    </w:p>
    <w:p w:rsidR="00720E74" w:rsidRDefault="00EF23A8" w:rsidP="00720E74">
      <w:pPr>
        <w:rPr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19050" b="0"/>
            <wp:docPr id="19" name="図表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720E74" w:rsidRPr="00720E74" w:rsidRDefault="00190DAF" w:rsidP="00720E74">
      <w:pPr>
        <w:jc w:val="right"/>
      </w:pPr>
      <w:r>
        <w:rPr>
          <w:rFonts w:hint="eastAsia"/>
          <w:sz w:val="18"/>
          <w:szCs w:val="18"/>
        </w:rPr>
        <w:t>※</w:t>
      </w:r>
      <w:r w:rsidR="00492BC0" w:rsidRPr="00190DAF">
        <w:rPr>
          <w:rFonts w:hint="eastAsia"/>
          <w:sz w:val="18"/>
          <w:szCs w:val="18"/>
        </w:rPr>
        <w:t>図中のメンバは仮の値。</w:t>
      </w:r>
      <w:r w:rsidR="00A77701">
        <w:br w:type="page"/>
      </w:r>
    </w:p>
    <w:p w:rsidR="00A77701" w:rsidRDefault="00A77701" w:rsidP="00A77701">
      <w:pPr>
        <w:pStyle w:val="1"/>
      </w:pPr>
      <w:r>
        <w:rPr>
          <w:rFonts w:hint="eastAsia"/>
        </w:rPr>
        <w:lastRenderedPageBreak/>
        <w:t>GitHub</w:t>
      </w:r>
      <w:r>
        <w:rPr>
          <w:rFonts w:hint="eastAsia"/>
        </w:rPr>
        <w:t>上のリポジトリとチーム構成</w:t>
      </w:r>
    </w:p>
    <w:p w:rsidR="00720E74" w:rsidRDefault="00720E74" w:rsidP="00720E74">
      <w:r>
        <w:rPr>
          <w:rFonts w:hint="eastAsia"/>
        </w:rPr>
        <w:t>GitHub</w:t>
      </w:r>
      <w:r>
        <w:rPr>
          <w:rFonts w:hint="eastAsia"/>
        </w:rPr>
        <w:t>上のリポジトリとチーム構成について説明する。</w:t>
      </w:r>
    </w:p>
    <w:p w:rsidR="00A77701" w:rsidRDefault="00A77701" w:rsidP="00A77701">
      <w:r>
        <w:rPr>
          <w:rFonts w:hint="eastAsia"/>
        </w:rPr>
        <w:t>現在は</w:t>
      </w:r>
      <w:r>
        <w:rPr>
          <w:rFonts w:hint="eastAsia"/>
        </w:rPr>
        <w:t>Gemini</w:t>
      </w:r>
      <w:r>
        <w:rPr>
          <w:rFonts w:hint="eastAsia"/>
        </w:rPr>
        <w:t>、</w:t>
      </w:r>
      <w:r>
        <w:rPr>
          <w:rFonts w:hint="eastAsia"/>
        </w:rPr>
        <w:t>AP9</w:t>
      </w:r>
      <w:r>
        <w:rPr>
          <w:rFonts w:hint="eastAsia"/>
        </w:rPr>
        <w:t>リポジトリが存在する。</w:t>
      </w:r>
    </w:p>
    <w:p w:rsidR="00603FA3" w:rsidRDefault="00A77701" w:rsidP="00A77701">
      <w:r>
        <w:rPr>
          <w:rFonts w:hint="eastAsia"/>
        </w:rPr>
        <w:t>Gemini</w:t>
      </w:r>
      <w:r>
        <w:rPr>
          <w:rFonts w:hint="eastAsia"/>
        </w:rPr>
        <w:t>リポジトリには</w:t>
      </w:r>
      <w:r>
        <w:rPr>
          <w:rFonts w:hint="eastAsia"/>
        </w:rPr>
        <w:t>Collaborators</w:t>
      </w:r>
      <w:r>
        <w:rPr>
          <w:rFonts w:hint="eastAsia"/>
        </w:rPr>
        <w:t>として</w:t>
      </w:r>
      <w:r>
        <w:rPr>
          <w:rFonts w:hint="eastAsia"/>
        </w:rPr>
        <w:t>Gemini BE Team</w:t>
      </w:r>
      <w:r>
        <w:rPr>
          <w:rFonts w:hint="eastAsia"/>
        </w:rPr>
        <w:t>が割り当てられている。</w:t>
      </w:r>
    </w:p>
    <w:p w:rsidR="00603FA3" w:rsidRPr="00603FA3" w:rsidRDefault="00A77701" w:rsidP="00A77701">
      <w:r>
        <w:rPr>
          <w:rFonts w:hint="eastAsia"/>
        </w:rPr>
        <w:t>AP</w:t>
      </w:r>
      <w:r w:rsidR="00603FA3">
        <w:rPr>
          <w:rFonts w:hint="eastAsia"/>
        </w:rPr>
        <w:t>9</w:t>
      </w:r>
      <w:r>
        <w:rPr>
          <w:rFonts w:hint="eastAsia"/>
        </w:rPr>
        <w:t>リポジトリには</w:t>
      </w:r>
      <w:r>
        <w:rPr>
          <w:rFonts w:hint="eastAsia"/>
        </w:rPr>
        <w:t>AP9 Team</w:t>
      </w:r>
      <w:r>
        <w:rPr>
          <w:rFonts w:hint="eastAsia"/>
        </w:rPr>
        <w:t>が割り当てられている。</w:t>
      </w:r>
      <w:r w:rsidR="00603FA3">
        <w:rPr>
          <w:rFonts w:hint="eastAsia"/>
        </w:rPr>
        <w:t>更にチーム内に</w:t>
      </w:r>
      <w:r w:rsidR="00603FA3">
        <w:t>各</w:t>
      </w:r>
      <w:r w:rsidR="00603FA3">
        <w:rPr>
          <w:rFonts w:hint="eastAsia"/>
        </w:rPr>
        <w:t>メンバ</w:t>
      </w:r>
      <w:r w:rsidR="00603FA3">
        <w:t>が割り当てられている。</w:t>
      </w:r>
    </w:p>
    <w:p w:rsidR="00603FA3" w:rsidRDefault="00603FA3" w:rsidP="00A77701">
      <w:r>
        <w:rPr>
          <w:rFonts w:hint="eastAsia"/>
        </w:rPr>
        <w:t>チーム単位アクセス権限が割り当てられており、現在は</w:t>
      </w:r>
      <w:r>
        <w:rPr>
          <w:rFonts w:hint="eastAsia"/>
        </w:rPr>
        <w:t>Write Access</w:t>
      </w:r>
      <w:r>
        <w:rPr>
          <w:rFonts w:hint="eastAsia"/>
        </w:rPr>
        <w:t>となっている。</w:t>
      </w:r>
    </w:p>
    <w:p w:rsidR="00603FA3" w:rsidRDefault="00603FA3" w:rsidP="00A77701">
      <w:r>
        <w:rPr>
          <w:rFonts w:hint="eastAsia"/>
        </w:rPr>
        <w:t>アクセス権限による動作の違いは下記</w:t>
      </w:r>
      <w:r>
        <w:rPr>
          <w:rFonts w:hint="eastAsia"/>
        </w:rPr>
        <w:t>WEB</w:t>
      </w:r>
      <w:r>
        <w:rPr>
          <w:rFonts w:hint="eastAsia"/>
        </w:rPr>
        <w:t>を参照。</w:t>
      </w:r>
    </w:p>
    <w:p w:rsidR="00603FA3" w:rsidRDefault="00E54AA3" w:rsidP="00603FA3">
      <w:pPr>
        <w:ind w:leftChars="100" w:left="220"/>
      </w:pPr>
      <w:hyperlink r:id="rId26" w:history="1">
        <w:r w:rsidR="00603FA3" w:rsidRPr="00C71A3B">
          <w:rPr>
            <w:rStyle w:val="af8"/>
          </w:rPr>
          <w:t>https://help.github.com/articles/permission-levels-for-an-organization-repository</w:t>
        </w:r>
      </w:hyperlink>
    </w:p>
    <w:p w:rsidR="00CD2899" w:rsidRDefault="00A77701">
      <w:r>
        <w:rPr>
          <w:rFonts w:hint="eastAsia"/>
          <w:noProof/>
        </w:rPr>
        <w:drawing>
          <wp:inline distT="0" distB="0" distL="0" distR="0" wp14:anchorId="058401FB" wp14:editId="344C9F0D">
            <wp:extent cx="5486400" cy="3200400"/>
            <wp:effectExtent l="0" t="0" r="19050" b="0"/>
            <wp:docPr id="20" name="図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720E74" w:rsidRPr="00720E74" w:rsidRDefault="00720E74" w:rsidP="00720E74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※</w:t>
      </w:r>
      <w:r w:rsidRPr="00190DAF">
        <w:rPr>
          <w:rFonts w:hint="eastAsia"/>
          <w:sz w:val="18"/>
          <w:szCs w:val="18"/>
        </w:rPr>
        <w:t>図中のメンバは仮の値。</w:t>
      </w:r>
    </w:p>
    <w:p w:rsidR="00197F7D" w:rsidRDefault="00197F7D" w:rsidP="00197F7D">
      <w:r>
        <w:rPr>
          <w:rFonts w:hint="eastAsia"/>
        </w:rPr>
        <w:t>リポジトリは必要に応じて追加できるが、現在の契約では</w:t>
      </w:r>
      <w:r>
        <w:rPr>
          <w:rFonts w:hint="eastAsia"/>
        </w:rPr>
        <w:t>10</w:t>
      </w:r>
      <w:r>
        <w:rPr>
          <w:rFonts w:hint="eastAsia"/>
        </w:rPr>
        <w:t>リポジトリまでとなっている。</w:t>
      </w:r>
    </w:p>
    <w:p w:rsidR="00720E74" w:rsidRDefault="00720E74" w:rsidP="00197F7D"/>
    <w:p w:rsidR="003D5E93" w:rsidRDefault="003D5E93">
      <w:pPr>
        <w:rPr>
          <w:rFonts w:asciiTheme="majorHAnsi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:rsidR="003D5E93" w:rsidRDefault="003D5E93" w:rsidP="003D5E93">
      <w:pPr>
        <w:pStyle w:val="1"/>
      </w:pPr>
      <w:r>
        <w:rPr>
          <w:rFonts w:hint="eastAsia"/>
        </w:rPr>
        <w:lastRenderedPageBreak/>
        <w:t>変更履歴</w:t>
      </w:r>
    </w:p>
    <w:p w:rsidR="003D5E93" w:rsidRDefault="003D5E93" w:rsidP="003D5E93">
      <w:pPr>
        <w:pStyle w:val="2"/>
      </w:pPr>
      <w:r>
        <w:rPr>
          <w:rFonts w:hint="eastAsia"/>
        </w:rPr>
        <w:t>v</w:t>
      </w:r>
      <w:r>
        <w:t>1.0</w:t>
      </w:r>
      <w:r>
        <w:rPr>
          <w:rFonts w:hint="eastAsia"/>
        </w:rPr>
        <w:t xml:space="preserve">　</w:t>
      </w:r>
      <w:r>
        <w:rPr>
          <w:rFonts w:hint="eastAsia"/>
        </w:rPr>
        <w:t>2014/7/23</w:t>
      </w:r>
      <w:r>
        <w:t xml:space="preserve"> </w:t>
      </w:r>
      <w:r>
        <w:rPr>
          <w:rFonts w:hint="eastAsia"/>
        </w:rPr>
        <w:t xml:space="preserve"> </w:t>
      </w:r>
    </w:p>
    <w:p w:rsidR="003D5E93" w:rsidRDefault="003D5E93" w:rsidP="003D5E93">
      <w:r>
        <w:rPr>
          <w:rFonts w:hint="eastAsia"/>
        </w:rPr>
        <w:t>初版作成。</w:t>
      </w:r>
    </w:p>
    <w:p w:rsidR="003D5E93" w:rsidRDefault="003D5E93" w:rsidP="003D5E93">
      <w:pPr>
        <w:pStyle w:val="2"/>
      </w:pPr>
      <w:r>
        <w:t>v1.1</w:t>
      </w:r>
      <w:r>
        <w:rPr>
          <w:rFonts w:hint="eastAsia"/>
        </w:rPr>
        <w:t xml:space="preserve">　</w:t>
      </w:r>
      <w:r>
        <w:rPr>
          <w:rFonts w:hint="eastAsia"/>
        </w:rPr>
        <w:t>2014/7/2</w:t>
      </w:r>
      <w:r>
        <w:t>5</w:t>
      </w:r>
    </w:p>
    <w:p w:rsidR="003D5E93" w:rsidRDefault="003D5E93" w:rsidP="003D5E93">
      <w:r>
        <w:rPr>
          <w:rFonts w:hint="eastAsia"/>
        </w:rPr>
        <w:t>Git</w:t>
      </w:r>
      <w:r>
        <w:rPr>
          <w:rFonts w:hint="eastAsia"/>
        </w:rPr>
        <w:t>のインストールについて担当部署が行うため、読み飛ばすように変更。</w:t>
      </w:r>
    </w:p>
    <w:p w:rsidR="003D5E93" w:rsidRDefault="003D5E93" w:rsidP="003D5E93">
      <w:r>
        <w:rPr>
          <w:rFonts w:hint="eastAsia"/>
        </w:rPr>
        <w:t>Git</w:t>
      </w:r>
      <w:r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一覧にメンバを追加。</w:t>
      </w:r>
    </w:p>
    <w:p w:rsidR="003D5E93" w:rsidRDefault="003D5E93" w:rsidP="003D5E93">
      <w:r>
        <w:rPr>
          <w:rFonts w:hint="eastAsia"/>
        </w:rPr>
        <w:t>Git CUI</w:t>
      </w:r>
      <w:r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でリモートアクセス時にユーザ名、パスワードを省略するための手順を追加。</w:t>
      </w:r>
    </w:p>
    <w:p w:rsidR="003D5E93" w:rsidRDefault="003D5E93" w:rsidP="003D5E93">
      <w:r>
        <w:rPr>
          <w:rFonts w:hint="eastAsia"/>
        </w:rPr>
        <w:t>本章の変更履歴を追加。</w:t>
      </w:r>
    </w:p>
    <w:p w:rsidR="00FA3308" w:rsidRPr="00FA3308" w:rsidRDefault="00FA3308" w:rsidP="00FA3308">
      <w:pPr>
        <w:pStyle w:val="2"/>
      </w:pPr>
      <w:r>
        <w:t>v1.2</w:t>
      </w:r>
      <w:r>
        <w:rPr>
          <w:rFonts w:hint="eastAsia"/>
        </w:rPr>
        <w:t xml:space="preserve">　</w:t>
      </w:r>
      <w:r>
        <w:rPr>
          <w:rFonts w:hint="eastAsia"/>
        </w:rPr>
        <w:t>2015/10/13</w:t>
      </w:r>
    </w:p>
    <w:p w:rsidR="00FA3308" w:rsidRDefault="00FA3308" w:rsidP="00FA3308">
      <w:r>
        <w:rPr>
          <w:rFonts w:hint="eastAsia"/>
        </w:rPr>
        <w:t>Git</w:t>
      </w:r>
      <w:r>
        <w:rPr>
          <w:rFonts w:hint="eastAsia"/>
        </w:rPr>
        <w:t>メンバ</w:t>
      </w:r>
      <w:r>
        <w:rPr>
          <w:rFonts w:hint="eastAsia"/>
        </w:rPr>
        <w:t>ID</w:t>
      </w:r>
      <w:r>
        <w:rPr>
          <w:rFonts w:hint="eastAsia"/>
        </w:rPr>
        <w:t>一覧に東係長を追加。</w:t>
      </w:r>
    </w:p>
    <w:p w:rsidR="003D5E93" w:rsidRPr="00FA3308" w:rsidRDefault="003D5E93" w:rsidP="003D5E93"/>
    <w:sectPr w:rsidR="003D5E93" w:rsidRPr="00FA3308">
      <w:footerReference w:type="default" r:id="rId3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AA3" w:rsidRDefault="00E54AA3" w:rsidP="00A82A91">
      <w:pPr>
        <w:spacing w:after="0" w:line="240" w:lineRule="auto"/>
      </w:pPr>
      <w:r>
        <w:separator/>
      </w:r>
    </w:p>
  </w:endnote>
  <w:endnote w:type="continuationSeparator" w:id="0">
    <w:p w:rsidR="00E54AA3" w:rsidRDefault="00E54AA3" w:rsidP="00A8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08443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A91" w:rsidRDefault="00A82A91">
            <w:pPr>
              <w:pStyle w:val="afc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F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F1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2A91" w:rsidRDefault="00A82A91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AA3" w:rsidRDefault="00E54AA3" w:rsidP="00A82A91">
      <w:pPr>
        <w:spacing w:after="0" w:line="240" w:lineRule="auto"/>
      </w:pPr>
      <w:r>
        <w:separator/>
      </w:r>
    </w:p>
  </w:footnote>
  <w:footnote w:type="continuationSeparator" w:id="0">
    <w:p w:rsidR="00E54AA3" w:rsidRDefault="00E54AA3" w:rsidP="00A82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498"/>
    <w:multiLevelType w:val="hybridMultilevel"/>
    <w:tmpl w:val="347AB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D5029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F37E20"/>
    <w:multiLevelType w:val="hybridMultilevel"/>
    <w:tmpl w:val="F6D4C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904074"/>
    <w:multiLevelType w:val="hybridMultilevel"/>
    <w:tmpl w:val="8BFE3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15"/>
    <w:rsid w:val="00011F40"/>
    <w:rsid w:val="00064163"/>
    <w:rsid w:val="00152713"/>
    <w:rsid w:val="00190DAF"/>
    <w:rsid w:val="0019644E"/>
    <w:rsid w:val="00197F7D"/>
    <w:rsid w:val="001D0548"/>
    <w:rsid w:val="001F510E"/>
    <w:rsid w:val="002A2F12"/>
    <w:rsid w:val="002D146A"/>
    <w:rsid w:val="00323BD7"/>
    <w:rsid w:val="00340415"/>
    <w:rsid w:val="003A6401"/>
    <w:rsid w:val="003C6FD1"/>
    <w:rsid w:val="003D5E93"/>
    <w:rsid w:val="00444F2E"/>
    <w:rsid w:val="00462AFE"/>
    <w:rsid w:val="00492BC0"/>
    <w:rsid w:val="00531B4A"/>
    <w:rsid w:val="0053210C"/>
    <w:rsid w:val="00556D4C"/>
    <w:rsid w:val="00570083"/>
    <w:rsid w:val="005F0996"/>
    <w:rsid w:val="00603FA3"/>
    <w:rsid w:val="00631ACC"/>
    <w:rsid w:val="00665A3C"/>
    <w:rsid w:val="00720E74"/>
    <w:rsid w:val="007404EE"/>
    <w:rsid w:val="00814048"/>
    <w:rsid w:val="00864CE7"/>
    <w:rsid w:val="008D5A76"/>
    <w:rsid w:val="00977EDF"/>
    <w:rsid w:val="009D640C"/>
    <w:rsid w:val="009E5E96"/>
    <w:rsid w:val="00A77701"/>
    <w:rsid w:val="00A82A91"/>
    <w:rsid w:val="00AC1FC5"/>
    <w:rsid w:val="00AE5920"/>
    <w:rsid w:val="00B01FEE"/>
    <w:rsid w:val="00B94265"/>
    <w:rsid w:val="00C03675"/>
    <w:rsid w:val="00CB036A"/>
    <w:rsid w:val="00CD2899"/>
    <w:rsid w:val="00D26208"/>
    <w:rsid w:val="00D32282"/>
    <w:rsid w:val="00D54269"/>
    <w:rsid w:val="00DE4F6B"/>
    <w:rsid w:val="00E54AA3"/>
    <w:rsid w:val="00E64BF0"/>
    <w:rsid w:val="00EF23A8"/>
    <w:rsid w:val="00F07B72"/>
    <w:rsid w:val="00F51DE1"/>
    <w:rsid w:val="00FA3308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5050BED-8F7F-4885-9781-DCA9A02C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96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CD2899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D289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CD2899"/>
    <w:rPr>
      <w:rFonts w:asciiTheme="majorHAnsi" w:eastAsia="Meiryo UI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CD2899"/>
    <w:rPr>
      <w:rFonts w:asciiTheme="majorHAnsi" w:eastAsia="Meiryo UI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5F0996"/>
    <w:rPr>
      <w:rFonts w:eastAsia="Meiryo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qFormat/>
    <w:rsid w:val="005F0996"/>
    <w:rPr>
      <w:rFonts w:eastAsia="Meiryo UI"/>
      <w:b/>
      <w:bCs/>
      <w:i/>
      <w:iCs/>
      <w:caps/>
    </w:rPr>
  </w:style>
  <w:style w:type="character" w:styleId="a9">
    <w:name w:val="Strong"/>
    <w:basedOn w:val="a0"/>
    <w:uiPriority w:val="22"/>
    <w:qFormat/>
    <w:rsid w:val="005F0996"/>
    <w:rPr>
      <w:rFonts w:eastAsia="Meiryo UI"/>
      <w:b/>
      <w:bCs/>
      <w:color w:val="000000" w:themeColor="text1"/>
    </w:rPr>
  </w:style>
  <w:style w:type="paragraph" w:customStyle="1" w:styleId="aa">
    <w:name w:val="引用"/>
    <w:basedOn w:val="a"/>
    <w:next w:val="a"/>
    <w:link w:val="ab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b">
    <w:name w:val="引用の文字"/>
    <w:basedOn w:val="a0"/>
    <w:link w:val="aa"/>
    <w:uiPriority w:val="29"/>
    <w:rPr>
      <w:i/>
      <w:iCs/>
      <w:color w:val="000000" w:themeColor="text1"/>
    </w:rPr>
  </w:style>
  <w:style w:type="paragraph" w:styleId="ac">
    <w:name w:val="Quote"/>
    <w:basedOn w:val="a"/>
    <w:next w:val="a"/>
    <w:link w:val="ad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d">
    <w:name w:val="引用文 (文字)"/>
    <w:basedOn w:val="a0"/>
    <w:link w:val="ac"/>
    <w:uiPriority w:val="30"/>
    <w:rPr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0"/>
    <w:uiPriority w:val="31"/>
    <w:qFormat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qFormat/>
    <w:rsid w:val="005F0996"/>
    <w:rPr>
      <w:rFonts w:eastAsia="Meiryo UI"/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F0996"/>
    <w:rPr>
      <w:rFonts w:eastAsia="Meiryo UI"/>
      <w:b w:val="0"/>
      <w:bCs w:val="0"/>
      <w:smallCaps/>
      <w:spacing w:val="5"/>
    </w:rPr>
  </w:style>
  <w:style w:type="paragraph" w:customStyle="1" w:styleId="af0">
    <w:name w:val="標題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qFormat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character" w:styleId="af8">
    <w:name w:val="Hyperlink"/>
    <w:basedOn w:val="a0"/>
    <w:uiPriority w:val="99"/>
    <w:unhideWhenUsed/>
    <w:rsid w:val="00444F2E"/>
    <w:rPr>
      <w:color w:val="6B9F25" w:themeColor="hyperlink"/>
      <w:u w:val="single"/>
    </w:rPr>
  </w:style>
  <w:style w:type="table" w:styleId="af9">
    <w:name w:val="Table Grid"/>
    <w:basedOn w:val="a1"/>
    <w:uiPriority w:val="39"/>
    <w:rsid w:val="00DE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E4F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DE4F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header"/>
    <w:basedOn w:val="a"/>
    <w:link w:val="afb"/>
    <w:uiPriority w:val="99"/>
    <w:unhideWhenUsed/>
    <w:rsid w:val="00A82A91"/>
    <w:pPr>
      <w:tabs>
        <w:tab w:val="center" w:pos="4252"/>
        <w:tab w:val="right" w:pos="8504"/>
      </w:tabs>
      <w:snapToGrid w:val="0"/>
    </w:pPr>
  </w:style>
  <w:style w:type="character" w:customStyle="1" w:styleId="afb">
    <w:name w:val="ヘッダー (文字)"/>
    <w:basedOn w:val="a0"/>
    <w:link w:val="afa"/>
    <w:uiPriority w:val="99"/>
    <w:rsid w:val="00A82A91"/>
    <w:rPr>
      <w:rFonts w:eastAsia="Meiryo UI"/>
    </w:rPr>
  </w:style>
  <w:style w:type="paragraph" w:styleId="afc">
    <w:name w:val="footer"/>
    <w:basedOn w:val="a"/>
    <w:link w:val="afd"/>
    <w:uiPriority w:val="99"/>
    <w:unhideWhenUsed/>
    <w:rsid w:val="00A82A91"/>
    <w:pPr>
      <w:tabs>
        <w:tab w:val="center" w:pos="4252"/>
        <w:tab w:val="right" w:pos="8504"/>
      </w:tabs>
      <w:snapToGrid w:val="0"/>
    </w:pPr>
  </w:style>
  <w:style w:type="character" w:customStyle="1" w:styleId="afd">
    <w:name w:val="フッター (文字)"/>
    <w:basedOn w:val="a0"/>
    <w:link w:val="afc"/>
    <w:uiPriority w:val="99"/>
    <w:rsid w:val="00A82A91"/>
    <w:rPr>
      <w:rFonts w:eastAsia="Meiryo UI"/>
    </w:rPr>
  </w:style>
  <w:style w:type="paragraph" w:styleId="afe">
    <w:name w:val="Date"/>
    <w:basedOn w:val="a"/>
    <w:next w:val="a"/>
    <w:link w:val="aff"/>
    <w:uiPriority w:val="99"/>
    <w:semiHidden/>
    <w:unhideWhenUsed/>
    <w:rsid w:val="00814048"/>
  </w:style>
  <w:style w:type="character" w:customStyle="1" w:styleId="aff">
    <w:name w:val="日付 (文字)"/>
    <w:basedOn w:val="a0"/>
    <w:link w:val="afe"/>
    <w:uiPriority w:val="99"/>
    <w:semiHidden/>
    <w:rsid w:val="00814048"/>
    <w:rPr>
      <w:rFonts w:eastAsia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s://help.github.com/articles/permission-levels-for-an-organization-repository" TargetMode="External"/><Relationship Id="rId3" Type="http://schemas.openxmlformats.org/officeDocument/2006/relationships/numbering" Target="numbering.xml"/><Relationship Id="rId21" Type="http://schemas.openxmlformats.org/officeDocument/2006/relationships/diagramData" Target="diagrams/data1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xxxxxxx_xxxxxxx@tatsuno.co.jp" TargetMode="External"/><Relationship Id="rId25" Type="http://schemas.microsoft.com/office/2007/relationships/diagramDrawing" Target="diagrams/drawing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" TargetMode="External"/><Relationship Id="rId20" Type="http://schemas.openxmlformats.org/officeDocument/2006/relationships/image" Target="media/image9.png"/><Relationship Id="rId2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Colors" Target="diagrams/colors1.xm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xxxxxxx_xxxxxxx@tatsuno.co.jp" TargetMode="External"/><Relationship Id="rId23" Type="http://schemas.openxmlformats.org/officeDocument/2006/relationships/diagramQuickStyle" Target="diagrams/quickStyle1.xml"/><Relationship Id="rId28" Type="http://schemas.openxmlformats.org/officeDocument/2006/relationships/diagramLayout" Target="diagrams/layout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diagramLayout" Target="diagrams/layout1.xml"/><Relationship Id="rId27" Type="http://schemas.openxmlformats.org/officeDocument/2006/relationships/diagramData" Target="diagrams/data2.xml"/><Relationship Id="rId30" Type="http://schemas.openxmlformats.org/officeDocument/2006/relationships/diagramColors" Target="diagrams/colors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010016\AppData\Roaming\Microsoft\Templates\&#12524;&#12509;&#12540;&#12488;%20&#12487;&#12470;&#12452;&#12531;%20(&#31354;&#30333;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5C7A94-B9A8-4263-AA70-C9E8146C5383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kumimoji="1" lang="ja-JP" altLang="en-US"/>
        </a:p>
      </dgm:t>
    </dgm:pt>
    <dgm:pt modelId="{5CF91EE1-5F75-4929-A545-B767FBBB7F22}">
      <dgm:prSet phldrT="[テキスト]"/>
      <dgm:spPr/>
      <dgm:t>
        <a:bodyPr/>
        <a:lstStyle/>
        <a:p>
          <a:r>
            <a:rPr kumimoji="1" lang="en-US" altLang="ja-JP"/>
            <a:t>tpgscm</a:t>
          </a:r>
          <a:endParaRPr kumimoji="1" lang="ja-JP" altLang="en-US"/>
        </a:p>
      </dgm:t>
    </dgm:pt>
    <dgm:pt modelId="{667001F9-C60D-4730-BA0F-5BFF8A588A25}" type="parTrans" cxnId="{0D178933-AA24-47EB-9E19-DAE86AAE3A4B}">
      <dgm:prSet/>
      <dgm:spPr/>
      <dgm:t>
        <a:bodyPr/>
        <a:lstStyle/>
        <a:p>
          <a:endParaRPr kumimoji="1" lang="ja-JP" altLang="en-US"/>
        </a:p>
      </dgm:t>
    </dgm:pt>
    <dgm:pt modelId="{23D77925-3FE6-4FA0-9649-705825493D43}" type="sibTrans" cxnId="{0D178933-AA24-47EB-9E19-DAE86AAE3A4B}">
      <dgm:prSet/>
      <dgm:spPr/>
      <dgm:t>
        <a:bodyPr/>
        <a:lstStyle/>
        <a:p>
          <a:endParaRPr kumimoji="1" lang="ja-JP" altLang="en-US"/>
        </a:p>
      </dgm:t>
    </dgm:pt>
    <dgm:pt modelId="{EBC5186B-E173-46E7-B710-5433E2355D2F}">
      <dgm:prSet phldrT="[テキスト]"/>
      <dgm:spPr/>
      <dgm:t>
        <a:bodyPr/>
        <a:lstStyle/>
        <a:p>
          <a:r>
            <a:rPr kumimoji="1" lang="en-US" altLang="ja-JP"/>
            <a:t>tpgorg</a:t>
          </a:r>
          <a:endParaRPr kumimoji="1" lang="ja-JP" altLang="en-US"/>
        </a:p>
      </dgm:t>
    </dgm:pt>
    <dgm:pt modelId="{DAE447D7-16E8-4D51-AE61-8354B4C38D1B}" type="parTrans" cxnId="{255F686D-CC08-4792-8574-894BF2926BAE}">
      <dgm:prSet/>
      <dgm:spPr/>
      <dgm:t>
        <a:bodyPr/>
        <a:lstStyle/>
        <a:p>
          <a:endParaRPr kumimoji="1" lang="ja-JP" altLang="en-US"/>
        </a:p>
      </dgm:t>
    </dgm:pt>
    <dgm:pt modelId="{40669D5C-5D5C-430D-90E2-456AC5C51EA6}" type="sibTrans" cxnId="{255F686D-CC08-4792-8574-894BF2926BAE}">
      <dgm:prSet/>
      <dgm:spPr/>
      <dgm:t>
        <a:bodyPr/>
        <a:lstStyle/>
        <a:p>
          <a:endParaRPr kumimoji="1" lang="ja-JP" altLang="en-US"/>
        </a:p>
      </dgm:t>
    </dgm:pt>
    <dgm:pt modelId="{78BEC394-CC25-43D8-B4A4-6AD0BB558461}">
      <dgm:prSet phldrT="[テキスト]"/>
      <dgm:spPr/>
      <dgm:t>
        <a:bodyPr/>
        <a:lstStyle/>
        <a:p>
          <a:r>
            <a:rPr kumimoji="1" lang="en-US" altLang="ja-JP"/>
            <a:t>TPGT00001</a:t>
          </a:r>
          <a:endParaRPr kumimoji="1" lang="ja-JP" altLang="en-US"/>
        </a:p>
      </dgm:t>
    </dgm:pt>
    <dgm:pt modelId="{1A8F5E73-003A-4BAD-A414-59E144BD6A76}" type="parTrans" cxnId="{E556B079-852F-480B-8AB4-94518FB22711}">
      <dgm:prSet/>
      <dgm:spPr/>
      <dgm:t>
        <a:bodyPr/>
        <a:lstStyle/>
        <a:p>
          <a:endParaRPr kumimoji="1" lang="ja-JP" altLang="en-US"/>
        </a:p>
      </dgm:t>
    </dgm:pt>
    <dgm:pt modelId="{278048AA-7CD7-4C13-9FAE-C0156475FB67}" type="sibTrans" cxnId="{E556B079-852F-480B-8AB4-94518FB22711}">
      <dgm:prSet/>
      <dgm:spPr/>
      <dgm:t>
        <a:bodyPr/>
        <a:lstStyle/>
        <a:p>
          <a:endParaRPr kumimoji="1" lang="ja-JP" altLang="en-US"/>
        </a:p>
      </dgm:t>
    </dgm:pt>
    <dgm:pt modelId="{16A8E71D-16C0-488E-837C-87EA616C4CF1}">
      <dgm:prSet phldrT="[テキスト]"/>
      <dgm:spPr/>
      <dgm:t>
        <a:bodyPr/>
        <a:lstStyle/>
        <a:p>
          <a:r>
            <a:rPr kumimoji="1" lang="en-US" altLang="ja-JP"/>
            <a:t>TPGT00004</a:t>
          </a:r>
          <a:endParaRPr kumimoji="1" lang="ja-JP" altLang="en-US"/>
        </a:p>
      </dgm:t>
    </dgm:pt>
    <dgm:pt modelId="{AA48EEA7-4D0D-415C-9E9F-BCD97CDE1D0B}" type="parTrans" cxnId="{53D70520-1F70-46FE-A31E-E7B4EC7E5BDB}">
      <dgm:prSet/>
      <dgm:spPr/>
      <dgm:t>
        <a:bodyPr/>
        <a:lstStyle/>
        <a:p>
          <a:endParaRPr kumimoji="1" lang="ja-JP" altLang="en-US"/>
        </a:p>
      </dgm:t>
    </dgm:pt>
    <dgm:pt modelId="{7212E3D8-FEDB-4C46-B15B-4756EA15A183}" type="sibTrans" cxnId="{53D70520-1F70-46FE-A31E-E7B4EC7E5BDB}">
      <dgm:prSet/>
      <dgm:spPr/>
      <dgm:t>
        <a:bodyPr/>
        <a:lstStyle/>
        <a:p>
          <a:endParaRPr kumimoji="1" lang="ja-JP" altLang="en-US"/>
        </a:p>
      </dgm:t>
    </dgm:pt>
    <dgm:pt modelId="{D87893FB-61E9-49A7-BB68-82BAAF8B95E3}">
      <dgm:prSet phldrT="[テキスト]"/>
      <dgm:spPr/>
      <dgm:t>
        <a:bodyPr/>
        <a:lstStyle/>
        <a:p>
          <a:r>
            <a:rPr kumimoji="1" lang="en-US" altLang="ja-JP"/>
            <a:t>TPGT00005</a:t>
          </a:r>
          <a:endParaRPr kumimoji="1" lang="ja-JP" altLang="en-US"/>
        </a:p>
      </dgm:t>
    </dgm:pt>
    <dgm:pt modelId="{00192FDB-B291-4667-9B54-F22AA34E09D5}" type="parTrans" cxnId="{642196D1-C11C-4882-8CE3-5F0C269DC725}">
      <dgm:prSet/>
      <dgm:spPr/>
      <dgm:t>
        <a:bodyPr/>
        <a:lstStyle/>
        <a:p>
          <a:endParaRPr kumimoji="1" lang="ja-JP" altLang="en-US"/>
        </a:p>
      </dgm:t>
    </dgm:pt>
    <dgm:pt modelId="{F1EC6A47-30FE-4FB8-93D5-1354C8C171D0}" type="sibTrans" cxnId="{642196D1-C11C-4882-8CE3-5F0C269DC725}">
      <dgm:prSet/>
      <dgm:spPr/>
      <dgm:t>
        <a:bodyPr/>
        <a:lstStyle/>
        <a:p>
          <a:endParaRPr kumimoji="1" lang="ja-JP" altLang="en-US"/>
        </a:p>
      </dgm:t>
    </dgm:pt>
    <dgm:pt modelId="{D8874024-DB8A-4B23-A4B1-04D03A0D8315}">
      <dgm:prSet phldrT="[テキスト]"/>
      <dgm:spPr/>
      <dgm:t>
        <a:bodyPr/>
        <a:lstStyle/>
        <a:p>
          <a:r>
            <a:rPr kumimoji="1" lang="en-US" altLang="ja-JP"/>
            <a:t>Gemini BE Team</a:t>
          </a:r>
          <a:endParaRPr kumimoji="1" lang="ja-JP" altLang="en-US"/>
        </a:p>
      </dgm:t>
    </dgm:pt>
    <dgm:pt modelId="{6EA4A952-5A82-46C4-B14B-E3F9FC63F49D}" type="parTrans" cxnId="{408BF74B-4FE4-4C27-AC0F-A6525D7AA87C}">
      <dgm:prSet/>
      <dgm:spPr/>
      <dgm:t>
        <a:bodyPr/>
        <a:lstStyle/>
        <a:p>
          <a:endParaRPr kumimoji="1" lang="ja-JP" altLang="en-US"/>
        </a:p>
      </dgm:t>
    </dgm:pt>
    <dgm:pt modelId="{7DB31BCE-5A61-477E-A96F-6901B3D82C20}" type="sibTrans" cxnId="{408BF74B-4FE4-4C27-AC0F-A6525D7AA87C}">
      <dgm:prSet/>
      <dgm:spPr/>
      <dgm:t>
        <a:bodyPr/>
        <a:lstStyle/>
        <a:p>
          <a:endParaRPr kumimoji="1" lang="ja-JP" altLang="en-US"/>
        </a:p>
      </dgm:t>
    </dgm:pt>
    <dgm:pt modelId="{FFAB05C2-2B45-42E3-B7FB-4F7B78F5029E}">
      <dgm:prSet phldrT="[テキスト]"/>
      <dgm:spPr/>
      <dgm:t>
        <a:bodyPr/>
        <a:lstStyle/>
        <a:p>
          <a:r>
            <a:rPr kumimoji="1" lang="en-US" altLang="ja-JP"/>
            <a:t>AP9 Team</a:t>
          </a:r>
          <a:endParaRPr kumimoji="1" lang="ja-JP" altLang="en-US"/>
        </a:p>
      </dgm:t>
    </dgm:pt>
    <dgm:pt modelId="{53205EAC-1D8F-42FE-8A2C-23AC64F371CD}" type="parTrans" cxnId="{F35B069A-E2BF-4445-B46B-BA61D8E0D44D}">
      <dgm:prSet/>
      <dgm:spPr/>
      <dgm:t>
        <a:bodyPr/>
        <a:lstStyle/>
        <a:p>
          <a:endParaRPr kumimoji="1" lang="ja-JP" altLang="en-US"/>
        </a:p>
      </dgm:t>
    </dgm:pt>
    <dgm:pt modelId="{ABB31685-9D26-483C-8DFE-8AA7C2914D6E}" type="sibTrans" cxnId="{F35B069A-E2BF-4445-B46B-BA61D8E0D44D}">
      <dgm:prSet/>
      <dgm:spPr/>
      <dgm:t>
        <a:bodyPr/>
        <a:lstStyle/>
        <a:p>
          <a:endParaRPr kumimoji="1" lang="ja-JP" altLang="en-US"/>
        </a:p>
      </dgm:t>
    </dgm:pt>
    <dgm:pt modelId="{C048AEE2-CBA9-46F5-B2EC-E036B1238371}">
      <dgm:prSet phldrT="[テキスト]"/>
      <dgm:spPr/>
      <dgm:t>
        <a:bodyPr/>
        <a:lstStyle/>
        <a:p>
          <a:r>
            <a:rPr kumimoji="1" lang="en-US" altLang="ja-JP"/>
            <a:t>TPGT00001</a:t>
          </a:r>
          <a:endParaRPr kumimoji="1" lang="ja-JP" altLang="en-US"/>
        </a:p>
      </dgm:t>
    </dgm:pt>
    <dgm:pt modelId="{3955A5C4-8128-40F9-9226-01D631E094EA}" type="parTrans" cxnId="{99F606E0-2695-416B-93D4-B91C3B7E0EC0}">
      <dgm:prSet/>
      <dgm:spPr/>
      <dgm:t>
        <a:bodyPr/>
        <a:lstStyle/>
        <a:p>
          <a:endParaRPr kumimoji="1" lang="ja-JP" altLang="en-US"/>
        </a:p>
      </dgm:t>
    </dgm:pt>
    <dgm:pt modelId="{9C4F2142-3CDA-4D89-AA40-9A7561265251}" type="sibTrans" cxnId="{99F606E0-2695-416B-93D4-B91C3B7E0EC0}">
      <dgm:prSet/>
      <dgm:spPr/>
      <dgm:t>
        <a:bodyPr/>
        <a:lstStyle/>
        <a:p>
          <a:endParaRPr kumimoji="1" lang="ja-JP" altLang="en-US"/>
        </a:p>
      </dgm:t>
    </dgm:pt>
    <dgm:pt modelId="{C82831FD-3463-4E4C-AE56-EAF8F8FB5410}">
      <dgm:prSet phldrT="[テキスト]"/>
      <dgm:spPr/>
      <dgm:t>
        <a:bodyPr/>
        <a:lstStyle/>
        <a:p>
          <a:r>
            <a:rPr kumimoji="1" lang="en-US" altLang="ja-JP"/>
            <a:t>TPGT00002</a:t>
          </a:r>
          <a:endParaRPr kumimoji="1" lang="ja-JP" altLang="en-US"/>
        </a:p>
      </dgm:t>
    </dgm:pt>
    <dgm:pt modelId="{73EB5495-8CA9-46BA-B30A-D77CE62E260D}" type="parTrans" cxnId="{9A6BBBCE-9EA7-42C2-A65B-E0E59D4BD1E9}">
      <dgm:prSet/>
      <dgm:spPr/>
      <dgm:t>
        <a:bodyPr/>
        <a:lstStyle/>
        <a:p>
          <a:endParaRPr kumimoji="1" lang="ja-JP" altLang="en-US"/>
        </a:p>
      </dgm:t>
    </dgm:pt>
    <dgm:pt modelId="{32638048-7308-4101-AB33-95D07156DE10}" type="sibTrans" cxnId="{9A6BBBCE-9EA7-42C2-A65B-E0E59D4BD1E9}">
      <dgm:prSet/>
      <dgm:spPr/>
      <dgm:t>
        <a:bodyPr/>
        <a:lstStyle/>
        <a:p>
          <a:endParaRPr kumimoji="1" lang="ja-JP" altLang="en-US"/>
        </a:p>
      </dgm:t>
    </dgm:pt>
    <dgm:pt modelId="{E6E55F39-B0CE-404C-965F-AD80375E0792}">
      <dgm:prSet phldrT="[テキスト]"/>
      <dgm:spPr/>
      <dgm:t>
        <a:bodyPr/>
        <a:lstStyle/>
        <a:p>
          <a:r>
            <a:rPr kumimoji="1" lang="en-US" altLang="ja-JP"/>
            <a:t>TPGT00003</a:t>
          </a:r>
          <a:endParaRPr kumimoji="1" lang="ja-JP" altLang="en-US"/>
        </a:p>
      </dgm:t>
    </dgm:pt>
    <dgm:pt modelId="{486FA4D6-C458-4E52-80B4-362345D8E7BF}" type="parTrans" cxnId="{6B5A3759-06FE-45C6-A234-23F7F5FC46EC}">
      <dgm:prSet/>
      <dgm:spPr/>
      <dgm:t>
        <a:bodyPr/>
        <a:lstStyle/>
        <a:p>
          <a:endParaRPr kumimoji="1" lang="ja-JP" altLang="en-US"/>
        </a:p>
      </dgm:t>
    </dgm:pt>
    <dgm:pt modelId="{BA8B41DD-73FE-4CF1-8350-8BA790BA216C}" type="sibTrans" cxnId="{6B5A3759-06FE-45C6-A234-23F7F5FC46EC}">
      <dgm:prSet/>
      <dgm:spPr/>
      <dgm:t>
        <a:bodyPr/>
        <a:lstStyle/>
        <a:p>
          <a:endParaRPr kumimoji="1" lang="ja-JP" altLang="en-US"/>
        </a:p>
      </dgm:t>
    </dgm:pt>
    <dgm:pt modelId="{DBC96A24-01D9-454C-9E03-EC69F385C5DA}">
      <dgm:prSet phldrT="[テキスト]"/>
      <dgm:spPr/>
      <dgm:t>
        <a:bodyPr/>
        <a:lstStyle/>
        <a:p>
          <a:r>
            <a:rPr kumimoji="1" lang="en-US" altLang="ja-JP"/>
            <a:t>TPGK00001</a:t>
          </a:r>
          <a:endParaRPr kumimoji="1" lang="ja-JP" altLang="en-US"/>
        </a:p>
      </dgm:t>
    </dgm:pt>
    <dgm:pt modelId="{F49D6A68-8D94-45D4-9AE6-B6AFB8D787D4}" type="sibTrans" cxnId="{D98548F7-98A0-4C9C-A680-D9C8AB65AEE9}">
      <dgm:prSet/>
      <dgm:spPr/>
      <dgm:t>
        <a:bodyPr/>
        <a:lstStyle/>
        <a:p>
          <a:endParaRPr kumimoji="1" lang="ja-JP" altLang="en-US"/>
        </a:p>
      </dgm:t>
    </dgm:pt>
    <dgm:pt modelId="{143DB1E5-82E9-436C-A97C-43EB609F786D}" type="parTrans" cxnId="{D98548F7-98A0-4C9C-A680-D9C8AB65AEE9}">
      <dgm:prSet/>
      <dgm:spPr/>
      <dgm:t>
        <a:bodyPr/>
        <a:lstStyle/>
        <a:p>
          <a:endParaRPr kumimoji="1" lang="ja-JP" altLang="en-US"/>
        </a:p>
      </dgm:t>
    </dgm:pt>
    <dgm:pt modelId="{8731EF13-E665-453D-B53A-B1FE79C21B4E}" type="pres">
      <dgm:prSet presAssocID="{6D5C7A94-B9A8-4263-AA70-C9E8146C538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8AFA9DD8-B651-4445-83DC-5720F05DD630}" type="pres">
      <dgm:prSet presAssocID="{5CF91EE1-5F75-4929-A545-B767FBBB7F22}" presName="hierRoot1" presStyleCnt="0"/>
      <dgm:spPr/>
    </dgm:pt>
    <dgm:pt modelId="{24BA4021-0CBD-43F0-9A1B-05EA75D4174F}" type="pres">
      <dgm:prSet presAssocID="{5CF91EE1-5F75-4929-A545-B767FBBB7F22}" presName="composite" presStyleCnt="0"/>
      <dgm:spPr/>
    </dgm:pt>
    <dgm:pt modelId="{5A7CC15E-7BFA-45CC-BDAA-B353D49327FF}" type="pres">
      <dgm:prSet presAssocID="{5CF91EE1-5F75-4929-A545-B767FBBB7F22}" presName="background" presStyleLbl="node0" presStyleIdx="0" presStyleCnt="1"/>
      <dgm:spPr/>
    </dgm:pt>
    <dgm:pt modelId="{38047705-2DEF-44A9-AC1B-1F7C6EC54E81}" type="pres">
      <dgm:prSet presAssocID="{5CF91EE1-5F75-4929-A545-B767FBBB7F2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7502CA20-F3EB-4F1A-9B82-00FAD525533B}" type="pres">
      <dgm:prSet presAssocID="{5CF91EE1-5F75-4929-A545-B767FBBB7F22}" presName="hierChild2" presStyleCnt="0"/>
      <dgm:spPr/>
    </dgm:pt>
    <dgm:pt modelId="{3A68FD79-1C67-461C-AAB4-58CA140EE102}" type="pres">
      <dgm:prSet presAssocID="{DAE447D7-16E8-4D51-AE61-8354B4C38D1B}" presName="Name10" presStyleLbl="parChTrans1D2" presStyleIdx="0" presStyleCnt="1"/>
      <dgm:spPr/>
      <dgm:t>
        <a:bodyPr/>
        <a:lstStyle/>
        <a:p>
          <a:endParaRPr kumimoji="1" lang="ja-JP" altLang="en-US"/>
        </a:p>
      </dgm:t>
    </dgm:pt>
    <dgm:pt modelId="{D24FAA27-4BC6-4432-8827-5CF561C5E79B}" type="pres">
      <dgm:prSet presAssocID="{EBC5186B-E173-46E7-B710-5433E2355D2F}" presName="hierRoot2" presStyleCnt="0"/>
      <dgm:spPr/>
    </dgm:pt>
    <dgm:pt modelId="{8392BAE5-BE66-4B83-8298-DF99EE3C2AE0}" type="pres">
      <dgm:prSet presAssocID="{EBC5186B-E173-46E7-B710-5433E2355D2F}" presName="composite2" presStyleCnt="0"/>
      <dgm:spPr/>
    </dgm:pt>
    <dgm:pt modelId="{E3AC08BC-7D35-4A57-B754-AE5E7D20CD4B}" type="pres">
      <dgm:prSet presAssocID="{EBC5186B-E173-46E7-B710-5433E2355D2F}" presName="background2" presStyleLbl="node2" presStyleIdx="0" presStyleCnt="1"/>
      <dgm:spPr/>
    </dgm:pt>
    <dgm:pt modelId="{50A0D249-65D3-4665-B860-9FF8D58EA216}" type="pres">
      <dgm:prSet presAssocID="{EBC5186B-E173-46E7-B710-5433E2355D2F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FE9CDA7C-704B-45B4-953E-5E105E7B4CFA}" type="pres">
      <dgm:prSet presAssocID="{EBC5186B-E173-46E7-B710-5433E2355D2F}" presName="hierChild3" presStyleCnt="0"/>
      <dgm:spPr/>
    </dgm:pt>
    <dgm:pt modelId="{3DEE7CCB-1BF3-4629-8080-44FBC1E3340B}" type="pres">
      <dgm:prSet presAssocID="{6EA4A952-5A82-46C4-B14B-E3F9FC63F49D}" presName="Name17" presStyleLbl="parChTrans1D3" presStyleIdx="0" presStyleCnt="2"/>
      <dgm:spPr/>
      <dgm:t>
        <a:bodyPr/>
        <a:lstStyle/>
        <a:p>
          <a:endParaRPr kumimoji="1" lang="ja-JP" altLang="en-US"/>
        </a:p>
      </dgm:t>
    </dgm:pt>
    <dgm:pt modelId="{695B7935-AB23-4152-B635-B6EB590E0C00}" type="pres">
      <dgm:prSet presAssocID="{D8874024-DB8A-4B23-A4B1-04D03A0D8315}" presName="hierRoot3" presStyleCnt="0"/>
      <dgm:spPr/>
    </dgm:pt>
    <dgm:pt modelId="{8AC49000-9976-4C4E-8FDD-526B728221F7}" type="pres">
      <dgm:prSet presAssocID="{D8874024-DB8A-4B23-A4B1-04D03A0D8315}" presName="composite3" presStyleCnt="0"/>
      <dgm:spPr/>
    </dgm:pt>
    <dgm:pt modelId="{798BD6F7-662B-4CA0-A0F8-825669AF1FC2}" type="pres">
      <dgm:prSet presAssocID="{D8874024-DB8A-4B23-A4B1-04D03A0D8315}" presName="background3" presStyleLbl="node3" presStyleIdx="0" presStyleCnt="2"/>
      <dgm:spPr/>
    </dgm:pt>
    <dgm:pt modelId="{51043DF8-3F69-4788-850B-B53714565EB1}" type="pres">
      <dgm:prSet presAssocID="{D8874024-DB8A-4B23-A4B1-04D03A0D8315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06DFA94E-261C-4305-8073-3E230E0B4BC0}" type="pres">
      <dgm:prSet presAssocID="{D8874024-DB8A-4B23-A4B1-04D03A0D8315}" presName="hierChild4" presStyleCnt="0"/>
      <dgm:spPr/>
    </dgm:pt>
    <dgm:pt modelId="{85B16330-1703-4D16-919A-A2A721661AE8}" type="pres">
      <dgm:prSet presAssocID="{3955A5C4-8128-40F9-9226-01D631E094EA}" presName="Name23" presStyleLbl="parChTrans1D4" presStyleIdx="0" presStyleCnt="7"/>
      <dgm:spPr/>
      <dgm:t>
        <a:bodyPr/>
        <a:lstStyle/>
        <a:p>
          <a:endParaRPr kumimoji="1" lang="ja-JP" altLang="en-US"/>
        </a:p>
      </dgm:t>
    </dgm:pt>
    <dgm:pt modelId="{0CED6736-9C1C-4B8D-8616-18469CF14C74}" type="pres">
      <dgm:prSet presAssocID="{C048AEE2-CBA9-46F5-B2EC-E036B1238371}" presName="hierRoot4" presStyleCnt="0"/>
      <dgm:spPr/>
    </dgm:pt>
    <dgm:pt modelId="{3D7669CD-3653-4C08-A1F1-CCD3416633BB}" type="pres">
      <dgm:prSet presAssocID="{C048AEE2-CBA9-46F5-B2EC-E036B1238371}" presName="composite4" presStyleCnt="0"/>
      <dgm:spPr/>
    </dgm:pt>
    <dgm:pt modelId="{69478DE0-E39D-43F5-9167-5F7B33D6A508}" type="pres">
      <dgm:prSet presAssocID="{C048AEE2-CBA9-46F5-B2EC-E036B1238371}" presName="background4" presStyleLbl="node4" presStyleIdx="0" presStyleCnt="7"/>
      <dgm:spPr/>
    </dgm:pt>
    <dgm:pt modelId="{F99ED21B-37E2-486F-A912-B798195CFE27}" type="pres">
      <dgm:prSet presAssocID="{C048AEE2-CBA9-46F5-B2EC-E036B1238371}" presName="text4" presStyleLbl="fgAcc4" presStyleIdx="0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BF0D13E8-73A8-4F72-9660-70284483D18C}" type="pres">
      <dgm:prSet presAssocID="{C048AEE2-CBA9-46F5-B2EC-E036B1238371}" presName="hierChild5" presStyleCnt="0"/>
      <dgm:spPr/>
    </dgm:pt>
    <dgm:pt modelId="{C8F5896F-6A25-4A96-88CD-59B303885F3B}" type="pres">
      <dgm:prSet presAssocID="{73EB5495-8CA9-46BA-B30A-D77CE62E260D}" presName="Name23" presStyleLbl="parChTrans1D4" presStyleIdx="1" presStyleCnt="7"/>
      <dgm:spPr/>
      <dgm:t>
        <a:bodyPr/>
        <a:lstStyle/>
        <a:p>
          <a:endParaRPr kumimoji="1" lang="ja-JP" altLang="en-US"/>
        </a:p>
      </dgm:t>
    </dgm:pt>
    <dgm:pt modelId="{963CA973-41E1-4637-9E3B-9EFA452938EF}" type="pres">
      <dgm:prSet presAssocID="{C82831FD-3463-4E4C-AE56-EAF8F8FB5410}" presName="hierRoot4" presStyleCnt="0"/>
      <dgm:spPr/>
    </dgm:pt>
    <dgm:pt modelId="{332A1ECE-6F37-4319-914E-BF1572BC6A8E}" type="pres">
      <dgm:prSet presAssocID="{C82831FD-3463-4E4C-AE56-EAF8F8FB5410}" presName="composite4" presStyleCnt="0"/>
      <dgm:spPr/>
    </dgm:pt>
    <dgm:pt modelId="{AC0B5A80-34AB-437D-920C-A2235A87252A}" type="pres">
      <dgm:prSet presAssocID="{C82831FD-3463-4E4C-AE56-EAF8F8FB5410}" presName="background4" presStyleLbl="node4" presStyleIdx="1" presStyleCnt="7"/>
      <dgm:spPr/>
    </dgm:pt>
    <dgm:pt modelId="{1C0AA51C-76DF-4494-99EB-56C44071C34A}" type="pres">
      <dgm:prSet presAssocID="{C82831FD-3463-4E4C-AE56-EAF8F8FB5410}" presName="text4" presStyleLbl="fgAcc4" presStyleIdx="1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C53052D6-E72E-4F28-8C45-D2DBF887008D}" type="pres">
      <dgm:prSet presAssocID="{C82831FD-3463-4E4C-AE56-EAF8F8FB5410}" presName="hierChild5" presStyleCnt="0"/>
      <dgm:spPr/>
    </dgm:pt>
    <dgm:pt modelId="{A666FBE6-6600-45D0-B8BB-7A0D3FCF1687}" type="pres">
      <dgm:prSet presAssocID="{486FA4D6-C458-4E52-80B4-362345D8E7BF}" presName="Name23" presStyleLbl="parChTrans1D4" presStyleIdx="2" presStyleCnt="7"/>
      <dgm:spPr/>
      <dgm:t>
        <a:bodyPr/>
        <a:lstStyle/>
        <a:p>
          <a:endParaRPr kumimoji="1" lang="ja-JP" altLang="en-US"/>
        </a:p>
      </dgm:t>
    </dgm:pt>
    <dgm:pt modelId="{AA32113F-69B2-46CE-9A17-7058B3CC8C1A}" type="pres">
      <dgm:prSet presAssocID="{E6E55F39-B0CE-404C-965F-AD80375E0792}" presName="hierRoot4" presStyleCnt="0"/>
      <dgm:spPr/>
    </dgm:pt>
    <dgm:pt modelId="{396553B3-3D1E-4377-89EF-2D1EF8BCBCB2}" type="pres">
      <dgm:prSet presAssocID="{E6E55F39-B0CE-404C-965F-AD80375E0792}" presName="composite4" presStyleCnt="0"/>
      <dgm:spPr/>
    </dgm:pt>
    <dgm:pt modelId="{35D7312A-5A76-4266-8301-B9BDA3828086}" type="pres">
      <dgm:prSet presAssocID="{E6E55F39-B0CE-404C-965F-AD80375E0792}" presName="background4" presStyleLbl="node4" presStyleIdx="2" presStyleCnt="7"/>
      <dgm:spPr/>
    </dgm:pt>
    <dgm:pt modelId="{33581FCC-2D22-4907-9E53-7C44D0D5AC72}" type="pres">
      <dgm:prSet presAssocID="{E6E55F39-B0CE-404C-965F-AD80375E0792}" presName="text4" presStyleLbl="fgAcc4" presStyleIdx="2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9E8A03A-0499-4E07-984A-6E5295A5418E}" type="pres">
      <dgm:prSet presAssocID="{E6E55F39-B0CE-404C-965F-AD80375E0792}" presName="hierChild5" presStyleCnt="0"/>
      <dgm:spPr/>
    </dgm:pt>
    <dgm:pt modelId="{422C2D75-218D-4049-8CE6-A5B044F06422}" type="pres">
      <dgm:prSet presAssocID="{143DB1E5-82E9-436C-A97C-43EB609F786D}" presName="Name23" presStyleLbl="parChTrans1D4" presStyleIdx="3" presStyleCnt="7"/>
      <dgm:spPr/>
      <dgm:t>
        <a:bodyPr/>
        <a:lstStyle/>
        <a:p>
          <a:endParaRPr kumimoji="1" lang="ja-JP" altLang="en-US"/>
        </a:p>
      </dgm:t>
    </dgm:pt>
    <dgm:pt modelId="{23D01634-6336-4FBD-B40B-BBDF83973C56}" type="pres">
      <dgm:prSet presAssocID="{DBC96A24-01D9-454C-9E03-EC69F385C5DA}" presName="hierRoot4" presStyleCnt="0"/>
      <dgm:spPr/>
    </dgm:pt>
    <dgm:pt modelId="{2AC3B38B-C3B7-4918-9A2E-C6B76B09B1C7}" type="pres">
      <dgm:prSet presAssocID="{DBC96A24-01D9-454C-9E03-EC69F385C5DA}" presName="composite4" presStyleCnt="0"/>
      <dgm:spPr/>
    </dgm:pt>
    <dgm:pt modelId="{91C12CAD-AE26-438E-BDDD-2917C199EA9E}" type="pres">
      <dgm:prSet presAssocID="{DBC96A24-01D9-454C-9E03-EC69F385C5DA}" presName="background4" presStyleLbl="node4" presStyleIdx="3" presStyleCnt="7"/>
      <dgm:spPr/>
    </dgm:pt>
    <dgm:pt modelId="{EFE31B47-5AAD-4FEA-8137-BFEC1AF47A3F}" type="pres">
      <dgm:prSet presAssocID="{DBC96A24-01D9-454C-9E03-EC69F385C5DA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47DCC645-D339-4FAE-B983-1DA6400987FC}" type="pres">
      <dgm:prSet presAssocID="{DBC96A24-01D9-454C-9E03-EC69F385C5DA}" presName="hierChild5" presStyleCnt="0"/>
      <dgm:spPr/>
    </dgm:pt>
    <dgm:pt modelId="{8802DBEA-FE6A-4ACA-A5B2-BAAD58592100}" type="pres">
      <dgm:prSet presAssocID="{53205EAC-1D8F-42FE-8A2C-23AC64F371CD}" presName="Name17" presStyleLbl="parChTrans1D3" presStyleIdx="1" presStyleCnt="2"/>
      <dgm:spPr/>
      <dgm:t>
        <a:bodyPr/>
        <a:lstStyle/>
        <a:p>
          <a:endParaRPr kumimoji="1" lang="ja-JP" altLang="en-US"/>
        </a:p>
      </dgm:t>
    </dgm:pt>
    <dgm:pt modelId="{FF1FC385-ACB7-42E1-9FF0-F0662B49783B}" type="pres">
      <dgm:prSet presAssocID="{FFAB05C2-2B45-42E3-B7FB-4F7B78F5029E}" presName="hierRoot3" presStyleCnt="0"/>
      <dgm:spPr/>
    </dgm:pt>
    <dgm:pt modelId="{5AF0A8B8-E50B-404C-A8B5-E8588571101C}" type="pres">
      <dgm:prSet presAssocID="{FFAB05C2-2B45-42E3-B7FB-4F7B78F5029E}" presName="composite3" presStyleCnt="0"/>
      <dgm:spPr/>
    </dgm:pt>
    <dgm:pt modelId="{1B811B53-4578-4D1B-A8C5-DF6E866AC1A8}" type="pres">
      <dgm:prSet presAssocID="{FFAB05C2-2B45-42E3-B7FB-4F7B78F5029E}" presName="background3" presStyleLbl="node3" presStyleIdx="1" presStyleCnt="2"/>
      <dgm:spPr/>
    </dgm:pt>
    <dgm:pt modelId="{C8663A86-594C-4F0A-808B-B1B8B059975C}" type="pres">
      <dgm:prSet presAssocID="{FFAB05C2-2B45-42E3-B7FB-4F7B78F5029E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1552CDF-F835-433C-8DF8-B9659C4F307D}" type="pres">
      <dgm:prSet presAssocID="{FFAB05C2-2B45-42E3-B7FB-4F7B78F5029E}" presName="hierChild4" presStyleCnt="0"/>
      <dgm:spPr/>
    </dgm:pt>
    <dgm:pt modelId="{46E5A472-E66A-4137-A3BE-D90D1CFEBDEC}" type="pres">
      <dgm:prSet presAssocID="{1A8F5E73-003A-4BAD-A414-59E144BD6A76}" presName="Name23" presStyleLbl="parChTrans1D4" presStyleIdx="4" presStyleCnt="7"/>
      <dgm:spPr/>
      <dgm:t>
        <a:bodyPr/>
        <a:lstStyle/>
        <a:p>
          <a:endParaRPr kumimoji="1" lang="ja-JP" altLang="en-US"/>
        </a:p>
      </dgm:t>
    </dgm:pt>
    <dgm:pt modelId="{9347F773-ED19-44AF-973D-329289418160}" type="pres">
      <dgm:prSet presAssocID="{78BEC394-CC25-43D8-B4A4-6AD0BB558461}" presName="hierRoot4" presStyleCnt="0"/>
      <dgm:spPr/>
    </dgm:pt>
    <dgm:pt modelId="{F42FC154-81CA-44BF-B286-B632C632A929}" type="pres">
      <dgm:prSet presAssocID="{78BEC394-CC25-43D8-B4A4-6AD0BB558461}" presName="composite4" presStyleCnt="0"/>
      <dgm:spPr/>
    </dgm:pt>
    <dgm:pt modelId="{4988C99F-6B1A-4D93-805B-64717509AD81}" type="pres">
      <dgm:prSet presAssocID="{78BEC394-CC25-43D8-B4A4-6AD0BB558461}" presName="background4" presStyleLbl="node4" presStyleIdx="4" presStyleCnt="7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</dgm:pt>
    <dgm:pt modelId="{4C5EB993-71C7-409E-BA61-22FF6DC79AC1}" type="pres">
      <dgm:prSet presAssocID="{78BEC394-CC25-43D8-B4A4-6AD0BB558461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F1D0CF0-F530-408C-AF99-EDA900018F8B}" type="pres">
      <dgm:prSet presAssocID="{78BEC394-CC25-43D8-B4A4-6AD0BB558461}" presName="hierChild5" presStyleCnt="0"/>
      <dgm:spPr/>
    </dgm:pt>
    <dgm:pt modelId="{99B34564-59BD-42A4-B29B-A643E7EB7895}" type="pres">
      <dgm:prSet presAssocID="{AA48EEA7-4D0D-415C-9E9F-BCD97CDE1D0B}" presName="Name23" presStyleLbl="parChTrans1D4" presStyleIdx="5" presStyleCnt="7"/>
      <dgm:spPr/>
      <dgm:t>
        <a:bodyPr/>
        <a:lstStyle/>
        <a:p>
          <a:endParaRPr kumimoji="1" lang="ja-JP" altLang="en-US"/>
        </a:p>
      </dgm:t>
    </dgm:pt>
    <dgm:pt modelId="{42B88726-BE68-40AB-9B10-31EE1E85AD05}" type="pres">
      <dgm:prSet presAssocID="{16A8E71D-16C0-488E-837C-87EA616C4CF1}" presName="hierRoot4" presStyleCnt="0"/>
      <dgm:spPr/>
    </dgm:pt>
    <dgm:pt modelId="{152C9607-D9F3-4118-9328-6121E2A553B8}" type="pres">
      <dgm:prSet presAssocID="{16A8E71D-16C0-488E-837C-87EA616C4CF1}" presName="composite4" presStyleCnt="0"/>
      <dgm:spPr/>
    </dgm:pt>
    <dgm:pt modelId="{DA99DE8A-2695-4D2C-BA87-13E11155D376}" type="pres">
      <dgm:prSet presAssocID="{16A8E71D-16C0-488E-837C-87EA616C4CF1}" presName="background4" presStyleLbl="node4" presStyleIdx="5" presStyleCnt="7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</dgm:pt>
    <dgm:pt modelId="{2E71307D-824A-42B2-83FC-52FF1C1778E0}" type="pres">
      <dgm:prSet presAssocID="{16A8E71D-16C0-488E-837C-87EA616C4CF1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5D2DE007-C8D6-4FEE-B974-273797EA2D9A}" type="pres">
      <dgm:prSet presAssocID="{16A8E71D-16C0-488E-837C-87EA616C4CF1}" presName="hierChild5" presStyleCnt="0"/>
      <dgm:spPr/>
    </dgm:pt>
    <dgm:pt modelId="{1B4E9000-7FE4-491E-80D6-D9A79F3202F8}" type="pres">
      <dgm:prSet presAssocID="{00192FDB-B291-4667-9B54-F22AA34E09D5}" presName="Name23" presStyleLbl="parChTrans1D4" presStyleIdx="6" presStyleCnt="7"/>
      <dgm:spPr/>
      <dgm:t>
        <a:bodyPr/>
        <a:lstStyle/>
        <a:p>
          <a:endParaRPr kumimoji="1" lang="ja-JP" altLang="en-US"/>
        </a:p>
      </dgm:t>
    </dgm:pt>
    <dgm:pt modelId="{2D8B3ACB-7693-401B-A4C5-02CEA9E48129}" type="pres">
      <dgm:prSet presAssocID="{D87893FB-61E9-49A7-BB68-82BAAF8B95E3}" presName="hierRoot4" presStyleCnt="0"/>
      <dgm:spPr/>
    </dgm:pt>
    <dgm:pt modelId="{379556DF-9A1B-44C5-B470-7BCBF5D4A7CC}" type="pres">
      <dgm:prSet presAssocID="{D87893FB-61E9-49A7-BB68-82BAAF8B95E3}" presName="composite4" presStyleCnt="0"/>
      <dgm:spPr/>
    </dgm:pt>
    <dgm:pt modelId="{B7C7C1E4-7B03-4AC4-9921-9D1A34288975}" type="pres">
      <dgm:prSet presAssocID="{D87893FB-61E9-49A7-BB68-82BAAF8B95E3}" presName="background4" presStyleLbl="node4" presStyleIdx="6" presStyleCnt="7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</dgm:pt>
    <dgm:pt modelId="{CFF528D3-12D9-4499-B827-141A34C75ABC}" type="pres">
      <dgm:prSet presAssocID="{D87893FB-61E9-49A7-BB68-82BAAF8B95E3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394D2AA4-B274-4F42-81A8-6A3CDADFD70A}" type="pres">
      <dgm:prSet presAssocID="{D87893FB-61E9-49A7-BB68-82BAAF8B95E3}" presName="hierChild5" presStyleCnt="0"/>
      <dgm:spPr/>
    </dgm:pt>
  </dgm:ptLst>
  <dgm:cxnLst>
    <dgm:cxn modelId="{4A74063E-C5B6-4032-AB30-16DC741DDB9B}" type="presOf" srcId="{DBC96A24-01D9-454C-9E03-EC69F385C5DA}" destId="{EFE31B47-5AAD-4FEA-8137-BFEC1AF47A3F}" srcOrd="0" destOrd="0" presId="urn:microsoft.com/office/officeart/2005/8/layout/hierarchy1"/>
    <dgm:cxn modelId="{3E34ABBB-B1C3-45CF-ADAF-0EEEB3C7CAE2}" type="presOf" srcId="{00192FDB-B291-4667-9B54-F22AA34E09D5}" destId="{1B4E9000-7FE4-491E-80D6-D9A79F3202F8}" srcOrd="0" destOrd="0" presId="urn:microsoft.com/office/officeart/2005/8/layout/hierarchy1"/>
    <dgm:cxn modelId="{408BF74B-4FE4-4C27-AC0F-A6525D7AA87C}" srcId="{EBC5186B-E173-46E7-B710-5433E2355D2F}" destId="{D8874024-DB8A-4B23-A4B1-04D03A0D8315}" srcOrd="0" destOrd="0" parTransId="{6EA4A952-5A82-46C4-B14B-E3F9FC63F49D}" sibTransId="{7DB31BCE-5A61-477E-A96F-6901B3D82C20}"/>
    <dgm:cxn modelId="{642196D1-C11C-4882-8CE3-5F0C269DC725}" srcId="{FFAB05C2-2B45-42E3-B7FB-4F7B78F5029E}" destId="{D87893FB-61E9-49A7-BB68-82BAAF8B95E3}" srcOrd="2" destOrd="0" parTransId="{00192FDB-B291-4667-9B54-F22AA34E09D5}" sibTransId="{F1EC6A47-30FE-4FB8-93D5-1354C8C171D0}"/>
    <dgm:cxn modelId="{49F89F82-C1C2-4596-8BBE-09F5E8B50BDA}" type="presOf" srcId="{AA48EEA7-4D0D-415C-9E9F-BCD97CDE1D0B}" destId="{99B34564-59BD-42A4-B29B-A643E7EB7895}" srcOrd="0" destOrd="0" presId="urn:microsoft.com/office/officeart/2005/8/layout/hierarchy1"/>
    <dgm:cxn modelId="{D98548F7-98A0-4C9C-A680-D9C8AB65AEE9}" srcId="{D8874024-DB8A-4B23-A4B1-04D03A0D8315}" destId="{DBC96A24-01D9-454C-9E03-EC69F385C5DA}" srcOrd="3" destOrd="0" parTransId="{143DB1E5-82E9-436C-A97C-43EB609F786D}" sibTransId="{F49D6A68-8D94-45D4-9AE6-B6AFB8D787D4}"/>
    <dgm:cxn modelId="{A611C528-4862-47D2-82BF-415FFAC11631}" type="presOf" srcId="{78BEC394-CC25-43D8-B4A4-6AD0BB558461}" destId="{4C5EB993-71C7-409E-BA61-22FF6DC79AC1}" srcOrd="0" destOrd="0" presId="urn:microsoft.com/office/officeart/2005/8/layout/hierarchy1"/>
    <dgm:cxn modelId="{F35B069A-E2BF-4445-B46B-BA61D8E0D44D}" srcId="{EBC5186B-E173-46E7-B710-5433E2355D2F}" destId="{FFAB05C2-2B45-42E3-B7FB-4F7B78F5029E}" srcOrd="1" destOrd="0" parTransId="{53205EAC-1D8F-42FE-8A2C-23AC64F371CD}" sibTransId="{ABB31685-9D26-483C-8DFE-8AA7C2914D6E}"/>
    <dgm:cxn modelId="{C4191D29-ED36-4D7B-99A7-D3FDF8B9CC4F}" type="presOf" srcId="{E6E55F39-B0CE-404C-965F-AD80375E0792}" destId="{33581FCC-2D22-4907-9E53-7C44D0D5AC72}" srcOrd="0" destOrd="0" presId="urn:microsoft.com/office/officeart/2005/8/layout/hierarchy1"/>
    <dgm:cxn modelId="{6AEEB753-906F-4029-A888-358D9F6D9074}" type="presOf" srcId="{73EB5495-8CA9-46BA-B30A-D77CE62E260D}" destId="{C8F5896F-6A25-4A96-88CD-59B303885F3B}" srcOrd="0" destOrd="0" presId="urn:microsoft.com/office/officeart/2005/8/layout/hierarchy1"/>
    <dgm:cxn modelId="{BDE1D08E-C0D8-4351-BA5A-064158F0696F}" type="presOf" srcId="{D8874024-DB8A-4B23-A4B1-04D03A0D8315}" destId="{51043DF8-3F69-4788-850B-B53714565EB1}" srcOrd="0" destOrd="0" presId="urn:microsoft.com/office/officeart/2005/8/layout/hierarchy1"/>
    <dgm:cxn modelId="{6C8E483D-CB6F-4E4A-8519-C9593D6314E4}" type="presOf" srcId="{5CF91EE1-5F75-4929-A545-B767FBBB7F22}" destId="{38047705-2DEF-44A9-AC1B-1F7C6EC54E81}" srcOrd="0" destOrd="0" presId="urn:microsoft.com/office/officeart/2005/8/layout/hierarchy1"/>
    <dgm:cxn modelId="{DB793097-346A-4184-B6E9-ED5F1E02B795}" type="presOf" srcId="{D87893FB-61E9-49A7-BB68-82BAAF8B95E3}" destId="{CFF528D3-12D9-4499-B827-141A34C75ABC}" srcOrd="0" destOrd="0" presId="urn:microsoft.com/office/officeart/2005/8/layout/hierarchy1"/>
    <dgm:cxn modelId="{3584C772-B288-43F8-944D-4425B0B2BE67}" type="presOf" srcId="{FFAB05C2-2B45-42E3-B7FB-4F7B78F5029E}" destId="{C8663A86-594C-4F0A-808B-B1B8B059975C}" srcOrd="0" destOrd="0" presId="urn:microsoft.com/office/officeart/2005/8/layout/hierarchy1"/>
    <dgm:cxn modelId="{72E14E7F-B184-4C22-B564-40E32BBC7343}" type="presOf" srcId="{6EA4A952-5A82-46C4-B14B-E3F9FC63F49D}" destId="{3DEE7CCB-1BF3-4629-8080-44FBC1E3340B}" srcOrd="0" destOrd="0" presId="urn:microsoft.com/office/officeart/2005/8/layout/hierarchy1"/>
    <dgm:cxn modelId="{929D187C-91FA-4F9A-B981-48FEF9264979}" type="presOf" srcId="{C82831FD-3463-4E4C-AE56-EAF8F8FB5410}" destId="{1C0AA51C-76DF-4494-99EB-56C44071C34A}" srcOrd="0" destOrd="0" presId="urn:microsoft.com/office/officeart/2005/8/layout/hierarchy1"/>
    <dgm:cxn modelId="{67AA18DD-EC2A-41B8-B4BF-E8B82CB67E97}" type="presOf" srcId="{DAE447D7-16E8-4D51-AE61-8354B4C38D1B}" destId="{3A68FD79-1C67-461C-AAB4-58CA140EE102}" srcOrd="0" destOrd="0" presId="urn:microsoft.com/office/officeart/2005/8/layout/hierarchy1"/>
    <dgm:cxn modelId="{FC39B2FE-E7CE-4EF9-BCE6-C1141C89D313}" type="presOf" srcId="{EBC5186B-E173-46E7-B710-5433E2355D2F}" destId="{50A0D249-65D3-4665-B860-9FF8D58EA216}" srcOrd="0" destOrd="0" presId="urn:microsoft.com/office/officeart/2005/8/layout/hierarchy1"/>
    <dgm:cxn modelId="{99F606E0-2695-416B-93D4-B91C3B7E0EC0}" srcId="{D8874024-DB8A-4B23-A4B1-04D03A0D8315}" destId="{C048AEE2-CBA9-46F5-B2EC-E036B1238371}" srcOrd="0" destOrd="0" parTransId="{3955A5C4-8128-40F9-9226-01D631E094EA}" sibTransId="{9C4F2142-3CDA-4D89-AA40-9A7561265251}"/>
    <dgm:cxn modelId="{7C3BBED0-A482-4E7C-B5D0-8591CCDCFEDA}" type="presOf" srcId="{3955A5C4-8128-40F9-9226-01D631E094EA}" destId="{85B16330-1703-4D16-919A-A2A721661AE8}" srcOrd="0" destOrd="0" presId="urn:microsoft.com/office/officeart/2005/8/layout/hierarchy1"/>
    <dgm:cxn modelId="{A47105FD-BA80-4689-9CFE-A003821194CA}" type="presOf" srcId="{C048AEE2-CBA9-46F5-B2EC-E036B1238371}" destId="{F99ED21B-37E2-486F-A912-B798195CFE27}" srcOrd="0" destOrd="0" presId="urn:microsoft.com/office/officeart/2005/8/layout/hierarchy1"/>
    <dgm:cxn modelId="{255F686D-CC08-4792-8574-894BF2926BAE}" srcId="{5CF91EE1-5F75-4929-A545-B767FBBB7F22}" destId="{EBC5186B-E173-46E7-B710-5433E2355D2F}" srcOrd="0" destOrd="0" parTransId="{DAE447D7-16E8-4D51-AE61-8354B4C38D1B}" sibTransId="{40669D5C-5D5C-430D-90E2-456AC5C51EA6}"/>
    <dgm:cxn modelId="{58DCC382-D600-4C2A-9CC1-4FF023E9CCEA}" type="presOf" srcId="{16A8E71D-16C0-488E-837C-87EA616C4CF1}" destId="{2E71307D-824A-42B2-83FC-52FF1C1778E0}" srcOrd="0" destOrd="0" presId="urn:microsoft.com/office/officeart/2005/8/layout/hierarchy1"/>
    <dgm:cxn modelId="{80D2BD51-2263-402C-8911-0D87FA099225}" type="presOf" srcId="{53205EAC-1D8F-42FE-8A2C-23AC64F371CD}" destId="{8802DBEA-FE6A-4ACA-A5B2-BAAD58592100}" srcOrd="0" destOrd="0" presId="urn:microsoft.com/office/officeart/2005/8/layout/hierarchy1"/>
    <dgm:cxn modelId="{F74E62A7-C62B-4019-985B-67D6E6F9656D}" type="presOf" srcId="{143DB1E5-82E9-436C-A97C-43EB609F786D}" destId="{422C2D75-218D-4049-8CE6-A5B044F06422}" srcOrd="0" destOrd="0" presId="urn:microsoft.com/office/officeart/2005/8/layout/hierarchy1"/>
    <dgm:cxn modelId="{E556B079-852F-480B-8AB4-94518FB22711}" srcId="{FFAB05C2-2B45-42E3-B7FB-4F7B78F5029E}" destId="{78BEC394-CC25-43D8-B4A4-6AD0BB558461}" srcOrd="0" destOrd="0" parTransId="{1A8F5E73-003A-4BAD-A414-59E144BD6A76}" sibTransId="{278048AA-7CD7-4C13-9FAE-C0156475FB67}"/>
    <dgm:cxn modelId="{6B5A3759-06FE-45C6-A234-23F7F5FC46EC}" srcId="{D8874024-DB8A-4B23-A4B1-04D03A0D8315}" destId="{E6E55F39-B0CE-404C-965F-AD80375E0792}" srcOrd="2" destOrd="0" parTransId="{486FA4D6-C458-4E52-80B4-362345D8E7BF}" sibTransId="{BA8B41DD-73FE-4CF1-8350-8BA790BA216C}"/>
    <dgm:cxn modelId="{36C3FE54-B196-4748-A523-CC7EED08C33D}" type="presOf" srcId="{1A8F5E73-003A-4BAD-A414-59E144BD6A76}" destId="{46E5A472-E66A-4137-A3BE-D90D1CFEBDEC}" srcOrd="0" destOrd="0" presId="urn:microsoft.com/office/officeart/2005/8/layout/hierarchy1"/>
    <dgm:cxn modelId="{6598F17B-E2E4-47FD-8438-67D6A711E20C}" type="presOf" srcId="{486FA4D6-C458-4E52-80B4-362345D8E7BF}" destId="{A666FBE6-6600-45D0-B8BB-7A0D3FCF1687}" srcOrd="0" destOrd="0" presId="urn:microsoft.com/office/officeart/2005/8/layout/hierarchy1"/>
    <dgm:cxn modelId="{2DB9796F-66F7-4C9B-9658-85C3CF6ADD97}" type="presOf" srcId="{6D5C7A94-B9A8-4263-AA70-C9E8146C5383}" destId="{8731EF13-E665-453D-B53A-B1FE79C21B4E}" srcOrd="0" destOrd="0" presId="urn:microsoft.com/office/officeart/2005/8/layout/hierarchy1"/>
    <dgm:cxn modelId="{53D70520-1F70-46FE-A31E-E7B4EC7E5BDB}" srcId="{FFAB05C2-2B45-42E3-B7FB-4F7B78F5029E}" destId="{16A8E71D-16C0-488E-837C-87EA616C4CF1}" srcOrd="1" destOrd="0" parTransId="{AA48EEA7-4D0D-415C-9E9F-BCD97CDE1D0B}" sibTransId="{7212E3D8-FEDB-4C46-B15B-4756EA15A183}"/>
    <dgm:cxn modelId="{9A6BBBCE-9EA7-42C2-A65B-E0E59D4BD1E9}" srcId="{D8874024-DB8A-4B23-A4B1-04D03A0D8315}" destId="{C82831FD-3463-4E4C-AE56-EAF8F8FB5410}" srcOrd="1" destOrd="0" parTransId="{73EB5495-8CA9-46BA-B30A-D77CE62E260D}" sibTransId="{32638048-7308-4101-AB33-95D07156DE10}"/>
    <dgm:cxn modelId="{0D178933-AA24-47EB-9E19-DAE86AAE3A4B}" srcId="{6D5C7A94-B9A8-4263-AA70-C9E8146C5383}" destId="{5CF91EE1-5F75-4929-A545-B767FBBB7F22}" srcOrd="0" destOrd="0" parTransId="{667001F9-C60D-4730-BA0F-5BFF8A588A25}" sibTransId="{23D77925-3FE6-4FA0-9649-705825493D43}"/>
    <dgm:cxn modelId="{CAB8D245-6FD0-43F5-B07B-F4D2E0EB4C56}" type="presParOf" srcId="{8731EF13-E665-453D-B53A-B1FE79C21B4E}" destId="{8AFA9DD8-B651-4445-83DC-5720F05DD630}" srcOrd="0" destOrd="0" presId="urn:microsoft.com/office/officeart/2005/8/layout/hierarchy1"/>
    <dgm:cxn modelId="{DE51E708-12D3-433F-8BDE-759A52C65E6A}" type="presParOf" srcId="{8AFA9DD8-B651-4445-83DC-5720F05DD630}" destId="{24BA4021-0CBD-43F0-9A1B-05EA75D4174F}" srcOrd="0" destOrd="0" presId="urn:microsoft.com/office/officeart/2005/8/layout/hierarchy1"/>
    <dgm:cxn modelId="{1116B710-D659-4D24-88F7-B6F959922BDA}" type="presParOf" srcId="{24BA4021-0CBD-43F0-9A1B-05EA75D4174F}" destId="{5A7CC15E-7BFA-45CC-BDAA-B353D49327FF}" srcOrd="0" destOrd="0" presId="urn:microsoft.com/office/officeart/2005/8/layout/hierarchy1"/>
    <dgm:cxn modelId="{120ACF38-26E0-4388-8449-A4F85D6792F9}" type="presParOf" srcId="{24BA4021-0CBD-43F0-9A1B-05EA75D4174F}" destId="{38047705-2DEF-44A9-AC1B-1F7C6EC54E81}" srcOrd="1" destOrd="0" presId="urn:microsoft.com/office/officeart/2005/8/layout/hierarchy1"/>
    <dgm:cxn modelId="{AC07364F-7FC5-48B9-8633-8A4DDDFD3894}" type="presParOf" srcId="{8AFA9DD8-B651-4445-83DC-5720F05DD630}" destId="{7502CA20-F3EB-4F1A-9B82-00FAD525533B}" srcOrd="1" destOrd="0" presId="urn:microsoft.com/office/officeart/2005/8/layout/hierarchy1"/>
    <dgm:cxn modelId="{43DB8215-1FB9-439A-B07A-28AC83DAFB9D}" type="presParOf" srcId="{7502CA20-F3EB-4F1A-9B82-00FAD525533B}" destId="{3A68FD79-1C67-461C-AAB4-58CA140EE102}" srcOrd="0" destOrd="0" presId="urn:microsoft.com/office/officeart/2005/8/layout/hierarchy1"/>
    <dgm:cxn modelId="{79733BE8-9577-4E4F-9C37-109C49C10C7F}" type="presParOf" srcId="{7502CA20-F3EB-4F1A-9B82-00FAD525533B}" destId="{D24FAA27-4BC6-4432-8827-5CF561C5E79B}" srcOrd="1" destOrd="0" presId="urn:microsoft.com/office/officeart/2005/8/layout/hierarchy1"/>
    <dgm:cxn modelId="{C3C30245-63F4-432F-998A-9C2514B3CEB0}" type="presParOf" srcId="{D24FAA27-4BC6-4432-8827-5CF561C5E79B}" destId="{8392BAE5-BE66-4B83-8298-DF99EE3C2AE0}" srcOrd="0" destOrd="0" presId="urn:microsoft.com/office/officeart/2005/8/layout/hierarchy1"/>
    <dgm:cxn modelId="{BFDFAFA4-5251-42F9-BBC0-E3EB8BE3C253}" type="presParOf" srcId="{8392BAE5-BE66-4B83-8298-DF99EE3C2AE0}" destId="{E3AC08BC-7D35-4A57-B754-AE5E7D20CD4B}" srcOrd="0" destOrd="0" presId="urn:microsoft.com/office/officeart/2005/8/layout/hierarchy1"/>
    <dgm:cxn modelId="{31830F61-83C1-436F-A09B-096DA226E124}" type="presParOf" srcId="{8392BAE5-BE66-4B83-8298-DF99EE3C2AE0}" destId="{50A0D249-65D3-4665-B860-9FF8D58EA216}" srcOrd="1" destOrd="0" presId="urn:microsoft.com/office/officeart/2005/8/layout/hierarchy1"/>
    <dgm:cxn modelId="{5F5847FF-7F55-4AEE-B3FA-BDCBD98CB02F}" type="presParOf" srcId="{D24FAA27-4BC6-4432-8827-5CF561C5E79B}" destId="{FE9CDA7C-704B-45B4-953E-5E105E7B4CFA}" srcOrd="1" destOrd="0" presId="urn:microsoft.com/office/officeart/2005/8/layout/hierarchy1"/>
    <dgm:cxn modelId="{9AE017F7-2D94-4F0C-A423-1317B6231184}" type="presParOf" srcId="{FE9CDA7C-704B-45B4-953E-5E105E7B4CFA}" destId="{3DEE7CCB-1BF3-4629-8080-44FBC1E3340B}" srcOrd="0" destOrd="0" presId="urn:microsoft.com/office/officeart/2005/8/layout/hierarchy1"/>
    <dgm:cxn modelId="{C50A4D95-65FF-4EBF-B461-4E8FAB7808A6}" type="presParOf" srcId="{FE9CDA7C-704B-45B4-953E-5E105E7B4CFA}" destId="{695B7935-AB23-4152-B635-B6EB590E0C00}" srcOrd="1" destOrd="0" presId="urn:microsoft.com/office/officeart/2005/8/layout/hierarchy1"/>
    <dgm:cxn modelId="{E6C075CA-A1AE-4E14-A0F9-2862C456D250}" type="presParOf" srcId="{695B7935-AB23-4152-B635-B6EB590E0C00}" destId="{8AC49000-9976-4C4E-8FDD-526B728221F7}" srcOrd="0" destOrd="0" presId="urn:microsoft.com/office/officeart/2005/8/layout/hierarchy1"/>
    <dgm:cxn modelId="{1F96826E-F792-43B8-904C-CA6F3E065E8F}" type="presParOf" srcId="{8AC49000-9976-4C4E-8FDD-526B728221F7}" destId="{798BD6F7-662B-4CA0-A0F8-825669AF1FC2}" srcOrd="0" destOrd="0" presId="urn:microsoft.com/office/officeart/2005/8/layout/hierarchy1"/>
    <dgm:cxn modelId="{BB4B99B9-0E64-4DCA-A99E-FFC51EA34197}" type="presParOf" srcId="{8AC49000-9976-4C4E-8FDD-526B728221F7}" destId="{51043DF8-3F69-4788-850B-B53714565EB1}" srcOrd="1" destOrd="0" presId="urn:microsoft.com/office/officeart/2005/8/layout/hierarchy1"/>
    <dgm:cxn modelId="{F7AB6874-3783-4B26-A7FB-D8E3536E11D4}" type="presParOf" srcId="{695B7935-AB23-4152-B635-B6EB590E0C00}" destId="{06DFA94E-261C-4305-8073-3E230E0B4BC0}" srcOrd="1" destOrd="0" presId="urn:microsoft.com/office/officeart/2005/8/layout/hierarchy1"/>
    <dgm:cxn modelId="{ECD7EB6E-44C2-4304-B0C8-1BCCA6A24B1A}" type="presParOf" srcId="{06DFA94E-261C-4305-8073-3E230E0B4BC0}" destId="{85B16330-1703-4D16-919A-A2A721661AE8}" srcOrd="0" destOrd="0" presId="urn:microsoft.com/office/officeart/2005/8/layout/hierarchy1"/>
    <dgm:cxn modelId="{6B4760D7-A226-4BE7-AD0C-8D676C093A07}" type="presParOf" srcId="{06DFA94E-261C-4305-8073-3E230E0B4BC0}" destId="{0CED6736-9C1C-4B8D-8616-18469CF14C74}" srcOrd="1" destOrd="0" presId="urn:microsoft.com/office/officeart/2005/8/layout/hierarchy1"/>
    <dgm:cxn modelId="{945882B5-C869-4EC6-BCE8-56671D5020A1}" type="presParOf" srcId="{0CED6736-9C1C-4B8D-8616-18469CF14C74}" destId="{3D7669CD-3653-4C08-A1F1-CCD3416633BB}" srcOrd="0" destOrd="0" presId="urn:microsoft.com/office/officeart/2005/8/layout/hierarchy1"/>
    <dgm:cxn modelId="{4951DD31-1EC8-4377-A4E4-C1F655FAC944}" type="presParOf" srcId="{3D7669CD-3653-4C08-A1F1-CCD3416633BB}" destId="{69478DE0-E39D-43F5-9167-5F7B33D6A508}" srcOrd="0" destOrd="0" presId="urn:microsoft.com/office/officeart/2005/8/layout/hierarchy1"/>
    <dgm:cxn modelId="{83DA1B78-CA02-4521-9663-D5D0F54BE91A}" type="presParOf" srcId="{3D7669CD-3653-4C08-A1F1-CCD3416633BB}" destId="{F99ED21B-37E2-486F-A912-B798195CFE27}" srcOrd="1" destOrd="0" presId="urn:microsoft.com/office/officeart/2005/8/layout/hierarchy1"/>
    <dgm:cxn modelId="{B5DF02E3-BC8C-4795-BF12-138F3100486C}" type="presParOf" srcId="{0CED6736-9C1C-4B8D-8616-18469CF14C74}" destId="{BF0D13E8-73A8-4F72-9660-70284483D18C}" srcOrd="1" destOrd="0" presId="urn:microsoft.com/office/officeart/2005/8/layout/hierarchy1"/>
    <dgm:cxn modelId="{8A4488FA-9573-485B-85FC-AC3437B401EC}" type="presParOf" srcId="{06DFA94E-261C-4305-8073-3E230E0B4BC0}" destId="{C8F5896F-6A25-4A96-88CD-59B303885F3B}" srcOrd="2" destOrd="0" presId="urn:microsoft.com/office/officeart/2005/8/layout/hierarchy1"/>
    <dgm:cxn modelId="{0F59B9BC-8778-4D2F-B2F0-8E7E8211F456}" type="presParOf" srcId="{06DFA94E-261C-4305-8073-3E230E0B4BC0}" destId="{963CA973-41E1-4637-9E3B-9EFA452938EF}" srcOrd="3" destOrd="0" presId="urn:microsoft.com/office/officeart/2005/8/layout/hierarchy1"/>
    <dgm:cxn modelId="{40369E67-E134-457E-84C4-F93BC94F9330}" type="presParOf" srcId="{963CA973-41E1-4637-9E3B-9EFA452938EF}" destId="{332A1ECE-6F37-4319-914E-BF1572BC6A8E}" srcOrd="0" destOrd="0" presId="urn:microsoft.com/office/officeart/2005/8/layout/hierarchy1"/>
    <dgm:cxn modelId="{89CFD283-1018-4A99-8888-913A429B4AD6}" type="presParOf" srcId="{332A1ECE-6F37-4319-914E-BF1572BC6A8E}" destId="{AC0B5A80-34AB-437D-920C-A2235A87252A}" srcOrd="0" destOrd="0" presId="urn:microsoft.com/office/officeart/2005/8/layout/hierarchy1"/>
    <dgm:cxn modelId="{DE577082-43DA-4098-935B-01A37362903A}" type="presParOf" srcId="{332A1ECE-6F37-4319-914E-BF1572BC6A8E}" destId="{1C0AA51C-76DF-4494-99EB-56C44071C34A}" srcOrd="1" destOrd="0" presId="urn:microsoft.com/office/officeart/2005/8/layout/hierarchy1"/>
    <dgm:cxn modelId="{FE730307-9D10-47CC-BD56-78DED65DBE92}" type="presParOf" srcId="{963CA973-41E1-4637-9E3B-9EFA452938EF}" destId="{C53052D6-E72E-4F28-8C45-D2DBF887008D}" srcOrd="1" destOrd="0" presId="urn:microsoft.com/office/officeart/2005/8/layout/hierarchy1"/>
    <dgm:cxn modelId="{C818403C-26F4-4B46-BFCF-97E4C51DAA58}" type="presParOf" srcId="{06DFA94E-261C-4305-8073-3E230E0B4BC0}" destId="{A666FBE6-6600-45D0-B8BB-7A0D3FCF1687}" srcOrd="4" destOrd="0" presId="urn:microsoft.com/office/officeart/2005/8/layout/hierarchy1"/>
    <dgm:cxn modelId="{33E5E80F-B99C-4C68-B3F2-A7AEDE3E641F}" type="presParOf" srcId="{06DFA94E-261C-4305-8073-3E230E0B4BC0}" destId="{AA32113F-69B2-46CE-9A17-7058B3CC8C1A}" srcOrd="5" destOrd="0" presId="urn:microsoft.com/office/officeart/2005/8/layout/hierarchy1"/>
    <dgm:cxn modelId="{483CF99A-200C-440B-AE1B-27D1AE7135E9}" type="presParOf" srcId="{AA32113F-69B2-46CE-9A17-7058B3CC8C1A}" destId="{396553B3-3D1E-4377-89EF-2D1EF8BCBCB2}" srcOrd="0" destOrd="0" presId="urn:microsoft.com/office/officeart/2005/8/layout/hierarchy1"/>
    <dgm:cxn modelId="{EE9A6B32-B826-4300-B848-365D1959BEDA}" type="presParOf" srcId="{396553B3-3D1E-4377-89EF-2D1EF8BCBCB2}" destId="{35D7312A-5A76-4266-8301-B9BDA3828086}" srcOrd="0" destOrd="0" presId="urn:microsoft.com/office/officeart/2005/8/layout/hierarchy1"/>
    <dgm:cxn modelId="{6BD9AFCE-F5A0-4E6D-BFAF-362E34346E1E}" type="presParOf" srcId="{396553B3-3D1E-4377-89EF-2D1EF8BCBCB2}" destId="{33581FCC-2D22-4907-9E53-7C44D0D5AC72}" srcOrd="1" destOrd="0" presId="urn:microsoft.com/office/officeart/2005/8/layout/hierarchy1"/>
    <dgm:cxn modelId="{B92AB018-C730-4CED-9B68-4BEFD580FD08}" type="presParOf" srcId="{AA32113F-69B2-46CE-9A17-7058B3CC8C1A}" destId="{D9E8A03A-0499-4E07-984A-6E5295A5418E}" srcOrd="1" destOrd="0" presId="urn:microsoft.com/office/officeart/2005/8/layout/hierarchy1"/>
    <dgm:cxn modelId="{3D013D94-22FD-4EA2-884E-6136D2DC628E}" type="presParOf" srcId="{06DFA94E-261C-4305-8073-3E230E0B4BC0}" destId="{422C2D75-218D-4049-8CE6-A5B044F06422}" srcOrd="6" destOrd="0" presId="urn:microsoft.com/office/officeart/2005/8/layout/hierarchy1"/>
    <dgm:cxn modelId="{D2C0D1D2-008C-47D0-B9C0-2A8F071BE650}" type="presParOf" srcId="{06DFA94E-261C-4305-8073-3E230E0B4BC0}" destId="{23D01634-6336-4FBD-B40B-BBDF83973C56}" srcOrd="7" destOrd="0" presId="urn:microsoft.com/office/officeart/2005/8/layout/hierarchy1"/>
    <dgm:cxn modelId="{81E79F97-3B1B-4A6C-A9CE-B2707FF2160E}" type="presParOf" srcId="{23D01634-6336-4FBD-B40B-BBDF83973C56}" destId="{2AC3B38B-C3B7-4918-9A2E-C6B76B09B1C7}" srcOrd="0" destOrd="0" presId="urn:microsoft.com/office/officeart/2005/8/layout/hierarchy1"/>
    <dgm:cxn modelId="{F09489C4-0BCD-4783-906A-8EEF2ED6FCDE}" type="presParOf" srcId="{2AC3B38B-C3B7-4918-9A2E-C6B76B09B1C7}" destId="{91C12CAD-AE26-438E-BDDD-2917C199EA9E}" srcOrd="0" destOrd="0" presId="urn:microsoft.com/office/officeart/2005/8/layout/hierarchy1"/>
    <dgm:cxn modelId="{708BC681-3D24-41C7-BF1D-DB22F881722D}" type="presParOf" srcId="{2AC3B38B-C3B7-4918-9A2E-C6B76B09B1C7}" destId="{EFE31B47-5AAD-4FEA-8137-BFEC1AF47A3F}" srcOrd="1" destOrd="0" presId="urn:microsoft.com/office/officeart/2005/8/layout/hierarchy1"/>
    <dgm:cxn modelId="{2414D63F-E5F4-4167-9094-4A2032EA1B62}" type="presParOf" srcId="{23D01634-6336-4FBD-B40B-BBDF83973C56}" destId="{47DCC645-D339-4FAE-B983-1DA6400987FC}" srcOrd="1" destOrd="0" presId="urn:microsoft.com/office/officeart/2005/8/layout/hierarchy1"/>
    <dgm:cxn modelId="{4AC45BF8-F9A6-4489-872F-B044515C15CB}" type="presParOf" srcId="{FE9CDA7C-704B-45B4-953E-5E105E7B4CFA}" destId="{8802DBEA-FE6A-4ACA-A5B2-BAAD58592100}" srcOrd="2" destOrd="0" presId="urn:microsoft.com/office/officeart/2005/8/layout/hierarchy1"/>
    <dgm:cxn modelId="{6CFFB757-8788-4450-8BC9-51D1B50E43BA}" type="presParOf" srcId="{FE9CDA7C-704B-45B4-953E-5E105E7B4CFA}" destId="{FF1FC385-ACB7-42E1-9FF0-F0662B49783B}" srcOrd="3" destOrd="0" presId="urn:microsoft.com/office/officeart/2005/8/layout/hierarchy1"/>
    <dgm:cxn modelId="{911E8DBE-4E6E-4C14-9D1E-D9CC921B5B3B}" type="presParOf" srcId="{FF1FC385-ACB7-42E1-9FF0-F0662B49783B}" destId="{5AF0A8B8-E50B-404C-A8B5-E8588571101C}" srcOrd="0" destOrd="0" presId="urn:microsoft.com/office/officeart/2005/8/layout/hierarchy1"/>
    <dgm:cxn modelId="{99328123-83BC-4990-9133-501323CF7FC4}" type="presParOf" srcId="{5AF0A8B8-E50B-404C-A8B5-E8588571101C}" destId="{1B811B53-4578-4D1B-A8C5-DF6E866AC1A8}" srcOrd="0" destOrd="0" presId="urn:microsoft.com/office/officeart/2005/8/layout/hierarchy1"/>
    <dgm:cxn modelId="{63572BD7-6702-430F-B2C5-BCBC9D3BB7DA}" type="presParOf" srcId="{5AF0A8B8-E50B-404C-A8B5-E8588571101C}" destId="{C8663A86-594C-4F0A-808B-B1B8B059975C}" srcOrd="1" destOrd="0" presId="urn:microsoft.com/office/officeart/2005/8/layout/hierarchy1"/>
    <dgm:cxn modelId="{E5F8EC47-37B2-40C5-B380-AAA5D06DC188}" type="presParOf" srcId="{FF1FC385-ACB7-42E1-9FF0-F0662B49783B}" destId="{D1552CDF-F835-433C-8DF8-B9659C4F307D}" srcOrd="1" destOrd="0" presId="urn:microsoft.com/office/officeart/2005/8/layout/hierarchy1"/>
    <dgm:cxn modelId="{BDC783BD-436F-43F3-A02D-DA161DC7DF07}" type="presParOf" srcId="{D1552CDF-F835-433C-8DF8-B9659C4F307D}" destId="{46E5A472-E66A-4137-A3BE-D90D1CFEBDEC}" srcOrd="0" destOrd="0" presId="urn:microsoft.com/office/officeart/2005/8/layout/hierarchy1"/>
    <dgm:cxn modelId="{E7571E39-8757-4914-AFF9-95AD10A12615}" type="presParOf" srcId="{D1552CDF-F835-433C-8DF8-B9659C4F307D}" destId="{9347F773-ED19-44AF-973D-329289418160}" srcOrd="1" destOrd="0" presId="urn:microsoft.com/office/officeart/2005/8/layout/hierarchy1"/>
    <dgm:cxn modelId="{74C64F7F-F397-4530-8A95-631686884786}" type="presParOf" srcId="{9347F773-ED19-44AF-973D-329289418160}" destId="{F42FC154-81CA-44BF-B286-B632C632A929}" srcOrd="0" destOrd="0" presId="urn:microsoft.com/office/officeart/2005/8/layout/hierarchy1"/>
    <dgm:cxn modelId="{1EC6D8E7-7593-4040-82B8-A81584522AE8}" type="presParOf" srcId="{F42FC154-81CA-44BF-B286-B632C632A929}" destId="{4988C99F-6B1A-4D93-805B-64717509AD81}" srcOrd="0" destOrd="0" presId="urn:microsoft.com/office/officeart/2005/8/layout/hierarchy1"/>
    <dgm:cxn modelId="{1AF8F639-DAB1-4D50-BCAD-DC56F1E75DC0}" type="presParOf" srcId="{F42FC154-81CA-44BF-B286-B632C632A929}" destId="{4C5EB993-71C7-409E-BA61-22FF6DC79AC1}" srcOrd="1" destOrd="0" presId="urn:microsoft.com/office/officeart/2005/8/layout/hierarchy1"/>
    <dgm:cxn modelId="{A7808416-9080-4D38-8DFD-50578001A56E}" type="presParOf" srcId="{9347F773-ED19-44AF-973D-329289418160}" destId="{DF1D0CF0-F530-408C-AF99-EDA900018F8B}" srcOrd="1" destOrd="0" presId="urn:microsoft.com/office/officeart/2005/8/layout/hierarchy1"/>
    <dgm:cxn modelId="{2B6BF9D1-1D64-4329-8E7D-CA0AF5D3697B}" type="presParOf" srcId="{D1552CDF-F835-433C-8DF8-B9659C4F307D}" destId="{99B34564-59BD-42A4-B29B-A643E7EB7895}" srcOrd="2" destOrd="0" presId="urn:microsoft.com/office/officeart/2005/8/layout/hierarchy1"/>
    <dgm:cxn modelId="{5423214C-F980-4109-90B8-0402CCA8D93D}" type="presParOf" srcId="{D1552CDF-F835-433C-8DF8-B9659C4F307D}" destId="{42B88726-BE68-40AB-9B10-31EE1E85AD05}" srcOrd="3" destOrd="0" presId="urn:microsoft.com/office/officeart/2005/8/layout/hierarchy1"/>
    <dgm:cxn modelId="{7C70A564-09BD-4AD9-AFAA-D1323C5A7678}" type="presParOf" srcId="{42B88726-BE68-40AB-9B10-31EE1E85AD05}" destId="{152C9607-D9F3-4118-9328-6121E2A553B8}" srcOrd="0" destOrd="0" presId="urn:microsoft.com/office/officeart/2005/8/layout/hierarchy1"/>
    <dgm:cxn modelId="{65AF8549-C475-4389-92B5-DF5289B33421}" type="presParOf" srcId="{152C9607-D9F3-4118-9328-6121E2A553B8}" destId="{DA99DE8A-2695-4D2C-BA87-13E11155D376}" srcOrd="0" destOrd="0" presId="urn:microsoft.com/office/officeart/2005/8/layout/hierarchy1"/>
    <dgm:cxn modelId="{7D2A80FB-F185-43FA-9EC9-91A0E87CF6C5}" type="presParOf" srcId="{152C9607-D9F3-4118-9328-6121E2A553B8}" destId="{2E71307D-824A-42B2-83FC-52FF1C1778E0}" srcOrd="1" destOrd="0" presId="urn:microsoft.com/office/officeart/2005/8/layout/hierarchy1"/>
    <dgm:cxn modelId="{A8F21307-56AC-4932-99A7-25D34D8CBFCB}" type="presParOf" srcId="{42B88726-BE68-40AB-9B10-31EE1E85AD05}" destId="{5D2DE007-C8D6-4FEE-B974-273797EA2D9A}" srcOrd="1" destOrd="0" presId="urn:microsoft.com/office/officeart/2005/8/layout/hierarchy1"/>
    <dgm:cxn modelId="{1B14E1F1-7E13-439A-8425-5ECB6CEF0B7D}" type="presParOf" srcId="{D1552CDF-F835-433C-8DF8-B9659C4F307D}" destId="{1B4E9000-7FE4-491E-80D6-D9A79F3202F8}" srcOrd="4" destOrd="0" presId="urn:microsoft.com/office/officeart/2005/8/layout/hierarchy1"/>
    <dgm:cxn modelId="{6D048538-F2DF-4040-A043-69CD7D9E4E66}" type="presParOf" srcId="{D1552CDF-F835-433C-8DF8-B9659C4F307D}" destId="{2D8B3ACB-7693-401B-A4C5-02CEA9E48129}" srcOrd="5" destOrd="0" presId="urn:microsoft.com/office/officeart/2005/8/layout/hierarchy1"/>
    <dgm:cxn modelId="{6CFDFF70-ADCC-43E3-8F98-628A928C9064}" type="presParOf" srcId="{2D8B3ACB-7693-401B-A4C5-02CEA9E48129}" destId="{379556DF-9A1B-44C5-B470-7BCBF5D4A7CC}" srcOrd="0" destOrd="0" presId="urn:microsoft.com/office/officeart/2005/8/layout/hierarchy1"/>
    <dgm:cxn modelId="{E6C62B91-E721-4536-B88F-C276379B88CB}" type="presParOf" srcId="{379556DF-9A1B-44C5-B470-7BCBF5D4A7CC}" destId="{B7C7C1E4-7B03-4AC4-9921-9D1A34288975}" srcOrd="0" destOrd="0" presId="urn:microsoft.com/office/officeart/2005/8/layout/hierarchy1"/>
    <dgm:cxn modelId="{C857505D-DD80-4895-916E-43AC09E43548}" type="presParOf" srcId="{379556DF-9A1B-44C5-B470-7BCBF5D4A7CC}" destId="{CFF528D3-12D9-4499-B827-141A34C75ABC}" srcOrd="1" destOrd="0" presId="urn:microsoft.com/office/officeart/2005/8/layout/hierarchy1"/>
    <dgm:cxn modelId="{A805E5A2-E836-4248-AA3D-9AB7DAB7A61A}" type="presParOf" srcId="{2D8B3ACB-7693-401B-A4C5-02CEA9E48129}" destId="{394D2AA4-B274-4F42-81A8-6A3CDADFD70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5C7A94-B9A8-4263-AA70-C9E8146C5383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kumimoji="1" lang="ja-JP" altLang="en-US"/>
        </a:p>
      </dgm:t>
    </dgm:pt>
    <dgm:pt modelId="{5CF91EE1-5F75-4929-A545-B767FBBB7F22}">
      <dgm:prSet phldrT="[テキスト]"/>
      <dgm:spPr/>
      <dgm:t>
        <a:bodyPr/>
        <a:lstStyle/>
        <a:p>
          <a:r>
            <a:rPr kumimoji="1" lang="en-US" altLang="ja-JP"/>
            <a:t>tpgscm</a:t>
          </a:r>
          <a:endParaRPr kumimoji="1" lang="ja-JP" altLang="en-US"/>
        </a:p>
      </dgm:t>
    </dgm:pt>
    <dgm:pt modelId="{667001F9-C60D-4730-BA0F-5BFF8A588A25}" type="parTrans" cxnId="{0D178933-AA24-47EB-9E19-DAE86AAE3A4B}">
      <dgm:prSet/>
      <dgm:spPr/>
      <dgm:t>
        <a:bodyPr/>
        <a:lstStyle/>
        <a:p>
          <a:endParaRPr kumimoji="1" lang="ja-JP" altLang="en-US"/>
        </a:p>
      </dgm:t>
    </dgm:pt>
    <dgm:pt modelId="{23D77925-3FE6-4FA0-9649-705825493D43}" type="sibTrans" cxnId="{0D178933-AA24-47EB-9E19-DAE86AAE3A4B}">
      <dgm:prSet/>
      <dgm:spPr/>
      <dgm:t>
        <a:bodyPr/>
        <a:lstStyle/>
        <a:p>
          <a:endParaRPr kumimoji="1" lang="ja-JP" altLang="en-US"/>
        </a:p>
      </dgm:t>
    </dgm:pt>
    <dgm:pt modelId="{EBC5186B-E173-46E7-B710-5433E2355D2F}">
      <dgm:prSet phldrT="[テキスト]"/>
      <dgm:spPr/>
      <dgm:t>
        <a:bodyPr/>
        <a:lstStyle/>
        <a:p>
          <a:r>
            <a:rPr kumimoji="1" lang="en-US" altLang="ja-JP"/>
            <a:t>tpgorg</a:t>
          </a:r>
          <a:endParaRPr kumimoji="1" lang="ja-JP" altLang="en-US"/>
        </a:p>
      </dgm:t>
    </dgm:pt>
    <dgm:pt modelId="{DAE447D7-16E8-4D51-AE61-8354B4C38D1B}" type="parTrans" cxnId="{255F686D-CC08-4792-8574-894BF2926BAE}">
      <dgm:prSet/>
      <dgm:spPr/>
      <dgm:t>
        <a:bodyPr/>
        <a:lstStyle/>
        <a:p>
          <a:endParaRPr kumimoji="1" lang="ja-JP" altLang="en-US"/>
        </a:p>
      </dgm:t>
    </dgm:pt>
    <dgm:pt modelId="{40669D5C-5D5C-430D-90E2-456AC5C51EA6}" type="sibTrans" cxnId="{255F686D-CC08-4792-8574-894BF2926BAE}">
      <dgm:prSet/>
      <dgm:spPr/>
      <dgm:t>
        <a:bodyPr/>
        <a:lstStyle/>
        <a:p>
          <a:endParaRPr kumimoji="1" lang="ja-JP" altLang="en-US"/>
        </a:p>
      </dgm:t>
    </dgm:pt>
    <dgm:pt modelId="{D8874024-DB8A-4B23-A4B1-04D03A0D8315}">
      <dgm:prSet phldrT="[テキスト]"/>
      <dgm:spPr/>
      <dgm:t>
        <a:bodyPr/>
        <a:lstStyle/>
        <a:p>
          <a:r>
            <a:rPr kumimoji="1" lang="en-US" altLang="ja-JP"/>
            <a:t>Gemin</a:t>
          </a:r>
          <a:endParaRPr kumimoji="1" lang="ja-JP" altLang="en-US"/>
        </a:p>
      </dgm:t>
    </dgm:pt>
    <dgm:pt modelId="{6EA4A952-5A82-46C4-B14B-E3F9FC63F49D}" type="parTrans" cxnId="{408BF74B-4FE4-4C27-AC0F-A6525D7AA87C}">
      <dgm:prSet/>
      <dgm:spPr/>
      <dgm:t>
        <a:bodyPr/>
        <a:lstStyle/>
        <a:p>
          <a:endParaRPr kumimoji="1" lang="ja-JP" altLang="en-US"/>
        </a:p>
      </dgm:t>
    </dgm:pt>
    <dgm:pt modelId="{7DB31BCE-5A61-477E-A96F-6901B3D82C20}" type="sibTrans" cxnId="{408BF74B-4FE4-4C27-AC0F-A6525D7AA87C}">
      <dgm:prSet/>
      <dgm:spPr/>
      <dgm:t>
        <a:bodyPr/>
        <a:lstStyle/>
        <a:p>
          <a:endParaRPr kumimoji="1" lang="ja-JP" altLang="en-US"/>
        </a:p>
      </dgm:t>
    </dgm:pt>
    <dgm:pt modelId="{FFAB05C2-2B45-42E3-B7FB-4F7B78F5029E}">
      <dgm:prSet phldrT="[テキスト]"/>
      <dgm:spPr/>
      <dgm:t>
        <a:bodyPr/>
        <a:lstStyle/>
        <a:p>
          <a:r>
            <a:rPr kumimoji="1" lang="en-US" altLang="ja-JP"/>
            <a:t>AP9</a:t>
          </a:r>
          <a:endParaRPr kumimoji="1" lang="ja-JP" altLang="en-US"/>
        </a:p>
      </dgm:t>
    </dgm:pt>
    <dgm:pt modelId="{53205EAC-1D8F-42FE-8A2C-23AC64F371CD}" type="parTrans" cxnId="{F35B069A-E2BF-4445-B46B-BA61D8E0D44D}">
      <dgm:prSet/>
      <dgm:spPr/>
      <dgm:t>
        <a:bodyPr/>
        <a:lstStyle/>
        <a:p>
          <a:endParaRPr kumimoji="1" lang="ja-JP" altLang="en-US"/>
        </a:p>
      </dgm:t>
    </dgm:pt>
    <dgm:pt modelId="{ABB31685-9D26-483C-8DFE-8AA7C2914D6E}" type="sibTrans" cxnId="{F35B069A-E2BF-4445-B46B-BA61D8E0D44D}">
      <dgm:prSet/>
      <dgm:spPr/>
      <dgm:t>
        <a:bodyPr/>
        <a:lstStyle/>
        <a:p>
          <a:endParaRPr kumimoji="1" lang="ja-JP" altLang="en-US"/>
        </a:p>
      </dgm:t>
    </dgm:pt>
    <dgm:pt modelId="{0E8486E4-403C-4005-B569-9B453D690FE1}">
      <dgm:prSet phldrT="[テキスト]"/>
      <dgm:spPr/>
      <dgm:t>
        <a:bodyPr/>
        <a:lstStyle/>
        <a:p>
          <a:r>
            <a:rPr kumimoji="1" lang="en-US" altLang="ja-JP"/>
            <a:t>...</a:t>
          </a:r>
          <a:endParaRPr kumimoji="1" lang="ja-JP" altLang="en-US"/>
        </a:p>
      </dgm:t>
    </dgm:pt>
    <dgm:pt modelId="{B3595341-3FA8-44CE-A404-2DBC2FBC8FC2}" type="parTrans" cxnId="{048BE297-B65D-4C6A-8927-D03014871F91}">
      <dgm:prSet/>
      <dgm:spPr/>
      <dgm:t>
        <a:bodyPr/>
        <a:lstStyle/>
        <a:p>
          <a:endParaRPr kumimoji="1" lang="ja-JP" altLang="en-US"/>
        </a:p>
      </dgm:t>
    </dgm:pt>
    <dgm:pt modelId="{E2771778-CF01-43B3-8AB3-1A76E52055B2}" type="sibTrans" cxnId="{048BE297-B65D-4C6A-8927-D03014871F91}">
      <dgm:prSet/>
      <dgm:spPr/>
      <dgm:t>
        <a:bodyPr/>
        <a:lstStyle/>
        <a:p>
          <a:endParaRPr kumimoji="1" lang="ja-JP" altLang="en-US"/>
        </a:p>
      </dgm:t>
    </dgm:pt>
    <dgm:pt modelId="{65CDA88C-17DF-484F-83EC-9CE581FBBBD9}">
      <dgm:prSet phldrT="[テキスト]"/>
      <dgm:spPr/>
      <dgm:t>
        <a:bodyPr/>
        <a:lstStyle/>
        <a:p>
          <a:r>
            <a:rPr kumimoji="1" lang="en-US" altLang="ja-JP"/>
            <a:t>Gemini</a:t>
          </a:r>
          <a:r>
            <a:rPr kumimoji="1" lang="ja-JP" altLang="en-US"/>
            <a:t> </a:t>
          </a:r>
          <a:r>
            <a:rPr kumimoji="1" lang="en-US" altLang="ja-JP"/>
            <a:t>BE</a:t>
          </a:r>
          <a:r>
            <a:rPr kumimoji="1" lang="ja-JP" altLang="en-US"/>
            <a:t> </a:t>
          </a:r>
          <a:r>
            <a:rPr kumimoji="1" lang="en-US" altLang="ja-JP"/>
            <a:t>Team</a:t>
          </a:r>
          <a:endParaRPr kumimoji="1" lang="ja-JP" altLang="en-US"/>
        </a:p>
      </dgm:t>
    </dgm:pt>
    <dgm:pt modelId="{04DD21BC-C688-40F5-948F-EBED668E3E70}" type="parTrans" cxnId="{08E02881-091D-4380-BFC9-B860A7CCDF27}">
      <dgm:prSet/>
      <dgm:spPr/>
      <dgm:t>
        <a:bodyPr/>
        <a:lstStyle/>
        <a:p>
          <a:endParaRPr kumimoji="1" lang="ja-JP" altLang="en-US"/>
        </a:p>
      </dgm:t>
    </dgm:pt>
    <dgm:pt modelId="{AEE42142-3B09-48B4-8028-F2D582A6D737}" type="sibTrans" cxnId="{08E02881-091D-4380-BFC9-B860A7CCDF27}">
      <dgm:prSet/>
      <dgm:spPr/>
      <dgm:t>
        <a:bodyPr/>
        <a:lstStyle/>
        <a:p>
          <a:endParaRPr kumimoji="1" lang="ja-JP" altLang="en-US"/>
        </a:p>
      </dgm:t>
    </dgm:pt>
    <dgm:pt modelId="{91233C37-3C68-4FCF-8CEB-89FCFFC38393}">
      <dgm:prSet phldrT="[テキスト]"/>
      <dgm:spPr/>
      <dgm:t>
        <a:bodyPr/>
        <a:lstStyle/>
        <a:p>
          <a:r>
            <a:rPr kumimoji="1" lang="en-US" altLang="ja-JP"/>
            <a:t>AP9</a:t>
          </a:r>
          <a:r>
            <a:rPr kumimoji="1" lang="ja-JP" altLang="en-US"/>
            <a:t> </a:t>
          </a:r>
          <a:r>
            <a:rPr kumimoji="1" lang="en-US" altLang="ja-JP"/>
            <a:t>Team</a:t>
          </a:r>
          <a:endParaRPr kumimoji="1" lang="ja-JP" altLang="en-US"/>
        </a:p>
      </dgm:t>
    </dgm:pt>
    <dgm:pt modelId="{EA6318F6-08F6-49DD-951C-3B3331DF9FBA}" type="parTrans" cxnId="{3158D124-F3AC-4F7A-BD5D-A100A301720B}">
      <dgm:prSet/>
      <dgm:spPr/>
      <dgm:t>
        <a:bodyPr/>
        <a:lstStyle/>
        <a:p>
          <a:endParaRPr kumimoji="1" lang="ja-JP" altLang="en-US"/>
        </a:p>
      </dgm:t>
    </dgm:pt>
    <dgm:pt modelId="{CEEE84CF-97D6-428F-99EF-993299D794F5}" type="sibTrans" cxnId="{3158D124-F3AC-4F7A-BD5D-A100A301720B}">
      <dgm:prSet/>
      <dgm:spPr/>
      <dgm:t>
        <a:bodyPr/>
        <a:lstStyle/>
        <a:p>
          <a:endParaRPr kumimoji="1" lang="ja-JP" altLang="en-US"/>
        </a:p>
      </dgm:t>
    </dgm:pt>
    <dgm:pt modelId="{A8666560-DE02-499D-AD63-4DFFD1903F72}">
      <dgm:prSet phldrT="[テキスト]"/>
      <dgm:spPr/>
      <dgm:t>
        <a:bodyPr/>
        <a:lstStyle/>
        <a:p>
          <a:r>
            <a:rPr kumimoji="1" lang="en-US" altLang="ja-JP"/>
            <a:t>TPGT00001</a:t>
          </a:r>
          <a:endParaRPr kumimoji="1" lang="ja-JP" altLang="en-US"/>
        </a:p>
      </dgm:t>
    </dgm:pt>
    <dgm:pt modelId="{6F698DC6-38B6-4959-B40A-1F03D3A8BDFC}" type="parTrans" cxnId="{BEC0F252-F79D-487E-B74C-EAD5B72F2997}">
      <dgm:prSet/>
      <dgm:spPr/>
      <dgm:t>
        <a:bodyPr/>
        <a:lstStyle/>
        <a:p>
          <a:endParaRPr kumimoji="1" lang="ja-JP" altLang="en-US"/>
        </a:p>
      </dgm:t>
    </dgm:pt>
    <dgm:pt modelId="{6A2DE896-01F0-4AB4-9C34-553303C25F8A}" type="sibTrans" cxnId="{BEC0F252-F79D-487E-B74C-EAD5B72F2997}">
      <dgm:prSet/>
      <dgm:spPr/>
      <dgm:t>
        <a:bodyPr/>
        <a:lstStyle/>
        <a:p>
          <a:endParaRPr kumimoji="1" lang="ja-JP" altLang="en-US"/>
        </a:p>
      </dgm:t>
    </dgm:pt>
    <dgm:pt modelId="{59F0EC83-6666-401A-8121-4DBB518853E2}">
      <dgm:prSet phldrT="[テキスト]"/>
      <dgm:spPr/>
      <dgm:t>
        <a:bodyPr/>
        <a:lstStyle/>
        <a:p>
          <a:r>
            <a:rPr kumimoji="1" lang="en-US" altLang="ja-JP"/>
            <a:t>TPGT00002</a:t>
          </a:r>
          <a:endParaRPr kumimoji="1" lang="ja-JP" altLang="en-US"/>
        </a:p>
      </dgm:t>
    </dgm:pt>
    <dgm:pt modelId="{E29CE862-2B0D-4B1A-A568-D253A9EF4707}" type="parTrans" cxnId="{3522DD35-EAB0-4088-B8DD-AAC66540E538}">
      <dgm:prSet/>
      <dgm:spPr/>
      <dgm:t>
        <a:bodyPr/>
        <a:lstStyle/>
        <a:p>
          <a:endParaRPr kumimoji="1" lang="ja-JP" altLang="en-US"/>
        </a:p>
      </dgm:t>
    </dgm:pt>
    <dgm:pt modelId="{A2464CE5-641C-42F6-80B2-B63DC7B1F5AB}" type="sibTrans" cxnId="{3522DD35-EAB0-4088-B8DD-AAC66540E538}">
      <dgm:prSet/>
      <dgm:spPr/>
      <dgm:t>
        <a:bodyPr/>
        <a:lstStyle/>
        <a:p>
          <a:endParaRPr kumimoji="1" lang="ja-JP" altLang="en-US"/>
        </a:p>
      </dgm:t>
    </dgm:pt>
    <dgm:pt modelId="{8ED186EF-4F7D-40D7-A36F-5E0D810D388B}">
      <dgm:prSet phldrT="[テキスト]"/>
      <dgm:spPr/>
      <dgm:t>
        <a:bodyPr/>
        <a:lstStyle/>
        <a:p>
          <a:r>
            <a:rPr kumimoji="1" lang="en-US" altLang="ja-JP"/>
            <a:t>TPGT00003</a:t>
          </a:r>
          <a:endParaRPr kumimoji="1" lang="ja-JP" altLang="en-US"/>
        </a:p>
      </dgm:t>
    </dgm:pt>
    <dgm:pt modelId="{1B98D95A-BFA0-443B-B31C-66A495A94872}" type="parTrans" cxnId="{7C8CC1C3-465D-45B0-B3DF-919B8D9B58B8}">
      <dgm:prSet/>
      <dgm:spPr/>
      <dgm:t>
        <a:bodyPr/>
        <a:lstStyle/>
        <a:p>
          <a:endParaRPr kumimoji="1" lang="ja-JP" altLang="en-US"/>
        </a:p>
      </dgm:t>
    </dgm:pt>
    <dgm:pt modelId="{6D9E0DD0-30C0-4AC7-97D0-F32F6D08E1D3}" type="sibTrans" cxnId="{7C8CC1C3-465D-45B0-B3DF-919B8D9B58B8}">
      <dgm:prSet/>
      <dgm:spPr/>
      <dgm:t>
        <a:bodyPr/>
        <a:lstStyle/>
        <a:p>
          <a:endParaRPr kumimoji="1" lang="ja-JP" altLang="en-US"/>
        </a:p>
      </dgm:t>
    </dgm:pt>
    <dgm:pt modelId="{CD206DFF-CA16-408D-869B-3C3B38D6EBF0}">
      <dgm:prSet phldrT="[テキスト]"/>
      <dgm:spPr/>
      <dgm:t>
        <a:bodyPr/>
        <a:lstStyle/>
        <a:p>
          <a:r>
            <a:rPr kumimoji="1" lang="en-US" altLang="ja-JP"/>
            <a:t>TPGT00004</a:t>
          </a:r>
          <a:endParaRPr kumimoji="1" lang="ja-JP" altLang="en-US"/>
        </a:p>
      </dgm:t>
    </dgm:pt>
    <dgm:pt modelId="{AA358A81-DE49-4B1F-BD1B-D5489080F31F}" type="parTrans" cxnId="{922376B1-231A-4187-8ED0-8639914CC8ED}">
      <dgm:prSet/>
      <dgm:spPr/>
      <dgm:t>
        <a:bodyPr/>
        <a:lstStyle/>
        <a:p>
          <a:endParaRPr kumimoji="1" lang="ja-JP" altLang="en-US"/>
        </a:p>
      </dgm:t>
    </dgm:pt>
    <dgm:pt modelId="{B9B25556-6E20-4763-B787-105273FDA1D9}" type="sibTrans" cxnId="{922376B1-231A-4187-8ED0-8639914CC8ED}">
      <dgm:prSet/>
      <dgm:spPr/>
      <dgm:t>
        <a:bodyPr/>
        <a:lstStyle/>
        <a:p>
          <a:endParaRPr kumimoji="1" lang="ja-JP" altLang="en-US"/>
        </a:p>
      </dgm:t>
    </dgm:pt>
    <dgm:pt modelId="{88271743-367B-4676-B0FF-908F6C3BFB0C}">
      <dgm:prSet phldrT="[テキスト]"/>
      <dgm:spPr/>
      <dgm:t>
        <a:bodyPr/>
        <a:lstStyle/>
        <a:p>
          <a:r>
            <a:rPr kumimoji="1" lang="en-US" altLang="ja-JP"/>
            <a:t>TPGT00003</a:t>
          </a:r>
          <a:endParaRPr kumimoji="1" lang="ja-JP" altLang="en-US"/>
        </a:p>
      </dgm:t>
    </dgm:pt>
    <dgm:pt modelId="{F348735B-D301-4FE7-9321-9EB78CF2216F}" type="parTrans" cxnId="{EE2D0924-536E-45B7-9941-AAD9460A91F5}">
      <dgm:prSet/>
      <dgm:spPr/>
      <dgm:t>
        <a:bodyPr/>
        <a:lstStyle/>
        <a:p>
          <a:endParaRPr kumimoji="1" lang="ja-JP" altLang="en-US"/>
        </a:p>
      </dgm:t>
    </dgm:pt>
    <dgm:pt modelId="{D54BAC2D-D69A-44F9-99B1-D1AB74A9DF46}" type="sibTrans" cxnId="{EE2D0924-536E-45B7-9941-AAD9460A91F5}">
      <dgm:prSet/>
      <dgm:spPr/>
      <dgm:t>
        <a:bodyPr/>
        <a:lstStyle/>
        <a:p>
          <a:endParaRPr kumimoji="1" lang="ja-JP" altLang="en-US"/>
        </a:p>
      </dgm:t>
    </dgm:pt>
    <dgm:pt modelId="{F91BBBEF-9F98-44BF-91C0-CD95A4C24D47}">
      <dgm:prSet phldrT="[テキスト]"/>
      <dgm:spPr/>
      <dgm:t>
        <a:bodyPr/>
        <a:lstStyle/>
        <a:p>
          <a:r>
            <a:rPr kumimoji="1" lang="en-US" altLang="ja-JP"/>
            <a:t>TPGK00001</a:t>
          </a:r>
          <a:endParaRPr kumimoji="1" lang="ja-JP" altLang="en-US"/>
        </a:p>
      </dgm:t>
    </dgm:pt>
    <dgm:pt modelId="{46EF604B-94C4-4AEB-BBB8-BFD417457329}" type="parTrans" cxnId="{C751A860-8BDF-43B2-A57B-71C52188EBD7}">
      <dgm:prSet/>
      <dgm:spPr/>
      <dgm:t>
        <a:bodyPr/>
        <a:lstStyle/>
        <a:p>
          <a:endParaRPr kumimoji="1" lang="ja-JP" altLang="en-US"/>
        </a:p>
      </dgm:t>
    </dgm:pt>
    <dgm:pt modelId="{0979C4EB-0A65-4C2C-AC88-DFA28852D4B9}" type="sibTrans" cxnId="{C751A860-8BDF-43B2-A57B-71C52188EBD7}">
      <dgm:prSet/>
      <dgm:spPr/>
      <dgm:t>
        <a:bodyPr/>
        <a:lstStyle/>
        <a:p>
          <a:endParaRPr kumimoji="1" lang="ja-JP" altLang="en-US"/>
        </a:p>
      </dgm:t>
    </dgm:pt>
    <dgm:pt modelId="{3741046A-5B67-41AA-8354-75763C3D9D77}">
      <dgm:prSet phldrT="[テキスト]"/>
      <dgm:spPr/>
      <dgm:t>
        <a:bodyPr/>
        <a:lstStyle/>
        <a:p>
          <a:r>
            <a:rPr kumimoji="1" lang="en-US" altLang="ja-JP"/>
            <a:t>TPGT00001</a:t>
          </a:r>
          <a:endParaRPr kumimoji="1" lang="ja-JP" altLang="en-US"/>
        </a:p>
      </dgm:t>
    </dgm:pt>
    <dgm:pt modelId="{98C8454F-2B63-49E4-9048-8193C0677B65}" type="parTrans" cxnId="{2565727B-8675-4247-BE55-0A4D0805F17B}">
      <dgm:prSet/>
      <dgm:spPr/>
      <dgm:t>
        <a:bodyPr/>
        <a:lstStyle/>
        <a:p>
          <a:endParaRPr kumimoji="1" lang="ja-JP" altLang="en-US"/>
        </a:p>
      </dgm:t>
    </dgm:pt>
    <dgm:pt modelId="{85FB848C-59A3-4517-BB9B-274495310A68}" type="sibTrans" cxnId="{2565727B-8675-4247-BE55-0A4D0805F17B}">
      <dgm:prSet/>
      <dgm:spPr/>
      <dgm:t>
        <a:bodyPr/>
        <a:lstStyle/>
        <a:p>
          <a:endParaRPr kumimoji="1" lang="ja-JP" altLang="en-US"/>
        </a:p>
      </dgm:t>
    </dgm:pt>
    <dgm:pt modelId="{8731EF13-E665-453D-B53A-B1FE79C21B4E}" type="pres">
      <dgm:prSet presAssocID="{6D5C7A94-B9A8-4263-AA70-C9E8146C538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kumimoji="1" lang="ja-JP" altLang="en-US"/>
        </a:p>
      </dgm:t>
    </dgm:pt>
    <dgm:pt modelId="{8AFA9DD8-B651-4445-83DC-5720F05DD630}" type="pres">
      <dgm:prSet presAssocID="{5CF91EE1-5F75-4929-A545-B767FBBB7F22}" presName="hierRoot1" presStyleCnt="0"/>
      <dgm:spPr/>
    </dgm:pt>
    <dgm:pt modelId="{24BA4021-0CBD-43F0-9A1B-05EA75D4174F}" type="pres">
      <dgm:prSet presAssocID="{5CF91EE1-5F75-4929-A545-B767FBBB7F22}" presName="composite" presStyleCnt="0"/>
      <dgm:spPr/>
    </dgm:pt>
    <dgm:pt modelId="{5A7CC15E-7BFA-45CC-BDAA-B353D49327FF}" type="pres">
      <dgm:prSet presAssocID="{5CF91EE1-5F75-4929-A545-B767FBBB7F22}" presName="background" presStyleLbl="node0" presStyleIdx="0" presStyleCnt="1"/>
      <dgm:spPr/>
    </dgm:pt>
    <dgm:pt modelId="{38047705-2DEF-44A9-AC1B-1F7C6EC54E81}" type="pres">
      <dgm:prSet presAssocID="{5CF91EE1-5F75-4929-A545-B767FBBB7F2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7502CA20-F3EB-4F1A-9B82-00FAD525533B}" type="pres">
      <dgm:prSet presAssocID="{5CF91EE1-5F75-4929-A545-B767FBBB7F22}" presName="hierChild2" presStyleCnt="0"/>
      <dgm:spPr/>
    </dgm:pt>
    <dgm:pt modelId="{3A68FD79-1C67-461C-AAB4-58CA140EE102}" type="pres">
      <dgm:prSet presAssocID="{DAE447D7-16E8-4D51-AE61-8354B4C38D1B}" presName="Name10" presStyleLbl="parChTrans1D2" presStyleIdx="0" presStyleCnt="1"/>
      <dgm:spPr/>
      <dgm:t>
        <a:bodyPr/>
        <a:lstStyle/>
        <a:p>
          <a:endParaRPr kumimoji="1" lang="ja-JP" altLang="en-US"/>
        </a:p>
      </dgm:t>
    </dgm:pt>
    <dgm:pt modelId="{D24FAA27-4BC6-4432-8827-5CF561C5E79B}" type="pres">
      <dgm:prSet presAssocID="{EBC5186B-E173-46E7-B710-5433E2355D2F}" presName="hierRoot2" presStyleCnt="0"/>
      <dgm:spPr/>
    </dgm:pt>
    <dgm:pt modelId="{8392BAE5-BE66-4B83-8298-DF99EE3C2AE0}" type="pres">
      <dgm:prSet presAssocID="{EBC5186B-E173-46E7-B710-5433E2355D2F}" presName="composite2" presStyleCnt="0"/>
      <dgm:spPr/>
    </dgm:pt>
    <dgm:pt modelId="{E3AC08BC-7D35-4A57-B754-AE5E7D20CD4B}" type="pres">
      <dgm:prSet presAssocID="{EBC5186B-E173-46E7-B710-5433E2355D2F}" presName="background2" presStyleLbl="node2" presStyleIdx="0" presStyleCnt="1"/>
      <dgm:spPr/>
    </dgm:pt>
    <dgm:pt modelId="{50A0D249-65D3-4665-B860-9FF8D58EA216}" type="pres">
      <dgm:prSet presAssocID="{EBC5186B-E173-46E7-B710-5433E2355D2F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FE9CDA7C-704B-45B4-953E-5E105E7B4CFA}" type="pres">
      <dgm:prSet presAssocID="{EBC5186B-E173-46E7-B710-5433E2355D2F}" presName="hierChild3" presStyleCnt="0"/>
      <dgm:spPr/>
    </dgm:pt>
    <dgm:pt modelId="{3DEE7CCB-1BF3-4629-8080-44FBC1E3340B}" type="pres">
      <dgm:prSet presAssocID="{6EA4A952-5A82-46C4-B14B-E3F9FC63F49D}" presName="Name17" presStyleLbl="parChTrans1D3" presStyleIdx="0" presStyleCnt="3"/>
      <dgm:spPr/>
      <dgm:t>
        <a:bodyPr/>
        <a:lstStyle/>
        <a:p>
          <a:endParaRPr kumimoji="1" lang="ja-JP" altLang="en-US"/>
        </a:p>
      </dgm:t>
    </dgm:pt>
    <dgm:pt modelId="{695B7935-AB23-4152-B635-B6EB590E0C00}" type="pres">
      <dgm:prSet presAssocID="{D8874024-DB8A-4B23-A4B1-04D03A0D8315}" presName="hierRoot3" presStyleCnt="0"/>
      <dgm:spPr/>
    </dgm:pt>
    <dgm:pt modelId="{8AC49000-9976-4C4E-8FDD-526B728221F7}" type="pres">
      <dgm:prSet presAssocID="{D8874024-DB8A-4B23-A4B1-04D03A0D8315}" presName="composite3" presStyleCnt="0"/>
      <dgm:spPr/>
    </dgm:pt>
    <dgm:pt modelId="{798BD6F7-662B-4CA0-A0F8-825669AF1FC2}" type="pres">
      <dgm:prSet presAssocID="{D8874024-DB8A-4B23-A4B1-04D03A0D8315}" presName="background3" presStyleLbl="node3" presStyleIdx="0" presStyleCnt="3"/>
      <dgm:spPr/>
    </dgm:pt>
    <dgm:pt modelId="{51043DF8-3F69-4788-850B-B53714565EB1}" type="pres">
      <dgm:prSet presAssocID="{D8874024-DB8A-4B23-A4B1-04D03A0D8315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06DFA94E-261C-4305-8073-3E230E0B4BC0}" type="pres">
      <dgm:prSet presAssocID="{D8874024-DB8A-4B23-A4B1-04D03A0D8315}" presName="hierChild4" presStyleCnt="0"/>
      <dgm:spPr/>
    </dgm:pt>
    <dgm:pt modelId="{2B1923F7-3BD8-475C-84C3-0BAF9291DC40}" type="pres">
      <dgm:prSet presAssocID="{04DD21BC-C688-40F5-948F-EBED668E3E70}" presName="Name23" presStyleLbl="parChTrans1D4" presStyleIdx="0" presStyleCnt="9"/>
      <dgm:spPr/>
      <dgm:t>
        <a:bodyPr/>
        <a:lstStyle/>
        <a:p>
          <a:endParaRPr kumimoji="1" lang="ja-JP" altLang="en-US"/>
        </a:p>
      </dgm:t>
    </dgm:pt>
    <dgm:pt modelId="{F70E0C01-7CF0-4B20-97A3-C95ADA808970}" type="pres">
      <dgm:prSet presAssocID="{65CDA88C-17DF-484F-83EC-9CE581FBBBD9}" presName="hierRoot4" presStyleCnt="0"/>
      <dgm:spPr/>
    </dgm:pt>
    <dgm:pt modelId="{9D1FFA1F-E200-4965-9CD7-52C7C14B7585}" type="pres">
      <dgm:prSet presAssocID="{65CDA88C-17DF-484F-83EC-9CE581FBBBD9}" presName="composite4" presStyleCnt="0"/>
      <dgm:spPr/>
    </dgm:pt>
    <dgm:pt modelId="{AC06654C-BD93-4EF0-A365-4A2592E23E36}" type="pres">
      <dgm:prSet presAssocID="{65CDA88C-17DF-484F-83EC-9CE581FBBBD9}" presName="background4" presStyleLbl="node4" presStyleIdx="0" presStyleCnt="9"/>
      <dgm:spPr/>
    </dgm:pt>
    <dgm:pt modelId="{7C2DE475-50EA-438B-B77F-9A148B1B8E70}" type="pres">
      <dgm:prSet presAssocID="{65CDA88C-17DF-484F-83EC-9CE581FBBBD9}" presName="text4" presStyleLbl="fgAcc4" presStyleIdx="0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448A82A8-26C3-4038-AB5F-1F1C4D305FF6}" type="pres">
      <dgm:prSet presAssocID="{65CDA88C-17DF-484F-83EC-9CE581FBBBD9}" presName="hierChild5" presStyleCnt="0"/>
      <dgm:spPr/>
    </dgm:pt>
    <dgm:pt modelId="{1F1F1943-37E1-4172-8405-16027B76F155}" type="pres">
      <dgm:prSet presAssocID="{6F698DC6-38B6-4959-B40A-1F03D3A8BDFC}" presName="Name23" presStyleLbl="parChTrans1D4" presStyleIdx="1" presStyleCnt="9"/>
      <dgm:spPr/>
      <dgm:t>
        <a:bodyPr/>
        <a:lstStyle/>
        <a:p>
          <a:endParaRPr kumimoji="1" lang="ja-JP" altLang="en-US"/>
        </a:p>
      </dgm:t>
    </dgm:pt>
    <dgm:pt modelId="{E662BEB6-232C-420C-9F0A-530FC32F98E5}" type="pres">
      <dgm:prSet presAssocID="{A8666560-DE02-499D-AD63-4DFFD1903F72}" presName="hierRoot4" presStyleCnt="0"/>
      <dgm:spPr/>
    </dgm:pt>
    <dgm:pt modelId="{BA3874EF-687A-46AD-9FB3-0BDEE6B3B36A}" type="pres">
      <dgm:prSet presAssocID="{A8666560-DE02-499D-AD63-4DFFD1903F72}" presName="composite4" presStyleCnt="0"/>
      <dgm:spPr/>
    </dgm:pt>
    <dgm:pt modelId="{1B58D98A-8049-404D-B44A-544738DE2C7C}" type="pres">
      <dgm:prSet presAssocID="{A8666560-DE02-499D-AD63-4DFFD1903F72}" presName="background4" presStyleLbl="node4" presStyleIdx="1" presStyleCnt="9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</dgm:pt>
    <dgm:pt modelId="{BE6184F3-0177-4D85-B8AC-F9086A58E421}" type="pres">
      <dgm:prSet presAssocID="{A8666560-DE02-499D-AD63-4DFFD1903F72}" presName="text4" presStyleLbl="fgAcc4" presStyleIdx="1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E69BD8A9-0FFA-40A1-A2C6-B90969E2D769}" type="pres">
      <dgm:prSet presAssocID="{A8666560-DE02-499D-AD63-4DFFD1903F72}" presName="hierChild5" presStyleCnt="0"/>
      <dgm:spPr/>
    </dgm:pt>
    <dgm:pt modelId="{5EA5D736-D1F0-442F-B179-FE9F30BBE37B}" type="pres">
      <dgm:prSet presAssocID="{E29CE862-2B0D-4B1A-A568-D253A9EF4707}" presName="Name23" presStyleLbl="parChTrans1D4" presStyleIdx="2" presStyleCnt="9"/>
      <dgm:spPr/>
      <dgm:t>
        <a:bodyPr/>
        <a:lstStyle/>
        <a:p>
          <a:endParaRPr kumimoji="1" lang="ja-JP" altLang="en-US"/>
        </a:p>
      </dgm:t>
    </dgm:pt>
    <dgm:pt modelId="{E7294296-5635-4A34-BD13-45C8882FDD36}" type="pres">
      <dgm:prSet presAssocID="{59F0EC83-6666-401A-8121-4DBB518853E2}" presName="hierRoot4" presStyleCnt="0"/>
      <dgm:spPr/>
    </dgm:pt>
    <dgm:pt modelId="{6B2A6A12-7EB4-477E-9469-2249033DB0BA}" type="pres">
      <dgm:prSet presAssocID="{59F0EC83-6666-401A-8121-4DBB518853E2}" presName="composite4" presStyleCnt="0"/>
      <dgm:spPr/>
    </dgm:pt>
    <dgm:pt modelId="{564B2262-A884-451E-9C3E-D6BE71C8C070}" type="pres">
      <dgm:prSet presAssocID="{59F0EC83-6666-401A-8121-4DBB518853E2}" presName="background4" presStyleLbl="node4" presStyleIdx="2" presStyleCnt="9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</dgm:pt>
    <dgm:pt modelId="{ECF5D4A0-2234-49C2-8E83-F1D564A77A33}" type="pres">
      <dgm:prSet presAssocID="{59F0EC83-6666-401A-8121-4DBB518853E2}" presName="text4" presStyleLbl="fgAcc4" presStyleIdx="2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766A6370-76F1-4C56-AFBB-0C5C4F8DF6BB}" type="pres">
      <dgm:prSet presAssocID="{59F0EC83-6666-401A-8121-4DBB518853E2}" presName="hierChild5" presStyleCnt="0"/>
      <dgm:spPr/>
    </dgm:pt>
    <dgm:pt modelId="{BEA86DF7-EB13-494E-9F3E-A2D5771D5135}" type="pres">
      <dgm:prSet presAssocID="{F348735B-D301-4FE7-9321-9EB78CF2216F}" presName="Name23" presStyleLbl="parChTrans1D4" presStyleIdx="3" presStyleCnt="9"/>
      <dgm:spPr/>
      <dgm:t>
        <a:bodyPr/>
        <a:lstStyle/>
        <a:p>
          <a:endParaRPr kumimoji="1" lang="ja-JP" altLang="en-US"/>
        </a:p>
      </dgm:t>
    </dgm:pt>
    <dgm:pt modelId="{C0EE018A-0637-4BAB-9F6C-9E190A08F653}" type="pres">
      <dgm:prSet presAssocID="{88271743-367B-4676-B0FF-908F6C3BFB0C}" presName="hierRoot4" presStyleCnt="0"/>
      <dgm:spPr/>
    </dgm:pt>
    <dgm:pt modelId="{C9BE97FB-7144-4F05-8F95-36BE6FE52BD1}" type="pres">
      <dgm:prSet presAssocID="{88271743-367B-4676-B0FF-908F6C3BFB0C}" presName="composite4" presStyleCnt="0"/>
      <dgm:spPr/>
    </dgm:pt>
    <dgm:pt modelId="{4D647D39-0FCD-4FBB-9D92-70D67AF05E9D}" type="pres">
      <dgm:prSet presAssocID="{88271743-367B-4676-B0FF-908F6C3BFB0C}" presName="background4" presStyleLbl="node4" presStyleIdx="3" presStyleCnt="9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</dgm:pt>
    <dgm:pt modelId="{8EAEFBED-ABC4-4170-ADC3-D382E0A2EEC9}" type="pres">
      <dgm:prSet presAssocID="{88271743-367B-4676-B0FF-908F6C3BFB0C}" presName="text4" presStyleLbl="fgAcc4" presStyleIdx="3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AD7E7064-9ACF-4121-A498-E1CC76153271}" type="pres">
      <dgm:prSet presAssocID="{88271743-367B-4676-B0FF-908F6C3BFB0C}" presName="hierChild5" presStyleCnt="0"/>
      <dgm:spPr/>
    </dgm:pt>
    <dgm:pt modelId="{40958231-04F4-4B14-8808-1FF25720CD52}" type="pres">
      <dgm:prSet presAssocID="{46EF604B-94C4-4AEB-BBB8-BFD417457329}" presName="Name23" presStyleLbl="parChTrans1D4" presStyleIdx="4" presStyleCnt="9"/>
      <dgm:spPr/>
      <dgm:t>
        <a:bodyPr/>
        <a:lstStyle/>
        <a:p>
          <a:endParaRPr kumimoji="1" lang="ja-JP" altLang="en-US"/>
        </a:p>
      </dgm:t>
    </dgm:pt>
    <dgm:pt modelId="{63F3C491-3348-45CA-B3DB-33D758469345}" type="pres">
      <dgm:prSet presAssocID="{F91BBBEF-9F98-44BF-91C0-CD95A4C24D47}" presName="hierRoot4" presStyleCnt="0"/>
      <dgm:spPr/>
    </dgm:pt>
    <dgm:pt modelId="{F30F5DA1-4984-47BE-8546-2FA83A61A2F5}" type="pres">
      <dgm:prSet presAssocID="{F91BBBEF-9F98-44BF-91C0-CD95A4C24D47}" presName="composite4" presStyleCnt="0"/>
      <dgm:spPr/>
    </dgm:pt>
    <dgm:pt modelId="{E750EFCE-021A-425B-89F6-A8D28960FCB6}" type="pres">
      <dgm:prSet presAssocID="{F91BBBEF-9F98-44BF-91C0-CD95A4C24D47}" presName="background4" presStyleLbl="node4" presStyleIdx="4" presStyleCnt="9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</dgm:pt>
    <dgm:pt modelId="{E06C9A93-3E51-401E-9054-4253A767C717}" type="pres">
      <dgm:prSet presAssocID="{F91BBBEF-9F98-44BF-91C0-CD95A4C24D47}" presName="text4" presStyleLbl="fgAcc4" presStyleIdx="4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B775F33F-7DAA-4BF6-BDF2-6E8F47715843}" type="pres">
      <dgm:prSet presAssocID="{F91BBBEF-9F98-44BF-91C0-CD95A4C24D47}" presName="hierChild5" presStyleCnt="0"/>
      <dgm:spPr/>
    </dgm:pt>
    <dgm:pt modelId="{8802DBEA-FE6A-4ACA-A5B2-BAAD58592100}" type="pres">
      <dgm:prSet presAssocID="{53205EAC-1D8F-42FE-8A2C-23AC64F371CD}" presName="Name17" presStyleLbl="parChTrans1D3" presStyleIdx="1" presStyleCnt="3"/>
      <dgm:spPr/>
      <dgm:t>
        <a:bodyPr/>
        <a:lstStyle/>
        <a:p>
          <a:endParaRPr kumimoji="1" lang="ja-JP" altLang="en-US"/>
        </a:p>
      </dgm:t>
    </dgm:pt>
    <dgm:pt modelId="{FF1FC385-ACB7-42E1-9FF0-F0662B49783B}" type="pres">
      <dgm:prSet presAssocID="{FFAB05C2-2B45-42E3-B7FB-4F7B78F5029E}" presName="hierRoot3" presStyleCnt="0"/>
      <dgm:spPr/>
    </dgm:pt>
    <dgm:pt modelId="{5AF0A8B8-E50B-404C-A8B5-E8588571101C}" type="pres">
      <dgm:prSet presAssocID="{FFAB05C2-2B45-42E3-B7FB-4F7B78F5029E}" presName="composite3" presStyleCnt="0"/>
      <dgm:spPr/>
    </dgm:pt>
    <dgm:pt modelId="{1B811B53-4578-4D1B-A8C5-DF6E866AC1A8}" type="pres">
      <dgm:prSet presAssocID="{FFAB05C2-2B45-42E3-B7FB-4F7B78F5029E}" presName="background3" presStyleLbl="node3" presStyleIdx="1" presStyleCnt="3"/>
      <dgm:spPr/>
    </dgm:pt>
    <dgm:pt modelId="{C8663A86-594C-4F0A-808B-B1B8B059975C}" type="pres">
      <dgm:prSet presAssocID="{FFAB05C2-2B45-42E3-B7FB-4F7B78F5029E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1552CDF-F835-433C-8DF8-B9659C4F307D}" type="pres">
      <dgm:prSet presAssocID="{FFAB05C2-2B45-42E3-B7FB-4F7B78F5029E}" presName="hierChild4" presStyleCnt="0"/>
      <dgm:spPr/>
    </dgm:pt>
    <dgm:pt modelId="{F709E7F0-93C3-41BE-8D48-359F5F6146AF}" type="pres">
      <dgm:prSet presAssocID="{EA6318F6-08F6-49DD-951C-3B3331DF9FBA}" presName="Name23" presStyleLbl="parChTrans1D4" presStyleIdx="5" presStyleCnt="9"/>
      <dgm:spPr/>
      <dgm:t>
        <a:bodyPr/>
        <a:lstStyle/>
        <a:p>
          <a:endParaRPr kumimoji="1" lang="ja-JP" altLang="en-US"/>
        </a:p>
      </dgm:t>
    </dgm:pt>
    <dgm:pt modelId="{F994E5EA-C6A6-49E7-A412-4FCD0EB105EF}" type="pres">
      <dgm:prSet presAssocID="{91233C37-3C68-4FCF-8CEB-89FCFFC38393}" presName="hierRoot4" presStyleCnt="0"/>
      <dgm:spPr/>
    </dgm:pt>
    <dgm:pt modelId="{93D699A8-B18E-4515-9AAB-E23721EC4C8F}" type="pres">
      <dgm:prSet presAssocID="{91233C37-3C68-4FCF-8CEB-89FCFFC38393}" presName="composite4" presStyleCnt="0"/>
      <dgm:spPr/>
    </dgm:pt>
    <dgm:pt modelId="{DD2157EA-DF9C-4178-AB9C-B7B7EB8B9F55}" type="pres">
      <dgm:prSet presAssocID="{91233C37-3C68-4FCF-8CEB-89FCFFC38393}" presName="background4" presStyleLbl="node4" presStyleIdx="5" presStyleCnt="9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</dgm:pt>
    <dgm:pt modelId="{A483C49F-56A6-4683-AE4C-DBD32B3FD4B2}" type="pres">
      <dgm:prSet presAssocID="{91233C37-3C68-4FCF-8CEB-89FCFFC38393}" presName="text4" presStyleLbl="fgAcc4" presStyleIdx="5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F1F7FABF-6ED1-4F69-80F2-41EA25070A90}" type="pres">
      <dgm:prSet presAssocID="{91233C37-3C68-4FCF-8CEB-89FCFFC38393}" presName="hierChild5" presStyleCnt="0"/>
      <dgm:spPr/>
    </dgm:pt>
    <dgm:pt modelId="{3A9ACE3C-F3F1-49DA-9A2B-54EB086067EA}" type="pres">
      <dgm:prSet presAssocID="{98C8454F-2B63-49E4-9048-8193C0677B65}" presName="Name23" presStyleLbl="parChTrans1D4" presStyleIdx="6" presStyleCnt="9"/>
      <dgm:spPr/>
      <dgm:t>
        <a:bodyPr/>
        <a:lstStyle/>
        <a:p>
          <a:endParaRPr kumimoji="1" lang="ja-JP" altLang="en-US"/>
        </a:p>
      </dgm:t>
    </dgm:pt>
    <dgm:pt modelId="{8CAADF1D-C7EF-46A9-A374-9E4406F49226}" type="pres">
      <dgm:prSet presAssocID="{3741046A-5B67-41AA-8354-75763C3D9D77}" presName="hierRoot4" presStyleCnt="0"/>
      <dgm:spPr/>
    </dgm:pt>
    <dgm:pt modelId="{78540E1E-37A5-4AF0-A24B-72EB64DAD292}" type="pres">
      <dgm:prSet presAssocID="{3741046A-5B67-41AA-8354-75763C3D9D77}" presName="composite4" presStyleCnt="0"/>
      <dgm:spPr/>
    </dgm:pt>
    <dgm:pt modelId="{EA076A4A-DFA6-4D1A-B674-BDE3DCE69ECF}" type="pres">
      <dgm:prSet presAssocID="{3741046A-5B67-41AA-8354-75763C3D9D77}" presName="background4" presStyleLbl="node4" presStyleIdx="6" presStyleCnt="9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7CC9E068-B627-4319-9738-8AD7BE82CDC7}" type="pres">
      <dgm:prSet presAssocID="{3741046A-5B67-41AA-8354-75763C3D9D77}" presName="text4" presStyleLbl="fgAcc4" presStyleIdx="6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AF145C88-3B6A-41DF-8961-9339387F40C7}" type="pres">
      <dgm:prSet presAssocID="{3741046A-5B67-41AA-8354-75763C3D9D77}" presName="hierChild5" presStyleCnt="0"/>
      <dgm:spPr/>
    </dgm:pt>
    <dgm:pt modelId="{50083BF4-8E30-4544-BE2C-091F805BDE9A}" type="pres">
      <dgm:prSet presAssocID="{1B98D95A-BFA0-443B-B31C-66A495A94872}" presName="Name23" presStyleLbl="parChTrans1D4" presStyleIdx="7" presStyleCnt="9"/>
      <dgm:spPr/>
      <dgm:t>
        <a:bodyPr/>
        <a:lstStyle/>
        <a:p>
          <a:endParaRPr kumimoji="1" lang="ja-JP" altLang="en-US"/>
        </a:p>
      </dgm:t>
    </dgm:pt>
    <dgm:pt modelId="{902BB922-A842-4B59-A63E-976CFE2CA9D6}" type="pres">
      <dgm:prSet presAssocID="{8ED186EF-4F7D-40D7-A36F-5E0D810D388B}" presName="hierRoot4" presStyleCnt="0"/>
      <dgm:spPr/>
    </dgm:pt>
    <dgm:pt modelId="{93177339-5181-4533-A1CE-CAB5AADCE84E}" type="pres">
      <dgm:prSet presAssocID="{8ED186EF-4F7D-40D7-A36F-5E0D810D388B}" presName="composite4" presStyleCnt="0"/>
      <dgm:spPr/>
    </dgm:pt>
    <dgm:pt modelId="{58CA2519-A444-49E0-8E94-B1DACDC3BDC9}" type="pres">
      <dgm:prSet presAssocID="{8ED186EF-4F7D-40D7-A36F-5E0D810D388B}" presName="background4" presStyleLbl="node4" presStyleIdx="7" presStyleCnt="9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ED9E0E05-F020-4C6F-9417-00191A4DFB2A}" type="pres">
      <dgm:prSet presAssocID="{8ED186EF-4F7D-40D7-A36F-5E0D810D388B}" presName="text4" presStyleLbl="fgAcc4" presStyleIdx="7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9DCA57E4-D234-419B-9EAE-D0330DBABF00}" type="pres">
      <dgm:prSet presAssocID="{8ED186EF-4F7D-40D7-A36F-5E0D810D388B}" presName="hierChild5" presStyleCnt="0"/>
      <dgm:spPr/>
    </dgm:pt>
    <dgm:pt modelId="{041D97D0-65FB-42A8-9812-4418C3F6CDB4}" type="pres">
      <dgm:prSet presAssocID="{AA358A81-DE49-4B1F-BD1B-D5489080F31F}" presName="Name23" presStyleLbl="parChTrans1D4" presStyleIdx="8" presStyleCnt="9"/>
      <dgm:spPr/>
      <dgm:t>
        <a:bodyPr/>
        <a:lstStyle/>
        <a:p>
          <a:endParaRPr kumimoji="1" lang="ja-JP" altLang="en-US"/>
        </a:p>
      </dgm:t>
    </dgm:pt>
    <dgm:pt modelId="{802DB6BD-0BFB-4AD4-A70D-9819F76143B6}" type="pres">
      <dgm:prSet presAssocID="{CD206DFF-CA16-408D-869B-3C3B38D6EBF0}" presName="hierRoot4" presStyleCnt="0"/>
      <dgm:spPr/>
    </dgm:pt>
    <dgm:pt modelId="{B1935239-72B2-4F0E-B036-DAD6DA931C06}" type="pres">
      <dgm:prSet presAssocID="{CD206DFF-CA16-408D-869B-3C3B38D6EBF0}" presName="composite4" presStyleCnt="0"/>
      <dgm:spPr/>
    </dgm:pt>
    <dgm:pt modelId="{00D67A91-AEE8-4DDD-A6B3-77D916E808D6}" type="pres">
      <dgm:prSet presAssocID="{CD206DFF-CA16-408D-869B-3C3B38D6EBF0}" presName="background4" presStyleLbl="node4" presStyleIdx="8" presStyleCnt="9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37176D9E-7304-41B3-8DF3-7F084EEAE500}" type="pres">
      <dgm:prSet presAssocID="{CD206DFF-CA16-408D-869B-3C3B38D6EBF0}" presName="text4" presStyleLbl="fgAcc4" presStyleIdx="8" presStyleCnt="9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89F0CADD-6514-4408-A07A-AE89828960FF}" type="pres">
      <dgm:prSet presAssocID="{CD206DFF-CA16-408D-869B-3C3B38D6EBF0}" presName="hierChild5" presStyleCnt="0"/>
      <dgm:spPr/>
    </dgm:pt>
    <dgm:pt modelId="{A4B22791-32FB-431B-A9FC-F2D2AA97CE64}" type="pres">
      <dgm:prSet presAssocID="{B3595341-3FA8-44CE-A404-2DBC2FBC8FC2}" presName="Name17" presStyleLbl="parChTrans1D3" presStyleIdx="2" presStyleCnt="3"/>
      <dgm:spPr/>
      <dgm:t>
        <a:bodyPr/>
        <a:lstStyle/>
        <a:p>
          <a:endParaRPr kumimoji="1" lang="ja-JP" altLang="en-US"/>
        </a:p>
      </dgm:t>
    </dgm:pt>
    <dgm:pt modelId="{725DE40C-3B29-47E3-9BDB-CFA2C6EBA4A7}" type="pres">
      <dgm:prSet presAssocID="{0E8486E4-403C-4005-B569-9B453D690FE1}" presName="hierRoot3" presStyleCnt="0"/>
      <dgm:spPr/>
    </dgm:pt>
    <dgm:pt modelId="{89C965C7-9583-4EED-8290-2C6392961DAB}" type="pres">
      <dgm:prSet presAssocID="{0E8486E4-403C-4005-B569-9B453D690FE1}" presName="composite3" presStyleCnt="0"/>
      <dgm:spPr/>
    </dgm:pt>
    <dgm:pt modelId="{5CD77B9C-FB90-4E64-BE08-BD4BC7F86F9A}" type="pres">
      <dgm:prSet presAssocID="{0E8486E4-403C-4005-B569-9B453D690FE1}" presName="background3" presStyleLbl="node3" presStyleIdx="2" presStyleCnt="3"/>
      <dgm:spPr/>
    </dgm:pt>
    <dgm:pt modelId="{9355263C-F6B5-4293-B09F-809E0D006AA9}" type="pres">
      <dgm:prSet presAssocID="{0E8486E4-403C-4005-B569-9B453D690FE1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7C0CBFEB-6601-48B3-A6B3-D726F9C2D38E}" type="pres">
      <dgm:prSet presAssocID="{0E8486E4-403C-4005-B569-9B453D690FE1}" presName="hierChild4" presStyleCnt="0"/>
      <dgm:spPr/>
    </dgm:pt>
  </dgm:ptLst>
  <dgm:cxnLst>
    <dgm:cxn modelId="{08E02881-091D-4380-BFC9-B860A7CCDF27}" srcId="{D8874024-DB8A-4B23-A4B1-04D03A0D8315}" destId="{65CDA88C-17DF-484F-83EC-9CE581FBBBD9}" srcOrd="0" destOrd="0" parTransId="{04DD21BC-C688-40F5-948F-EBED668E3E70}" sibTransId="{AEE42142-3B09-48B4-8028-F2D582A6D737}"/>
    <dgm:cxn modelId="{E13F789A-47E0-4237-824A-54A72F356000}" type="presOf" srcId="{1B98D95A-BFA0-443B-B31C-66A495A94872}" destId="{50083BF4-8E30-4544-BE2C-091F805BDE9A}" srcOrd="0" destOrd="0" presId="urn:microsoft.com/office/officeart/2005/8/layout/hierarchy1"/>
    <dgm:cxn modelId="{EE2D0924-536E-45B7-9941-AAD9460A91F5}" srcId="{65CDA88C-17DF-484F-83EC-9CE581FBBBD9}" destId="{88271743-367B-4676-B0FF-908F6C3BFB0C}" srcOrd="2" destOrd="0" parTransId="{F348735B-D301-4FE7-9321-9EB78CF2216F}" sibTransId="{D54BAC2D-D69A-44F9-99B1-D1AB74A9DF46}"/>
    <dgm:cxn modelId="{0D178933-AA24-47EB-9E19-DAE86AAE3A4B}" srcId="{6D5C7A94-B9A8-4263-AA70-C9E8146C5383}" destId="{5CF91EE1-5F75-4929-A545-B767FBBB7F22}" srcOrd="0" destOrd="0" parTransId="{667001F9-C60D-4730-BA0F-5BFF8A588A25}" sibTransId="{23D77925-3FE6-4FA0-9649-705825493D43}"/>
    <dgm:cxn modelId="{408BF74B-4FE4-4C27-AC0F-A6525D7AA87C}" srcId="{EBC5186B-E173-46E7-B710-5433E2355D2F}" destId="{D8874024-DB8A-4B23-A4B1-04D03A0D8315}" srcOrd="0" destOrd="0" parTransId="{6EA4A952-5A82-46C4-B14B-E3F9FC63F49D}" sibTransId="{7DB31BCE-5A61-477E-A96F-6901B3D82C20}"/>
    <dgm:cxn modelId="{4DAAE9E2-8C2E-4933-9594-BE026A9626A0}" type="presOf" srcId="{5CF91EE1-5F75-4929-A545-B767FBBB7F22}" destId="{38047705-2DEF-44A9-AC1B-1F7C6EC54E81}" srcOrd="0" destOrd="0" presId="urn:microsoft.com/office/officeart/2005/8/layout/hierarchy1"/>
    <dgm:cxn modelId="{88BE06AC-9FA2-4842-A140-08123553C676}" type="presOf" srcId="{F91BBBEF-9F98-44BF-91C0-CD95A4C24D47}" destId="{E06C9A93-3E51-401E-9054-4253A767C717}" srcOrd="0" destOrd="0" presId="urn:microsoft.com/office/officeart/2005/8/layout/hierarchy1"/>
    <dgm:cxn modelId="{2565727B-8675-4247-BE55-0A4D0805F17B}" srcId="{91233C37-3C68-4FCF-8CEB-89FCFFC38393}" destId="{3741046A-5B67-41AA-8354-75763C3D9D77}" srcOrd="0" destOrd="0" parTransId="{98C8454F-2B63-49E4-9048-8193C0677B65}" sibTransId="{85FB848C-59A3-4517-BB9B-274495310A68}"/>
    <dgm:cxn modelId="{218C2291-F0B4-41D6-A732-56545DB98600}" type="presOf" srcId="{FFAB05C2-2B45-42E3-B7FB-4F7B78F5029E}" destId="{C8663A86-594C-4F0A-808B-B1B8B059975C}" srcOrd="0" destOrd="0" presId="urn:microsoft.com/office/officeart/2005/8/layout/hierarchy1"/>
    <dgm:cxn modelId="{E5F2CD80-EC7D-482B-A4F5-684A98E2E6CF}" type="presOf" srcId="{D8874024-DB8A-4B23-A4B1-04D03A0D8315}" destId="{51043DF8-3F69-4788-850B-B53714565EB1}" srcOrd="0" destOrd="0" presId="urn:microsoft.com/office/officeart/2005/8/layout/hierarchy1"/>
    <dgm:cxn modelId="{C607FC2C-BE8A-44C6-8DAC-328D8CB1AD0C}" type="presOf" srcId="{6EA4A952-5A82-46C4-B14B-E3F9FC63F49D}" destId="{3DEE7CCB-1BF3-4629-8080-44FBC1E3340B}" srcOrd="0" destOrd="0" presId="urn:microsoft.com/office/officeart/2005/8/layout/hierarchy1"/>
    <dgm:cxn modelId="{FB5ED80E-7679-4013-BD73-7D1B63046B33}" type="presOf" srcId="{E29CE862-2B0D-4B1A-A568-D253A9EF4707}" destId="{5EA5D736-D1F0-442F-B179-FE9F30BBE37B}" srcOrd="0" destOrd="0" presId="urn:microsoft.com/office/officeart/2005/8/layout/hierarchy1"/>
    <dgm:cxn modelId="{EE767F5D-FB81-47BC-94BD-FC369B0AC253}" type="presOf" srcId="{EA6318F6-08F6-49DD-951C-3B3331DF9FBA}" destId="{F709E7F0-93C3-41BE-8D48-359F5F6146AF}" srcOrd="0" destOrd="0" presId="urn:microsoft.com/office/officeart/2005/8/layout/hierarchy1"/>
    <dgm:cxn modelId="{F11E868E-AB68-4B47-924C-0AA5B6517671}" type="presOf" srcId="{DAE447D7-16E8-4D51-AE61-8354B4C38D1B}" destId="{3A68FD79-1C67-461C-AAB4-58CA140EE102}" srcOrd="0" destOrd="0" presId="urn:microsoft.com/office/officeart/2005/8/layout/hierarchy1"/>
    <dgm:cxn modelId="{048BE297-B65D-4C6A-8927-D03014871F91}" srcId="{EBC5186B-E173-46E7-B710-5433E2355D2F}" destId="{0E8486E4-403C-4005-B569-9B453D690FE1}" srcOrd="2" destOrd="0" parTransId="{B3595341-3FA8-44CE-A404-2DBC2FBC8FC2}" sibTransId="{E2771778-CF01-43B3-8AB3-1A76E52055B2}"/>
    <dgm:cxn modelId="{F536DC62-B7CD-4FC7-9A9C-87819E7D08D5}" type="presOf" srcId="{98C8454F-2B63-49E4-9048-8193C0677B65}" destId="{3A9ACE3C-F3F1-49DA-9A2B-54EB086067EA}" srcOrd="0" destOrd="0" presId="urn:microsoft.com/office/officeart/2005/8/layout/hierarchy1"/>
    <dgm:cxn modelId="{42783FE9-B58F-4B21-B0F6-819EC6905BB9}" type="presOf" srcId="{F348735B-D301-4FE7-9321-9EB78CF2216F}" destId="{BEA86DF7-EB13-494E-9F3E-A2D5771D5135}" srcOrd="0" destOrd="0" presId="urn:microsoft.com/office/officeart/2005/8/layout/hierarchy1"/>
    <dgm:cxn modelId="{980B2E1A-0EF5-4E80-BF89-300ED18A0BAF}" type="presOf" srcId="{0E8486E4-403C-4005-B569-9B453D690FE1}" destId="{9355263C-F6B5-4293-B09F-809E0D006AA9}" srcOrd="0" destOrd="0" presId="urn:microsoft.com/office/officeart/2005/8/layout/hierarchy1"/>
    <dgm:cxn modelId="{5DCF9978-EF04-438C-AB50-51DF35A9F70C}" type="presOf" srcId="{91233C37-3C68-4FCF-8CEB-89FCFFC38393}" destId="{A483C49F-56A6-4683-AE4C-DBD32B3FD4B2}" srcOrd="0" destOrd="0" presId="urn:microsoft.com/office/officeart/2005/8/layout/hierarchy1"/>
    <dgm:cxn modelId="{7C8CC1C3-465D-45B0-B3DF-919B8D9B58B8}" srcId="{91233C37-3C68-4FCF-8CEB-89FCFFC38393}" destId="{8ED186EF-4F7D-40D7-A36F-5E0D810D388B}" srcOrd="1" destOrd="0" parTransId="{1B98D95A-BFA0-443B-B31C-66A495A94872}" sibTransId="{6D9E0DD0-30C0-4AC7-97D0-F32F6D08E1D3}"/>
    <dgm:cxn modelId="{F35B069A-E2BF-4445-B46B-BA61D8E0D44D}" srcId="{EBC5186B-E173-46E7-B710-5433E2355D2F}" destId="{FFAB05C2-2B45-42E3-B7FB-4F7B78F5029E}" srcOrd="1" destOrd="0" parTransId="{53205EAC-1D8F-42FE-8A2C-23AC64F371CD}" sibTransId="{ABB31685-9D26-483C-8DFE-8AA7C2914D6E}"/>
    <dgm:cxn modelId="{BEC0F252-F79D-487E-B74C-EAD5B72F2997}" srcId="{65CDA88C-17DF-484F-83EC-9CE581FBBBD9}" destId="{A8666560-DE02-499D-AD63-4DFFD1903F72}" srcOrd="0" destOrd="0" parTransId="{6F698DC6-38B6-4959-B40A-1F03D3A8BDFC}" sibTransId="{6A2DE896-01F0-4AB4-9C34-553303C25F8A}"/>
    <dgm:cxn modelId="{3158D124-F3AC-4F7A-BD5D-A100A301720B}" srcId="{FFAB05C2-2B45-42E3-B7FB-4F7B78F5029E}" destId="{91233C37-3C68-4FCF-8CEB-89FCFFC38393}" srcOrd="0" destOrd="0" parTransId="{EA6318F6-08F6-49DD-951C-3B3331DF9FBA}" sibTransId="{CEEE84CF-97D6-428F-99EF-993299D794F5}"/>
    <dgm:cxn modelId="{E107F884-2698-4E15-943F-8F80B677BFE7}" type="presOf" srcId="{CD206DFF-CA16-408D-869B-3C3B38D6EBF0}" destId="{37176D9E-7304-41B3-8DF3-7F084EEAE500}" srcOrd="0" destOrd="0" presId="urn:microsoft.com/office/officeart/2005/8/layout/hierarchy1"/>
    <dgm:cxn modelId="{72E06946-784C-494C-B390-39A2C5CF88D9}" type="presOf" srcId="{A8666560-DE02-499D-AD63-4DFFD1903F72}" destId="{BE6184F3-0177-4D85-B8AC-F9086A58E421}" srcOrd="0" destOrd="0" presId="urn:microsoft.com/office/officeart/2005/8/layout/hierarchy1"/>
    <dgm:cxn modelId="{41EE6403-9D01-4FE3-8D23-F43A0A2C70C3}" type="presOf" srcId="{8ED186EF-4F7D-40D7-A36F-5E0D810D388B}" destId="{ED9E0E05-F020-4C6F-9417-00191A4DFB2A}" srcOrd="0" destOrd="0" presId="urn:microsoft.com/office/officeart/2005/8/layout/hierarchy1"/>
    <dgm:cxn modelId="{6138C671-7355-4DE9-AB07-0A74A0C12CB8}" type="presOf" srcId="{6D5C7A94-B9A8-4263-AA70-C9E8146C5383}" destId="{8731EF13-E665-453D-B53A-B1FE79C21B4E}" srcOrd="0" destOrd="0" presId="urn:microsoft.com/office/officeart/2005/8/layout/hierarchy1"/>
    <dgm:cxn modelId="{4C77C66C-94C8-40A7-979A-EE0DB4E824E9}" type="presOf" srcId="{EBC5186B-E173-46E7-B710-5433E2355D2F}" destId="{50A0D249-65D3-4665-B860-9FF8D58EA216}" srcOrd="0" destOrd="0" presId="urn:microsoft.com/office/officeart/2005/8/layout/hierarchy1"/>
    <dgm:cxn modelId="{9572F054-C831-45F9-804D-9AE1D5B183BE}" type="presOf" srcId="{B3595341-3FA8-44CE-A404-2DBC2FBC8FC2}" destId="{A4B22791-32FB-431B-A9FC-F2D2AA97CE64}" srcOrd="0" destOrd="0" presId="urn:microsoft.com/office/officeart/2005/8/layout/hierarchy1"/>
    <dgm:cxn modelId="{922376B1-231A-4187-8ED0-8639914CC8ED}" srcId="{91233C37-3C68-4FCF-8CEB-89FCFFC38393}" destId="{CD206DFF-CA16-408D-869B-3C3B38D6EBF0}" srcOrd="2" destOrd="0" parTransId="{AA358A81-DE49-4B1F-BD1B-D5489080F31F}" sibTransId="{B9B25556-6E20-4763-B787-105273FDA1D9}"/>
    <dgm:cxn modelId="{1E808384-3C71-4EA9-9AE8-BAD0FA1BB2BB}" type="presOf" srcId="{3741046A-5B67-41AA-8354-75763C3D9D77}" destId="{7CC9E068-B627-4319-9738-8AD7BE82CDC7}" srcOrd="0" destOrd="0" presId="urn:microsoft.com/office/officeart/2005/8/layout/hierarchy1"/>
    <dgm:cxn modelId="{392F55A2-F50F-4DB5-A8DB-45A95786FEF0}" type="presOf" srcId="{46EF604B-94C4-4AEB-BBB8-BFD417457329}" destId="{40958231-04F4-4B14-8808-1FF25720CD52}" srcOrd="0" destOrd="0" presId="urn:microsoft.com/office/officeart/2005/8/layout/hierarchy1"/>
    <dgm:cxn modelId="{D1D6E16F-5687-4B02-ADB8-7EA683D5B5F4}" type="presOf" srcId="{04DD21BC-C688-40F5-948F-EBED668E3E70}" destId="{2B1923F7-3BD8-475C-84C3-0BAF9291DC40}" srcOrd="0" destOrd="0" presId="urn:microsoft.com/office/officeart/2005/8/layout/hierarchy1"/>
    <dgm:cxn modelId="{20C4589F-284C-4F26-9F40-3294F29C9691}" type="presOf" srcId="{65CDA88C-17DF-484F-83EC-9CE581FBBBD9}" destId="{7C2DE475-50EA-438B-B77F-9A148B1B8E70}" srcOrd="0" destOrd="0" presId="urn:microsoft.com/office/officeart/2005/8/layout/hierarchy1"/>
    <dgm:cxn modelId="{C751A860-8BDF-43B2-A57B-71C52188EBD7}" srcId="{65CDA88C-17DF-484F-83EC-9CE581FBBBD9}" destId="{F91BBBEF-9F98-44BF-91C0-CD95A4C24D47}" srcOrd="3" destOrd="0" parTransId="{46EF604B-94C4-4AEB-BBB8-BFD417457329}" sibTransId="{0979C4EB-0A65-4C2C-AC88-DFA28852D4B9}"/>
    <dgm:cxn modelId="{11438441-9754-45A8-A91D-355EBD88CC9C}" type="presOf" srcId="{AA358A81-DE49-4B1F-BD1B-D5489080F31F}" destId="{041D97D0-65FB-42A8-9812-4418C3F6CDB4}" srcOrd="0" destOrd="0" presId="urn:microsoft.com/office/officeart/2005/8/layout/hierarchy1"/>
    <dgm:cxn modelId="{FF4DAF38-CE96-48ED-ADA4-676F8B68EDFC}" type="presOf" srcId="{88271743-367B-4676-B0FF-908F6C3BFB0C}" destId="{8EAEFBED-ABC4-4170-ADC3-D382E0A2EEC9}" srcOrd="0" destOrd="0" presId="urn:microsoft.com/office/officeart/2005/8/layout/hierarchy1"/>
    <dgm:cxn modelId="{3522DD35-EAB0-4088-B8DD-AAC66540E538}" srcId="{65CDA88C-17DF-484F-83EC-9CE581FBBBD9}" destId="{59F0EC83-6666-401A-8121-4DBB518853E2}" srcOrd="1" destOrd="0" parTransId="{E29CE862-2B0D-4B1A-A568-D253A9EF4707}" sibTransId="{A2464CE5-641C-42F6-80B2-B63DC7B1F5AB}"/>
    <dgm:cxn modelId="{4F66356F-A2A1-474F-A544-7D652CC5484B}" type="presOf" srcId="{6F698DC6-38B6-4959-B40A-1F03D3A8BDFC}" destId="{1F1F1943-37E1-4172-8405-16027B76F155}" srcOrd="0" destOrd="0" presId="urn:microsoft.com/office/officeart/2005/8/layout/hierarchy1"/>
    <dgm:cxn modelId="{255F686D-CC08-4792-8574-894BF2926BAE}" srcId="{5CF91EE1-5F75-4929-A545-B767FBBB7F22}" destId="{EBC5186B-E173-46E7-B710-5433E2355D2F}" srcOrd="0" destOrd="0" parTransId="{DAE447D7-16E8-4D51-AE61-8354B4C38D1B}" sibTransId="{40669D5C-5D5C-430D-90E2-456AC5C51EA6}"/>
    <dgm:cxn modelId="{87A192FA-DC20-4AC1-9A0D-D92DE0333CF5}" type="presOf" srcId="{53205EAC-1D8F-42FE-8A2C-23AC64F371CD}" destId="{8802DBEA-FE6A-4ACA-A5B2-BAAD58592100}" srcOrd="0" destOrd="0" presId="urn:microsoft.com/office/officeart/2005/8/layout/hierarchy1"/>
    <dgm:cxn modelId="{D72562B3-CF73-4134-8089-72F63BDDB58E}" type="presOf" srcId="{59F0EC83-6666-401A-8121-4DBB518853E2}" destId="{ECF5D4A0-2234-49C2-8E83-F1D564A77A33}" srcOrd="0" destOrd="0" presId="urn:microsoft.com/office/officeart/2005/8/layout/hierarchy1"/>
    <dgm:cxn modelId="{08ACCE52-09F5-486B-B4CF-3E46C4013298}" type="presParOf" srcId="{8731EF13-E665-453D-B53A-B1FE79C21B4E}" destId="{8AFA9DD8-B651-4445-83DC-5720F05DD630}" srcOrd="0" destOrd="0" presId="urn:microsoft.com/office/officeart/2005/8/layout/hierarchy1"/>
    <dgm:cxn modelId="{FFEC6C99-131E-4003-B30F-7EF4AA2393CC}" type="presParOf" srcId="{8AFA9DD8-B651-4445-83DC-5720F05DD630}" destId="{24BA4021-0CBD-43F0-9A1B-05EA75D4174F}" srcOrd="0" destOrd="0" presId="urn:microsoft.com/office/officeart/2005/8/layout/hierarchy1"/>
    <dgm:cxn modelId="{DD852EB6-A344-41B2-82AB-842B96EA25DB}" type="presParOf" srcId="{24BA4021-0CBD-43F0-9A1B-05EA75D4174F}" destId="{5A7CC15E-7BFA-45CC-BDAA-B353D49327FF}" srcOrd="0" destOrd="0" presId="urn:microsoft.com/office/officeart/2005/8/layout/hierarchy1"/>
    <dgm:cxn modelId="{AD914296-CDF1-414E-AD52-1B1CBF265AA8}" type="presParOf" srcId="{24BA4021-0CBD-43F0-9A1B-05EA75D4174F}" destId="{38047705-2DEF-44A9-AC1B-1F7C6EC54E81}" srcOrd="1" destOrd="0" presId="urn:microsoft.com/office/officeart/2005/8/layout/hierarchy1"/>
    <dgm:cxn modelId="{1406406F-8040-4928-8E89-22A25DAFD6AE}" type="presParOf" srcId="{8AFA9DD8-B651-4445-83DC-5720F05DD630}" destId="{7502CA20-F3EB-4F1A-9B82-00FAD525533B}" srcOrd="1" destOrd="0" presId="urn:microsoft.com/office/officeart/2005/8/layout/hierarchy1"/>
    <dgm:cxn modelId="{96402036-BF29-454B-8591-5B21AF702294}" type="presParOf" srcId="{7502CA20-F3EB-4F1A-9B82-00FAD525533B}" destId="{3A68FD79-1C67-461C-AAB4-58CA140EE102}" srcOrd="0" destOrd="0" presId="urn:microsoft.com/office/officeart/2005/8/layout/hierarchy1"/>
    <dgm:cxn modelId="{F0A26A13-5C62-486B-9619-0115DEE0600A}" type="presParOf" srcId="{7502CA20-F3EB-4F1A-9B82-00FAD525533B}" destId="{D24FAA27-4BC6-4432-8827-5CF561C5E79B}" srcOrd="1" destOrd="0" presId="urn:microsoft.com/office/officeart/2005/8/layout/hierarchy1"/>
    <dgm:cxn modelId="{2EC7A082-44A9-4560-9BDF-AF6231C69E6A}" type="presParOf" srcId="{D24FAA27-4BC6-4432-8827-5CF561C5E79B}" destId="{8392BAE5-BE66-4B83-8298-DF99EE3C2AE0}" srcOrd="0" destOrd="0" presId="urn:microsoft.com/office/officeart/2005/8/layout/hierarchy1"/>
    <dgm:cxn modelId="{8D234ABF-4298-4676-893A-421523B59019}" type="presParOf" srcId="{8392BAE5-BE66-4B83-8298-DF99EE3C2AE0}" destId="{E3AC08BC-7D35-4A57-B754-AE5E7D20CD4B}" srcOrd="0" destOrd="0" presId="urn:microsoft.com/office/officeart/2005/8/layout/hierarchy1"/>
    <dgm:cxn modelId="{77C372EA-B4A0-40D2-8F26-C4D5EAA0D633}" type="presParOf" srcId="{8392BAE5-BE66-4B83-8298-DF99EE3C2AE0}" destId="{50A0D249-65D3-4665-B860-9FF8D58EA216}" srcOrd="1" destOrd="0" presId="urn:microsoft.com/office/officeart/2005/8/layout/hierarchy1"/>
    <dgm:cxn modelId="{196653D8-5F60-4457-BABC-1DAAAE1BD642}" type="presParOf" srcId="{D24FAA27-4BC6-4432-8827-5CF561C5E79B}" destId="{FE9CDA7C-704B-45B4-953E-5E105E7B4CFA}" srcOrd="1" destOrd="0" presId="urn:microsoft.com/office/officeart/2005/8/layout/hierarchy1"/>
    <dgm:cxn modelId="{EC50769E-3366-4AC5-98E2-F45B7CE1AF0E}" type="presParOf" srcId="{FE9CDA7C-704B-45B4-953E-5E105E7B4CFA}" destId="{3DEE7CCB-1BF3-4629-8080-44FBC1E3340B}" srcOrd="0" destOrd="0" presId="urn:microsoft.com/office/officeart/2005/8/layout/hierarchy1"/>
    <dgm:cxn modelId="{638BDD4A-11BE-4A4F-BDD7-B08E6DE8DB07}" type="presParOf" srcId="{FE9CDA7C-704B-45B4-953E-5E105E7B4CFA}" destId="{695B7935-AB23-4152-B635-B6EB590E0C00}" srcOrd="1" destOrd="0" presId="urn:microsoft.com/office/officeart/2005/8/layout/hierarchy1"/>
    <dgm:cxn modelId="{3AB4E62F-45B4-45B6-AFC3-15AB4F5B5A92}" type="presParOf" srcId="{695B7935-AB23-4152-B635-B6EB590E0C00}" destId="{8AC49000-9976-4C4E-8FDD-526B728221F7}" srcOrd="0" destOrd="0" presId="urn:microsoft.com/office/officeart/2005/8/layout/hierarchy1"/>
    <dgm:cxn modelId="{104E9BAF-7A90-401E-B438-22AB72031DEC}" type="presParOf" srcId="{8AC49000-9976-4C4E-8FDD-526B728221F7}" destId="{798BD6F7-662B-4CA0-A0F8-825669AF1FC2}" srcOrd="0" destOrd="0" presId="urn:microsoft.com/office/officeart/2005/8/layout/hierarchy1"/>
    <dgm:cxn modelId="{0165274B-9FA8-41BD-922D-1CE7D0D064A2}" type="presParOf" srcId="{8AC49000-9976-4C4E-8FDD-526B728221F7}" destId="{51043DF8-3F69-4788-850B-B53714565EB1}" srcOrd="1" destOrd="0" presId="urn:microsoft.com/office/officeart/2005/8/layout/hierarchy1"/>
    <dgm:cxn modelId="{A4B646F1-E30B-42C3-8D11-EDE28C99DD0F}" type="presParOf" srcId="{695B7935-AB23-4152-B635-B6EB590E0C00}" destId="{06DFA94E-261C-4305-8073-3E230E0B4BC0}" srcOrd="1" destOrd="0" presId="urn:microsoft.com/office/officeart/2005/8/layout/hierarchy1"/>
    <dgm:cxn modelId="{82F9DA30-A4AD-4590-BC2B-1749915200DB}" type="presParOf" srcId="{06DFA94E-261C-4305-8073-3E230E0B4BC0}" destId="{2B1923F7-3BD8-475C-84C3-0BAF9291DC40}" srcOrd="0" destOrd="0" presId="urn:microsoft.com/office/officeart/2005/8/layout/hierarchy1"/>
    <dgm:cxn modelId="{47F14465-C1C0-40B7-9C13-52B4E04ABE01}" type="presParOf" srcId="{06DFA94E-261C-4305-8073-3E230E0B4BC0}" destId="{F70E0C01-7CF0-4B20-97A3-C95ADA808970}" srcOrd="1" destOrd="0" presId="urn:microsoft.com/office/officeart/2005/8/layout/hierarchy1"/>
    <dgm:cxn modelId="{D03DA518-0CE4-4DF1-A480-F907178675ED}" type="presParOf" srcId="{F70E0C01-7CF0-4B20-97A3-C95ADA808970}" destId="{9D1FFA1F-E200-4965-9CD7-52C7C14B7585}" srcOrd="0" destOrd="0" presId="urn:microsoft.com/office/officeart/2005/8/layout/hierarchy1"/>
    <dgm:cxn modelId="{E9334C56-15B5-4D7C-BA32-6B0F32FCB8D6}" type="presParOf" srcId="{9D1FFA1F-E200-4965-9CD7-52C7C14B7585}" destId="{AC06654C-BD93-4EF0-A365-4A2592E23E36}" srcOrd="0" destOrd="0" presId="urn:microsoft.com/office/officeart/2005/8/layout/hierarchy1"/>
    <dgm:cxn modelId="{37D5F778-0FF4-46CA-ACDE-D1E44C505125}" type="presParOf" srcId="{9D1FFA1F-E200-4965-9CD7-52C7C14B7585}" destId="{7C2DE475-50EA-438B-B77F-9A148B1B8E70}" srcOrd="1" destOrd="0" presId="urn:microsoft.com/office/officeart/2005/8/layout/hierarchy1"/>
    <dgm:cxn modelId="{273C9CFD-7E82-435B-BB95-1232313DCBD0}" type="presParOf" srcId="{F70E0C01-7CF0-4B20-97A3-C95ADA808970}" destId="{448A82A8-26C3-4038-AB5F-1F1C4D305FF6}" srcOrd="1" destOrd="0" presId="urn:microsoft.com/office/officeart/2005/8/layout/hierarchy1"/>
    <dgm:cxn modelId="{1B61975E-EC92-4D6C-8B19-DB247FA4D0F2}" type="presParOf" srcId="{448A82A8-26C3-4038-AB5F-1F1C4D305FF6}" destId="{1F1F1943-37E1-4172-8405-16027B76F155}" srcOrd="0" destOrd="0" presId="urn:microsoft.com/office/officeart/2005/8/layout/hierarchy1"/>
    <dgm:cxn modelId="{1B597935-757C-44C8-8513-4111742F0EB5}" type="presParOf" srcId="{448A82A8-26C3-4038-AB5F-1F1C4D305FF6}" destId="{E662BEB6-232C-420C-9F0A-530FC32F98E5}" srcOrd="1" destOrd="0" presId="urn:microsoft.com/office/officeart/2005/8/layout/hierarchy1"/>
    <dgm:cxn modelId="{3E298B26-A980-4690-8B72-07F05F320134}" type="presParOf" srcId="{E662BEB6-232C-420C-9F0A-530FC32F98E5}" destId="{BA3874EF-687A-46AD-9FB3-0BDEE6B3B36A}" srcOrd="0" destOrd="0" presId="urn:microsoft.com/office/officeart/2005/8/layout/hierarchy1"/>
    <dgm:cxn modelId="{5471CF64-12C8-4ED4-BDF0-F74904E6110B}" type="presParOf" srcId="{BA3874EF-687A-46AD-9FB3-0BDEE6B3B36A}" destId="{1B58D98A-8049-404D-B44A-544738DE2C7C}" srcOrd="0" destOrd="0" presId="urn:microsoft.com/office/officeart/2005/8/layout/hierarchy1"/>
    <dgm:cxn modelId="{E3AD7777-1DB7-40ED-84C6-2BAB55165797}" type="presParOf" srcId="{BA3874EF-687A-46AD-9FB3-0BDEE6B3B36A}" destId="{BE6184F3-0177-4D85-B8AC-F9086A58E421}" srcOrd="1" destOrd="0" presId="urn:microsoft.com/office/officeart/2005/8/layout/hierarchy1"/>
    <dgm:cxn modelId="{1625CAEF-1EAC-4CB1-B19D-7D3318C27AC6}" type="presParOf" srcId="{E662BEB6-232C-420C-9F0A-530FC32F98E5}" destId="{E69BD8A9-0FFA-40A1-A2C6-B90969E2D769}" srcOrd="1" destOrd="0" presId="urn:microsoft.com/office/officeart/2005/8/layout/hierarchy1"/>
    <dgm:cxn modelId="{96562D10-828F-4E34-9453-BE0C65A6BE28}" type="presParOf" srcId="{448A82A8-26C3-4038-AB5F-1F1C4D305FF6}" destId="{5EA5D736-D1F0-442F-B179-FE9F30BBE37B}" srcOrd="2" destOrd="0" presId="urn:microsoft.com/office/officeart/2005/8/layout/hierarchy1"/>
    <dgm:cxn modelId="{EB337775-9BC3-4B0F-8C04-04E9C92F2E03}" type="presParOf" srcId="{448A82A8-26C3-4038-AB5F-1F1C4D305FF6}" destId="{E7294296-5635-4A34-BD13-45C8882FDD36}" srcOrd="3" destOrd="0" presId="urn:microsoft.com/office/officeart/2005/8/layout/hierarchy1"/>
    <dgm:cxn modelId="{8EE179B3-F126-4067-9E99-747C6E381B71}" type="presParOf" srcId="{E7294296-5635-4A34-BD13-45C8882FDD36}" destId="{6B2A6A12-7EB4-477E-9469-2249033DB0BA}" srcOrd="0" destOrd="0" presId="urn:microsoft.com/office/officeart/2005/8/layout/hierarchy1"/>
    <dgm:cxn modelId="{56DD663A-0E2E-4FBA-8D7B-1F4E6BF1D784}" type="presParOf" srcId="{6B2A6A12-7EB4-477E-9469-2249033DB0BA}" destId="{564B2262-A884-451E-9C3E-D6BE71C8C070}" srcOrd="0" destOrd="0" presId="urn:microsoft.com/office/officeart/2005/8/layout/hierarchy1"/>
    <dgm:cxn modelId="{DF80C392-E5B0-4171-BE9E-4AFE490AA1C0}" type="presParOf" srcId="{6B2A6A12-7EB4-477E-9469-2249033DB0BA}" destId="{ECF5D4A0-2234-49C2-8E83-F1D564A77A33}" srcOrd="1" destOrd="0" presId="urn:microsoft.com/office/officeart/2005/8/layout/hierarchy1"/>
    <dgm:cxn modelId="{1E825374-9947-4F06-BF5D-3A5CC505D95F}" type="presParOf" srcId="{E7294296-5635-4A34-BD13-45C8882FDD36}" destId="{766A6370-76F1-4C56-AFBB-0C5C4F8DF6BB}" srcOrd="1" destOrd="0" presId="urn:microsoft.com/office/officeart/2005/8/layout/hierarchy1"/>
    <dgm:cxn modelId="{54C7E6CE-D9C8-4A48-AD76-8B8CA89EDB4C}" type="presParOf" srcId="{448A82A8-26C3-4038-AB5F-1F1C4D305FF6}" destId="{BEA86DF7-EB13-494E-9F3E-A2D5771D5135}" srcOrd="4" destOrd="0" presId="urn:microsoft.com/office/officeart/2005/8/layout/hierarchy1"/>
    <dgm:cxn modelId="{471E8BA6-F3E6-4F41-A1EC-84BE2DD970DB}" type="presParOf" srcId="{448A82A8-26C3-4038-AB5F-1F1C4D305FF6}" destId="{C0EE018A-0637-4BAB-9F6C-9E190A08F653}" srcOrd="5" destOrd="0" presId="urn:microsoft.com/office/officeart/2005/8/layout/hierarchy1"/>
    <dgm:cxn modelId="{05E2D931-EE8F-4A57-9897-37C3956CBF8B}" type="presParOf" srcId="{C0EE018A-0637-4BAB-9F6C-9E190A08F653}" destId="{C9BE97FB-7144-4F05-8F95-36BE6FE52BD1}" srcOrd="0" destOrd="0" presId="urn:microsoft.com/office/officeart/2005/8/layout/hierarchy1"/>
    <dgm:cxn modelId="{38475865-E5DC-4752-A59B-B415E46A9649}" type="presParOf" srcId="{C9BE97FB-7144-4F05-8F95-36BE6FE52BD1}" destId="{4D647D39-0FCD-4FBB-9D92-70D67AF05E9D}" srcOrd="0" destOrd="0" presId="urn:microsoft.com/office/officeart/2005/8/layout/hierarchy1"/>
    <dgm:cxn modelId="{9E4296F1-6EFB-4FC2-9FD0-77B269B5E290}" type="presParOf" srcId="{C9BE97FB-7144-4F05-8F95-36BE6FE52BD1}" destId="{8EAEFBED-ABC4-4170-ADC3-D382E0A2EEC9}" srcOrd="1" destOrd="0" presId="urn:microsoft.com/office/officeart/2005/8/layout/hierarchy1"/>
    <dgm:cxn modelId="{203CDF9A-9C19-4A90-9C96-D2D184C075A3}" type="presParOf" srcId="{C0EE018A-0637-4BAB-9F6C-9E190A08F653}" destId="{AD7E7064-9ACF-4121-A498-E1CC76153271}" srcOrd="1" destOrd="0" presId="urn:microsoft.com/office/officeart/2005/8/layout/hierarchy1"/>
    <dgm:cxn modelId="{472D306F-2A71-4B57-85C2-88E7EB200B01}" type="presParOf" srcId="{448A82A8-26C3-4038-AB5F-1F1C4D305FF6}" destId="{40958231-04F4-4B14-8808-1FF25720CD52}" srcOrd="6" destOrd="0" presId="urn:microsoft.com/office/officeart/2005/8/layout/hierarchy1"/>
    <dgm:cxn modelId="{7B5EAC5F-78F0-4A16-9294-2A2E6A8D1784}" type="presParOf" srcId="{448A82A8-26C3-4038-AB5F-1F1C4D305FF6}" destId="{63F3C491-3348-45CA-B3DB-33D758469345}" srcOrd="7" destOrd="0" presId="urn:microsoft.com/office/officeart/2005/8/layout/hierarchy1"/>
    <dgm:cxn modelId="{8F092CA8-9250-4898-845A-D3AB16D0556F}" type="presParOf" srcId="{63F3C491-3348-45CA-B3DB-33D758469345}" destId="{F30F5DA1-4984-47BE-8546-2FA83A61A2F5}" srcOrd="0" destOrd="0" presId="urn:microsoft.com/office/officeart/2005/8/layout/hierarchy1"/>
    <dgm:cxn modelId="{B8A90778-F53A-4042-948D-3DBFD3F86A1A}" type="presParOf" srcId="{F30F5DA1-4984-47BE-8546-2FA83A61A2F5}" destId="{E750EFCE-021A-425B-89F6-A8D28960FCB6}" srcOrd="0" destOrd="0" presId="urn:microsoft.com/office/officeart/2005/8/layout/hierarchy1"/>
    <dgm:cxn modelId="{DAB8583B-5626-45A7-864E-F3273F1B1282}" type="presParOf" srcId="{F30F5DA1-4984-47BE-8546-2FA83A61A2F5}" destId="{E06C9A93-3E51-401E-9054-4253A767C717}" srcOrd="1" destOrd="0" presId="urn:microsoft.com/office/officeart/2005/8/layout/hierarchy1"/>
    <dgm:cxn modelId="{017F3E98-8E56-42B3-AB86-61F022F67E07}" type="presParOf" srcId="{63F3C491-3348-45CA-B3DB-33D758469345}" destId="{B775F33F-7DAA-4BF6-BDF2-6E8F47715843}" srcOrd="1" destOrd="0" presId="urn:microsoft.com/office/officeart/2005/8/layout/hierarchy1"/>
    <dgm:cxn modelId="{B9E34C2E-07AB-4FCC-923D-04DBC767AA2A}" type="presParOf" srcId="{FE9CDA7C-704B-45B4-953E-5E105E7B4CFA}" destId="{8802DBEA-FE6A-4ACA-A5B2-BAAD58592100}" srcOrd="2" destOrd="0" presId="urn:microsoft.com/office/officeart/2005/8/layout/hierarchy1"/>
    <dgm:cxn modelId="{BC412BF0-42AE-42B4-81E4-7EFE5E8150DF}" type="presParOf" srcId="{FE9CDA7C-704B-45B4-953E-5E105E7B4CFA}" destId="{FF1FC385-ACB7-42E1-9FF0-F0662B49783B}" srcOrd="3" destOrd="0" presId="urn:microsoft.com/office/officeart/2005/8/layout/hierarchy1"/>
    <dgm:cxn modelId="{8949F905-32FA-4502-962E-F58DC1B1B1E9}" type="presParOf" srcId="{FF1FC385-ACB7-42E1-9FF0-F0662B49783B}" destId="{5AF0A8B8-E50B-404C-A8B5-E8588571101C}" srcOrd="0" destOrd="0" presId="urn:microsoft.com/office/officeart/2005/8/layout/hierarchy1"/>
    <dgm:cxn modelId="{8419D3DF-226E-4C89-B39B-D11FEA3289F1}" type="presParOf" srcId="{5AF0A8B8-E50B-404C-A8B5-E8588571101C}" destId="{1B811B53-4578-4D1B-A8C5-DF6E866AC1A8}" srcOrd="0" destOrd="0" presId="urn:microsoft.com/office/officeart/2005/8/layout/hierarchy1"/>
    <dgm:cxn modelId="{DA7302A6-9F5D-461E-8AE5-949E9C6A8D47}" type="presParOf" srcId="{5AF0A8B8-E50B-404C-A8B5-E8588571101C}" destId="{C8663A86-594C-4F0A-808B-B1B8B059975C}" srcOrd="1" destOrd="0" presId="urn:microsoft.com/office/officeart/2005/8/layout/hierarchy1"/>
    <dgm:cxn modelId="{31BBBE6C-BDBE-458B-ABD8-FBAD6A4D33D6}" type="presParOf" srcId="{FF1FC385-ACB7-42E1-9FF0-F0662B49783B}" destId="{D1552CDF-F835-433C-8DF8-B9659C4F307D}" srcOrd="1" destOrd="0" presId="urn:microsoft.com/office/officeart/2005/8/layout/hierarchy1"/>
    <dgm:cxn modelId="{0717106A-5A15-4499-8AA9-3817D17803EE}" type="presParOf" srcId="{D1552CDF-F835-433C-8DF8-B9659C4F307D}" destId="{F709E7F0-93C3-41BE-8D48-359F5F6146AF}" srcOrd="0" destOrd="0" presId="urn:microsoft.com/office/officeart/2005/8/layout/hierarchy1"/>
    <dgm:cxn modelId="{272F8957-8CCF-4865-980E-F180990D5901}" type="presParOf" srcId="{D1552CDF-F835-433C-8DF8-B9659C4F307D}" destId="{F994E5EA-C6A6-49E7-A412-4FCD0EB105EF}" srcOrd="1" destOrd="0" presId="urn:microsoft.com/office/officeart/2005/8/layout/hierarchy1"/>
    <dgm:cxn modelId="{38688CB9-DFD5-4841-8980-BCFE59EB4D84}" type="presParOf" srcId="{F994E5EA-C6A6-49E7-A412-4FCD0EB105EF}" destId="{93D699A8-B18E-4515-9AAB-E23721EC4C8F}" srcOrd="0" destOrd="0" presId="urn:microsoft.com/office/officeart/2005/8/layout/hierarchy1"/>
    <dgm:cxn modelId="{51AF81A1-44D3-4AD2-90F5-FD3DFEA0CB43}" type="presParOf" srcId="{93D699A8-B18E-4515-9AAB-E23721EC4C8F}" destId="{DD2157EA-DF9C-4178-AB9C-B7B7EB8B9F55}" srcOrd="0" destOrd="0" presId="urn:microsoft.com/office/officeart/2005/8/layout/hierarchy1"/>
    <dgm:cxn modelId="{1B715805-6B67-4C77-A690-EF689C09942F}" type="presParOf" srcId="{93D699A8-B18E-4515-9AAB-E23721EC4C8F}" destId="{A483C49F-56A6-4683-AE4C-DBD32B3FD4B2}" srcOrd="1" destOrd="0" presId="urn:microsoft.com/office/officeart/2005/8/layout/hierarchy1"/>
    <dgm:cxn modelId="{DB1E9532-92A5-499C-AC6B-DA443BD0125B}" type="presParOf" srcId="{F994E5EA-C6A6-49E7-A412-4FCD0EB105EF}" destId="{F1F7FABF-6ED1-4F69-80F2-41EA25070A90}" srcOrd="1" destOrd="0" presId="urn:microsoft.com/office/officeart/2005/8/layout/hierarchy1"/>
    <dgm:cxn modelId="{43AFF44F-8D4C-4750-BF9E-36C9F1AD5BA3}" type="presParOf" srcId="{F1F7FABF-6ED1-4F69-80F2-41EA25070A90}" destId="{3A9ACE3C-F3F1-49DA-9A2B-54EB086067EA}" srcOrd="0" destOrd="0" presId="urn:microsoft.com/office/officeart/2005/8/layout/hierarchy1"/>
    <dgm:cxn modelId="{CE1147ED-5BBD-415C-9EF2-6420240C3A64}" type="presParOf" srcId="{F1F7FABF-6ED1-4F69-80F2-41EA25070A90}" destId="{8CAADF1D-C7EF-46A9-A374-9E4406F49226}" srcOrd="1" destOrd="0" presId="urn:microsoft.com/office/officeart/2005/8/layout/hierarchy1"/>
    <dgm:cxn modelId="{6E777D5F-C4E1-448A-82CC-97B59BC10209}" type="presParOf" srcId="{8CAADF1D-C7EF-46A9-A374-9E4406F49226}" destId="{78540E1E-37A5-4AF0-A24B-72EB64DAD292}" srcOrd="0" destOrd="0" presId="urn:microsoft.com/office/officeart/2005/8/layout/hierarchy1"/>
    <dgm:cxn modelId="{91BED204-361E-4285-9FC1-18A701CA314F}" type="presParOf" srcId="{78540E1E-37A5-4AF0-A24B-72EB64DAD292}" destId="{EA076A4A-DFA6-4D1A-B674-BDE3DCE69ECF}" srcOrd="0" destOrd="0" presId="urn:microsoft.com/office/officeart/2005/8/layout/hierarchy1"/>
    <dgm:cxn modelId="{449F5CBE-575F-4872-A2AF-C2362AA7BF56}" type="presParOf" srcId="{78540E1E-37A5-4AF0-A24B-72EB64DAD292}" destId="{7CC9E068-B627-4319-9738-8AD7BE82CDC7}" srcOrd="1" destOrd="0" presId="urn:microsoft.com/office/officeart/2005/8/layout/hierarchy1"/>
    <dgm:cxn modelId="{1BD3A01C-DDC5-462C-B1E2-B793F675C1D5}" type="presParOf" srcId="{8CAADF1D-C7EF-46A9-A374-9E4406F49226}" destId="{AF145C88-3B6A-41DF-8961-9339387F40C7}" srcOrd="1" destOrd="0" presId="urn:microsoft.com/office/officeart/2005/8/layout/hierarchy1"/>
    <dgm:cxn modelId="{60BD9F55-30F1-4BC6-87CF-AFD6E938FD81}" type="presParOf" srcId="{F1F7FABF-6ED1-4F69-80F2-41EA25070A90}" destId="{50083BF4-8E30-4544-BE2C-091F805BDE9A}" srcOrd="2" destOrd="0" presId="urn:microsoft.com/office/officeart/2005/8/layout/hierarchy1"/>
    <dgm:cxn modelId="{9C9B75C6-CD2A-4E81-8773-E7B7CBD4569C}" type="presParOf" srcId="{F1F7FABF-6ED1-4F69-80F2-41EA25070A90}" destId="{902BB922-A842-4B59-A63E-976CFE2CA9D6}" srcOrd="3" destOrd="0" presId="urn:microsoft.com/office/officeart/2005/8/layout/hierarchy1"/>
    <dgm:cxn modelId="{1AA338DA-D0B6-49ED-AA91-3BF73600D6C2}" type="presParOf" srcId="{902BB922-A842-4B59-A63E-976CFE2CA9D6}" destId="{93177339-5181-4533-A1CE-CAB5AADCE84E}" srcOrd="0" destOrd="0" presId="urn:microsoft.com/office/officeart/2005/8/layout/hierarchy1"/>
    <dgm:cxn modelId="{B039F291-C2BA-4ADE-B063-ABC6D0280761}" type="presParOf" srcId="{93177339-5181-4533-A1CE-CAB5AADCE84E}" destId="{58CA2519-A444-49E0-8E94-B1DACDC3BDC9}" srcOrd="0" destOrd="0" presId="urn:microsoft.com/office/officeart/2005/8/layout/hierarchy1"/>
    <dgm:cxn modelId="{B3857B1F-DA28-4F35-B5C7-975870E06FF1}" type="presParOf" srcId="{93177339-5181-4533-A1CE-CAB5AADCE84E}" destId="{ED9E0E05-F020-4C6F-9417-00191A4DFB2A}" srcOrd="1" destOrd="0" presId="urn:microsoft.com/office/officeart/2005/8/layout/hierarchy1"/>
    <dgm:cxn modelId="{65E33343-2F26-4AA4-BD3E-EED35E80CCE2}" type="presParOf" srcId="{902BB922-A842-4B59-A63E-976CFE2CA9D6}" destId="{9DCA57E4-D234-419B-9EAE-D0330DBABF00}" srcOrd="1" destOrd="0" presId="urn:microsoft.com/office/officeart/2005/8/layout/hierarchy1"/>
    <dgm:cxn modelId="{7B802F6B-8FAC-45F8-BCFE-CAB23091478F}" type="presParOf" srcId="{F1F7FABF-6ED1-4F69-80F2-41EA25070A90}" destId="{041D97D0-65FB-42A8-9812-4418C3F6CDB4}" srcOrd="4" destOrd="0" presId="urn:microsoft.com/office/officeart/2005/8/layout/hierarchy1"/>
    <dgm:cxn modelId="{B27F9FAA-77D5-4602-9344-B8FFC90127E6}" type="presParOf" srcId="{F1F7FABF-6ED1-4F69-80F2-41EA25070A90}" destId="{802DB6BD-0BFB-4AD4-A70D-9819F76143B6}" srcOrd="5" destOrd="0" presId="urn:microsoft.com/office/officeart/2005/8/layout/hierarchy1"/>
    <dgm:cxn modelId="{7424CAA9-387E-4F4B-AFA2-9C0FB7372E06}" type="presParOf" srcId="{802DB6BD-0BFB-4AD4-A70D-9819F76143B6}" destId="{B1935239-72B2-4F0E-B036-DAD6DA931C06}" srcOrd="0" destOrd="0" presId="urn:microsoft.com/office/officeart/2005/8/layout/hierarchy1"/>
    <dgm:cxn modelId="{2A49D66F-ED2E-4D7E-BA13-B6E940AB0DE9}" type="presParOf" srcId="{B1935239-72B2-4F0E-B036-DAD6DA931C06}" destId="{00D67A91-AEE8-4DDD-A6B3-77D916E808D6}" srcOrd="0" destOrd="0" presId="urn:microsoft.com/office/officeart/2005/8/layout/hierarchy1"/>
    <dgm:cxn modelId="{9A1E5895-3DD0-48D6-8160-3CF5E513009A}" type="presParOf" srcId="{B1935239-72B2-4F0E-B036-DAD6DA931C06}" destId="{37176D9E-7304-41B3-8DF3-7F084EEAE500}" srcOrd="1" destOrd="0" presId="urn:microsoft.com/office/officeart/2005/8/layout/hierarchy1"/>
    <dgm:cxn modelId="{B3448D95-A0FB-456D-9D27-C13D2283CE1B}" type="presParOf" srcId="{802DB6BD-0BFB-4AD4-A70D-9819F76143B6}" destId="{89F0CADD-6514-4408-A07A-AE89828960FF}" srcOrd="1" destOrd="0" presId="urn:microsoft.com/office/officeart/2005/8/layout/hierarchy1"/>
    <dgm:cxn modelId="{3C201889-E63F-4302-9F4E-780C738464A5}" type="presParOf" srcId="{FE9CDA7C-704B-45B4-953E-5E105E7B4CFA}" destId="{A4B22791-32FB-431B-A9FC-F2D2AA97CE64}" srcOrd="4" destOrd="0" presId="urn:microsoft.com/office/officeart/2005/8/layout/hierarchy1"/>
    <dgm:cxn modelId="{F73D607A-6225-4CBF-8DE8-FA9C34D34230}" type="presParOf" srcId="{FE9CDA7C-704B-45B4-953E-5E105E7B4CFA}" destId="{725DE40C-3B29-47E3-9BDB-CFA2C6EBA4A7}" srcOrd="5" destOrd="0" presId="urn:microsoft.com/office/officeart/2005/8/layout/hierarchy1"/>
    <dgm:cxn modelId="{F938C6E8-4C88-487C-9BAD-BDBE85B33997}" type="presParOf" srcId="{725DE40C-3B29-47E3-9BDB-CFA2C6EBA4A7}" destId="{89C965C7-9583-4EED-8290-2C6392961DAB}" srcOrd="0" destOrd="0" presId="urn:microsoft.com/office/officeart/2005/8/layout/hierarchy1"/>
    <dgm:cxn modelId="{8E95F2E1-D4F3-4FB1-B754-ED843E3A43E1}" type="presParOf" srcId="{89C965C7-9583-4EED-8290-2C6392961DAB}" destId="{5CD77B9C-FB90-4E64-BE08-BD4BC7F86F9A}" srcOrd="0" destOrd="0" presId="urn:microsoft.com/office/officeart/2005/8/layout/hierarchy1"/>
    <dgm:cxn modelId="{72352554-1E23-40FC-8128-07BA7227D7C3}" type="presParOf" srcId="{89C965C7-9583-4EED-8290-2C6392961DAB}" destId="{9355263C-F6B5-4293-B09F-809E0D006AA9}" srcOrd="1" destOrd="0" presId="urn:microsoft.com/office/officeart/2005/8/layout/hierarchy1"/>
    <dgm:cxn modelId="{ACF483A2-AEFE-497D-9456-AF3F5E2F351A}" type="presParOf" srcId="{725DE40C-3B29-47E3-9BDB-CFA2C6EBA4A7}" destId="{7C0CBFEB-6601-48B3-A6B3-D726F9C2D3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4E9000-7FE4-491E-80D6-D9A79F3202F8}">
      <dsp:nvSpPr>
        <dsp:cNvPr id="0" name=""/>
        <dsp:cNvSpPr/>
      </dsp:nvSpPr>
      <dsp:spPr>
        <a:xfrm>
          <a:off x="4292545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34564-59BD-42A4-B29B-A643E7EB7895}">
      <dsp:nvSpPr>
        <dsp:cNvPr id="0" name=""/>
        <dsp:cNvSpPr/>
      </dsp:nvSpPr>
      <dsp:spPr>
        <a:xfrm>
          <a:off x="4246825" y="207211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5A472-E66A-4137-A3BE-D90D1CFEBDEC}">
      <dsp:nvSpPr>
        <dsp:cNvPr id="0" name=""/>
        <dsp:cNvSpPr/>
      </dsp:nvSpPr>
      <dsp:spPr>
        <a:xfrm>
          <a:off x="3499857" y="207211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2DBEA-FE6A-4ACA-A5B2-BAAD58592100}">
      <dsp:nvSpPr>
        <dsp:cNvPr id="0" name=""/>
        <dsp:cNvSpPr/>
      </dsp:nvSpPr>
      <dsp:spPr>
        <a:xfrm>
          <a:off x="2905340" y="1471658"/>
          <a:ext cx="138720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387204" y="128541"/>
              </a:lnTo>
              <a:lnTo>
                <a:pt x="1387204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C2D75-218D-4049-8CE6-A5B044F06422}">
      <dsp:nvSpPr>
        <dsp:cNvPr id="0" name=""/>
        <dsp:cNvSpPr/>
      </dsp:nvSpPr>
      <dsp:spPr>
        <a:xfrm>
          <a:off x="1518136" y="2072119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189032" y="128541"/>
              </a:lnTo>
              <a:lnTo>
                <a:pt x="1189032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6FBE6-6600-45D0-B8BB-7A0D3FCF1687}">
      <dsp:nvSpPr>
        <dsp:cNvPr id="0" name=""/>
        <dsp:cNvSpPr/>
      </dsp:nvSpPr>
      <dsp:spPr>
        <a:xfrm>
          <a:off x="1518136" y="207211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5896F-6A25-4A96-88CD-59B303885F3B}">
      <dsp:nvSpPr>
        <dsp:cNvPr id="0" name=""/>
        <dsp:cNvSpPr/>
      </dsp:nvSpPr>
      <dsp:spPr>
        <a:xfrm>
          <a:off x="1121791" y="207211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16330-1703-4D16-919A-A2A721661AE8}">
      <dsp:nvSpPr>
        <dsp:cNvPr id="0" name=""/>
        <dsp:cNvSpPr/>
      </dsp:nvSpPr>
      <dsp:spPr>
        <a:xfrm>
          <a:off x="329103" y="2072119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1189032" y="0"/>
              </a:moveTo>
              <a:lnTo>
                <a:pt x="1189032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E7CCB-1BF3-4629-8080-44FBC1E3340B}">
      <dsp:nvSpPr>
        <dsp:cNvPr id="0" name=""/>
        <dsp:cNvSpPr/>
      </dsp:nvSpPr>
      <dsp:spPr>
        <a:xfrm>
          <a:off x="1518136" y="1471658"/>
          <a:ext cx="1387204" cy="188623"/>
        </a:xfrm>
        <a:custGeom>
          <a:avLst/>
          <a:gdLst/>
          <a:ahLst/>
          <a:cxnLst/>
          <a:rect l="0" t="0" r="0" b="0"/>
          <a:pathLst>
            <a:path>
              <a:moveTo>
                <a:pt x="1387204" y="0"/>
              </a:moveTo>
              <a:lnTo>
                <a:pt x="138720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8FD79-1C67-461C-AAB4-58CA140EE102}">
      <dsp:nvSpPr>
        <dsp:cNvPr id="0" name=""/>
        <dsp:cNvSpPr/>
      </dsp:nvSpPr>
      <dsp:spPr>
        <a:xfrm>
          <a:off x="2859620" y="871196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CC15E-7BFA-45CC-BDAA-B353D49327FF}">
      <dsp:nvSpPr>
        <dsp:cNvPr id="0" name=""/>
        <dsp:cNvSpPr/>
      </dsp:nvSpPr>
      <dsp:spPr>
        <a:xfrm>
          <a:off x="2581059" y="459359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047705-2DEF-44A9-AC1B-1F7C6EC54E81}">
      <dsp:nvSpPr>
        <dsp:cNvPr id="0" name=""/>
        <dsp:cNvSpPr/>
      </dsp:nvSpPr>
      <dsp:spPr>
        <a:xfrm>
          <a:off x="2653121" y="52781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tpgscm</a:t>
          </a:r>
          <a:endParaRPr kumimoji="1" lang="ja-JP" altLang="en-US" sz="900" kern="1200"/>
        </a:p>
      </dsp:txBody>
      <dsp:txXfrm>
        <a:off x="2665183" y="539880"/>
        <a:ext cx="624439" cy="387713"/>
      </dsp:txXfrm>
    </dsp:sp>
    <dsp:sp modelId="{E3AC08BC-7D35-4A57-B754-AE5E7D20CD4B}">
      <dsp:nvSpPr>
        <dsp:cNvPr id="0" name=""/>
        <dsp:cNvSpPr/>
      </dsp:nvSpPr>
      <dsp:spPr>
        <a:xfrm>
          <a:off x="2581059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A0D249-65D3-4665-B860-9FF8D58EA216}">
      <dsp:nvSpPr>
        <dsp:cNvPr id="0" name=""/>
        <dsp:cNvSpPr/>
      </dsp:nvSpPr>
      <dsp:spPr>
        <a:xfrm>
          <a:off x="2653121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tpgorg</a:t>
          </a:r>
          <a:endParaRPr kumimoji="1" lang="ja-JP" altLang="en-US" sz="900" kern="1200"/>
        </a:p>
      </dsp:txBody>
      <dsp:txXfrm>
        <a:off x="2665183" y="1140342"/>
        <a:ext cx="624439" cy="387713"/>
      </dsp:txXfrm>
    </dsp:sp>
    <dsp:sp modelId="{798BD6F7-662B-4CA0-A0F8-825669AF1FC2}">
      <dsp:nvSpPr>
        <dsp:cNvPr id="0" name=""/>
        <dsp:cNvSpPr/>
      </dsp:nvSpPr>
      <dsp:spPr>
        <a:xfrm>
          <a:off x="1193854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043DF8-3F69-4788-850B-B53714565EB1}">
      <dsp:nvSpPr>
        <dsp:cNvPr id="0" name=""/>
        <dsp:cNvSpPr/>
      </dsp:nvSpPr>
      <dsp:spPr>
        <a:xfrm>
          <a:off x="1265917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Gemini BE Team</a:t>
          </a:r>
          <a:endParaRPr kumimoji="1" lang="ja-JP" altLang="en-US" sz="900" kern="1200"/>
        </a:p>
      </dsp:txBody>
      <dsp:txXfrm>
        <a:off x="1277979" y="1740803"/>
        <a:ext cx="624439" cy="387713"/>
      </dsp:txXfrm>
    </dsp:sp>
    <dsp:sp modelId="{69478DE0-E39D-43F5-9167-5F7B33D6A508}">
      <dsp:nvSpPr>
        <dsp:cNvPr id="0" name=""/>
        <dsp:cNvSpPr/>
      </dsp:nvSpPr>
      <dsp:spPr>
        <a:xfrm>
          <a:off x="4822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9ED21B-37E2-486F-A912-B798195CFE27}">
      <dsp:nvSpPr>
        <dsp:cNvPr id="0" name=""/>
        <dsp:cNvSpPr/>
      </dsp:nvSpPr>
      <dsp:spPr>
        <a:xfrm>
          <a:off x="76884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TPGT00001</a:t>
          </a:r>
          <a:endParaRPr kumimoji="1" lang="ja-JP" altLang="en-US" sz="900" kern="1200"/>
        </a:p>
      </dsp:txBody>
      <dsp:txXfrm>
        <a:off x="88946" y="2341265"/>
        <a:ext cx="624439" cy="387713"/>
      </dsp:txXfrm>
    </dsp:sp>
    <dsp:sp modelId="{AC0B5A80-34AB-437D-920C-A2235A87252A}">
      <dsp:nvSpPr>
        <dsp:cNvPr id="0" name=""/>
        <dsp:cNvSpPr/>
      </dsp:nvSpPr>
      <dsp:spPr>
        <a:xfrm>
          <a:off x="797510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0AA51C-76DF-4494-99EB-56C44071C34A}">
      <dsp:nvSpPr>
        <dsp:cNvPr id="0" name=""/>
        <dsp:cNvSpPr/>
      </dsp:nvSpPr>
      <dsp:spPr>
        <a:xfrm>
          <a:off x="869572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TPGT00002</a:t>
          </a:r>
          <a:endParaRPr kumimoji="1" lang="ja-JP" altLang="en-US" sz="900" kern="1200"/>
        </a:p>
      </dsp:txBody>
      <dsp:txXfrm>
        <a:off x="881634" y="2341265"/>
        <a:ext cx="624439" cy="387713"/>
      </dsp:txXfrm>
    </dsp:sp>
    <dsp:sp modelId="{35D7312A-5A76-4266-8301-B9BDA3828086}">
      <dsp:nvSpPr>
        <dsp:cNvPr id="0" name=""/>
        <dsp:cNvSpPr/>
      </dsp:nvSpPr>
      <dsp:spPr>
        <a:xfrm>
          <a:off x="1590198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581FCC-2D22-4907-9E53-7C44D0D5AC72}">
      <dsp:nvSpPr>
        <dsp:cNvPr id="0" name=""/>
        <dsp:cNvSpPr/>
      </dsp:nvSpPr>
      <dsp:spPr>
        <a:xfrm>
          <a:off x="1662261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TPGT00003</a:t>
          </a:r>
          <a:endParaRPr kumimoji="1" lang="ja-JP" altLang="en-US" sz="900" kern="1200"/>
        </a:p>
      </dsp:txBody>
      <dsp:txXfrm>
        <a:off x="1674323" y="2341265"/>
        <a:ext cx="624439" cy="387713"/>
      </dsp:txXfrm>
    </dsp:sp>
    <dsp:sp modelId="{91C12CAD-AE26-438E-BDDD-2917C199EA9E}">
      <dsp:nvSpPr>
        <dsp:cNvPr id="0" name=""/>
        <dsp:cNvSpPr/>
      </dsp:nvSpPr>
      <dsp:spPr>
        <a:xfrm>
          <a:off x="2382887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E31B47-5AAD-4FEA-8137-BFEC1AF47A3F}">
      <dsp:nvSpPr>
        <dsp:cNvPr id="0" name=""/>
        <dsp:cNvSpPr/>
      </dsp:nvSpPr>
      <dsp:spPr>
        <a:xfrm>
          <a:off x="2454949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TPGK00001</a:t>
          </a:r>
          <a:endParaRPr kumimoji="1" lang="ja-JP" altLang="en-US" sz="900" kern="1200"/>
        </a:p>
      </dsp:txBody>
      <dsp:txXfrm>
        <a:off x="2467011" y="2341265"/>
        <a:ext cx="624439" cy="387713"/>
      </dsp:txXfrm>
    </dsp:sp>
    <dsp:sp modelId="{1B811B53-4578-4D1B-A8C5-DF6E866AC1A8}">
      <dsp:nvSpPr>
        <dsp:cNvPr id="0" name=""/>
        <dsp:cNvSpPr/>
      </dsp:nvSpPr>
      <dsp:spPr>
        <a:xfrm>
          <a:off x="3968263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663A86-594C-4F0A-808B-B1B8B059975C}">
      <dsp:nvSpPr>
        <dsp:cNvPr id="0" name=""/>
        <dsp:cNvSpPr/>
      </dsp:nvSpPr>
      <dsp:spPr>
        <a:xfrm>
          <a:off x="4040326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AP9 Team</a:t>
          </a:r>
          <a:endParaRPr kumimoji="1" lang="ja-JP" altLang="en-US" sz="900" kern="1200"/>
        </a:p>
      </dsp:txBody>
      <dsp:txXfrm>
        <a:off x="4052388" y="1740803"/>
        <a:ext cx="624439" cy="387713"/>
      </dsp:txXfrm>
    </dsp:sp>
    <dsp:sp modelId="{4988C99F-6B1A-4D93-805B-64717509AD81}">
      <dsp:nvSpPr>
        <dsp:cNvPr id="0" name=""/>
        <dsp:cNvSpPr/>
      </dsp:nvSpPr>
      <dsp:spPr>
        <a:xfrm>
          <a:off x="3175575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</dsp:sp>
    <dsp:sp modelId="{4C5EB993-71C7-409E-BA61-22FF6DC79AC1}">
      <dsp:nvSpPr>
        <dsp:cNvPr id="0" name=""/>
        <dsp:cNvSpPr/>
      </dsp:nvSpPr>
      <dsp:spPr>
        <a:xfrm>
          <a:off x="3247638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TPGT00001</a:t>
          </a:r>
          <a:endParaRPr kumimoji="1" lang="ja-JP" altLang="en-US" sz="900" kern="1200"/>
        </a:p>
      </dsp:txBody>
      <dsp:txXfrm>
        <a:off x="3259700" y="2341265"/>
        <a:ext cx="624439" cy="387713"/>
      </dsp:txXfrm>
    </dsp:sp>
    <dsp:sp modelId="{DA99DE8A-2695-4D2C-BA87-13E11155D376}">
      <dsp:nvSpPr>
        <dsp:cNvPr id="0" name=""/>
        <dsp:cNvSpPr/>
      </dsp:nvSpPr>
      <dsp:spPr>
        <a:xfrm>
          <a:off x="3968263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</dsp:sp>
    <dsp:sp modelId="{2E71307D-824A-42B2-83FC-52FF1C1778E0}">
      <dsp:nvSpPr>
        <dsp:cNvPr id="0" name=""/>
        <dsp:cNvSpPr/>
      </dsp:nvSpPr>
      <dsp:spPr>
        <a:xfrm>
          <a:off x="4040326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TPGT00004</a:t>
          </a:r>
          <a:endParaRPr kumimoji="1" lang="ja-JP" altLang="en-US" sz="900" kern="1200"/>
        </a:p>
      </dsp:txBody>
      <dsp:txXfrm>
        <a:off x="4052388" y="2341265"/>
        <a:ext cx="624439" cy="387713"/>
      </dsp:txXfrm>
    </dsp:sp>
    <dsp:sp modelId="{B7C7C1E4-7B03-4AC4-9921-9D1A34288975}">
      <dsp:nvSpPr>
        <dsp:cNvPr id="0" name=""/>
        <dsp:cNvSpPr/>
      </dsp:nvSpPr>
      <dsp:spPr>
        <a:xfrm>
          <a:off x="4760952" y="2260743"/>
          <a:ext cx="648563" cy="411837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</dsp:sp>
    <dsp:sp modelId="{CFF528D3-12D9-4499-B827-141A34C75ABC}">
      <dsp:nvSpPr>
        <dsp:cNvPr id="0" name=""/>
        <dsp:cNvSpPr/>
      </dsp:nvSpPr>
      <dsp:spPr>
        <a:xfrm>
          <a:off x="4833014" y="232920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TPGT00005</a:t>
          </a:r>
          <a:endParaRPr kumimoji="1" lang="ja-JP" altLang="en-US" sz="900" kern="1200"/>
        </a:p>
      </dsp:txBody>
      <dsp:txXfrm>
        <a:off x="4845076" y="2341265"/>
        <a:ext cx="624439" cy="3877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B22791-32FB-431B-A9FC-F2D2AA97CE64}">
      <dsp:nvSpPr>
        <dsp:cNvPr id="0" name=""/>
        <dsp:cNvSpPr/>
      </dsp:nvSpPr>
      <dsp:spPr>
        <a:xfrm>
          <a:off x="3301684" y="1171427"/>
          <a:ext cx="178354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783548" y="128541"/>
              </a:lnTo>
              <a:lnTo>
                <a:pt x="1783548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D97D0-65FB-42A8-9812-4418C3F6CDB4}">
      <dsp:nvSpPr>
        <dsp:cNvPr id="0" name=""/>
        <dsp:cNvSpPr/>
      </dsp:nvSpPr>
      <dsp:spPr>
        <a:xfrm>
          <a:off x="4292545" y="2372350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83BF4-8E30-4544-BE2C-091F805BDE9A}">
      <dsp:nvSpPr>
        <dsp:cNvPr id="0" name=""/>
        <dsp:cNvSpPr/>
      </dsp:nvSpPr>
      <dsp:spPr>
        <a:xfrm>
          <a:off x="4246825" y="2372350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ACE3C-F3F1-49DA-9A2B-54EB086067EA}">
      <dsp:nvSpPr>
        <dsp:cNvPr id="0" name=""/>
        <dsp:cNvSpPr/>
      </dsp:nvSpPr>
      <dsp:spPr>
        <a:xfrm>
          <a:off x="3499857" y="2372350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9E7F0-93C3-41BE-8D48-359F5F6146AF}">
      <dsp:nvSpPr>
        <dsp:cNvPr id="0" name=""/>
        <dsp:cNvSpPr/>
      </dsp:nvSpPr>
      <dsp:spPr>
        <a:xfrm>
          <a:off x="4246825" y="177188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2DBEA-FE6A-4ACA-A5B2-BAAD58592100}">
      <dsp:nvSpPr>
        <dsp:cNvPr id="0" name=""/>
        <dsp:cNvSpPr/>
      </dsp:nvSpPr>
      <dsp:spPr>
        <a:xfrm>
          <a:off x="3301684" y="1171427"/>
          <a:ext cx="990860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990860" y="128541"/>
              </a:lnTo>
              <a:lnTo>
                <a:pt x="990860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58231-04F4-4B14-8808-1FF25720CD52}">
      <dsp:nvSpPr>
        <dsp:cNvPr id="0" name=""/>
        <dsp:cNvSpPr/>
      </dsp:nvSpPr>
      <dsp:spPr>
        <a:xfrm>
          <a:off x="1518136" y="2372350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189032" y="128541"/>
              </a:lnTo>
              <a:lnTo>
                <a:pt x="1189032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86DF7-EB13-494E-9F3E-A2D5771D5135}">
      <dsp:nvSpPr>
        <dsp:cNvPr id="0" name=""/>
        <dsp:cNvSpPr/>
      </dsp:nvSpPr>
      <dsp:spPr>
        <a:xfrm>
          <a:off x="1518136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5D736-D1F0-442F-B179-FE9F30BBE37B}">
      <dsp:nvSpPr>
        <dsp:cNvPr id="0" name=""/>
        <dsp:cNvSpPr/>
      </dsp:nvSpPr>
      <dsp:spPr>
        <a:xfrm>
          <a:off x="1121791" y="2372350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F1943-37E1-4172-8405-16027B76F155}">
      <dsp:nvSpPr>
        <dsp:cNvPr id="0" name=""/>
        <dsp:cNvSpPr/>
      </dsp:nvSpPr>
      <dsp:spPr>
        <a:xfrm>
          <a:off x="329103" y="2372350"/>
          <a:ext cx="1189032" cy="188623"/>
        </a:xfrm>
        <a:custGeom>
          <a:avLst/>
          <a:gdLst/>
          <a:ahLst/>
          <a:cxnLst/>
          <a:rect l="0" t="0" r="0" b="0"/>
          <a:pathLst>
            <a:path>
              <a:moveTo>
                <a:pt x="1189032" y="0"/>
              </a:moveTo>
              <a:lnTo>
                <a:pt x="1189032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923F7-3BD8-475C-84C3-0BAF9291DC40}">
      <dsp:nvSpPr>
        <dsp:cNvPr id="0" name=""/>
        <dsp:cNvSpPr/>
      </dsp:nvSpPr>
      <dsp:spPr>
        <a:xfrm>
          <a:off x="1472416" y="177188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E7CCB-1BF3-4629-8080-44FBC1E3340B}">
      <dsp:nvSpPr>
        <dsp:cNvPr id="0" name=""/>
        <dsp:cNvSpPr/>
      </dsp:nvSpPr>
      <dsp:spPr>
        <a:xfrm>
          <a:off x="1518136" y="1171427"/>
          <a:ext cx="1783548" cy="188623"/>
        </a:xfrm>
        <a:custGeom>
          <a:avLst/>
          <a:gdLst/>
          <a:ahLst/>
          <a:cxnLst/>
          <a:rect l="0" t="0" r="0" b="0"/>
          <a:pathLst>
            <a:path>
              <a:moveTo>
                <a:pt x="1783548" y="0"/>
              </a:moveTo>
              <a:lnTo>
                <a:pt x="178354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8FD79-1C67-461C-AAB4-58CA140EE102}">
      <dsp:nvSpPr>
        <dsp:cNvPr id="0" name=""/>
        <dsp:cNvSpPr/>
      </dsp:nvSpPr>
      <dsp:spPr>
        <a:xfrm>
          <a:off x="3255964" y="570966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CC15E-7BFA-45CC-BDAA-B353D49327FF}">
      <dsp:nvSpPr>
        <dsp:cNvPr id="0" name=""/>
        <dsp:cNvSpPr/>
      </dsp:nvSpPr>
      <dsp:spPr>
        <a:xfrm>
          <a:off x="2977403" y="159128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047705-2DEF-44A9-AC1B-1F7C6EC54E81}">
      <dsp:nvSpPr>
        <dsp:cNvPr id="0" name=""/>
        <dsp:cNvSpPr/>
      </dsp:nvSpPr>
      <dsp:spPr>
        <a:xfrm>
          <a:off x="3049465" y="227588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tpgscm</a:t>
          </a:r>
          <a:endParaRPr kumimoji="1" lang="ja-JP" altLang="en-US" sz="900" kern="1200"/>
        </a:p>
      </dsp:txBody>
      <dsp:txXfrm>
        <a:off x="3061527" y="239650"/>
        <a:ext cx="624439" cy="387713"/>
      </dsp:txXfrm>
    </dsp:sp>
    <dsp:sp modelId="{E3AC08BC-7D35-4A57-B754-AE5E7D20CD4B}">
      <dsp:nvSpPr>
        <dsp:cNvPr id="0" name=""/>
        <dsp:cNvSpPr/>
      </dsp:nvSpPr>
      <dsp:spPr>
        <a:xfrm>
          <a:off x="2977403" y="759590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A0D249-65D3-4665-B860-9FF8D58EA216}">
      <dsp:nvSpPr>
        <dsp:cNvPr id="0" name=""/>
        <dsp:cNvSpPr/>
      </dsp:nvSpPr>
      <dsp:spPr>
        <a:xfrm>
          <a:off x="3049465" y="82804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tpgorg</a:t>
          </a:r>
          <a:endParaRPr kumimoji="1" lang="ja-JP" altLang="en-US" sz="900" kern="1200"/>
        </a:p>
      </dsp:txBody>
      <dsp:txXfrm>
        <a:off x="3061527" y="840111"/>
        <a:ext cx="624439" cy="387713"/>
      </dsp:txXfrm>
    </dsp:sp>
    <dsp:sp modelId="{798BD6F7-662B-4CA0-A0F8-825669AF1FC2}">
      <dsp:nvSpPr>
        <dsp:cNvPr id="0" name=""/>
        <dsp:cNvSpPr/>
      </dsp:nvSpPr>
      <dsp:spPr>
        <a:xfrm>
          <a:off x="1193854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043DF8-3F69-4788-850B-B53714565EB1}">
      <dsp:nvSpPr>
        <dsp:cNvPr id="0" name=""/>
        <dsp:cNvSpPr/>
      </dsp:nvSpPr>
      <dsp:spPr>
        <a:xfrm>
          <a:off x="1265917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Gemin</a:t>
          </a:r>
          <a:endParaRPr kumimoji="1" lang="ja-JP" altLang="en-US" sz="900" kern="1200"/>
        </a:p>
      </dsp:txBody>
      <dsp:txXfrm>
        <a:off x="1277979" y="1440572"/>
        <a:ext cx="624439" cy="387713"/>
      </dsp:txXfrm>
    </dsp:sp>
    <dsp:sp modelId="{AC06654C-BD93-4EF0-A365-4A2592E23E36}">
      <dsp:nvSpPr>
        <dsp:cNvPr id="0" name=""/>
        <dsp:cNvSpPr/>
      </dsp:nvSpPr>
      <dsp:spPr>
        <a:xfrm>
          <a:off x="1193854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2DE475-50EA-438B-B77F-9A148B1B8E70}">
      <dsp:nvSpPr>
        <dsp:cNvPr id="0" name=""/>
        <dsp:cNvSpPr/>
      </dsp:nvSpPr>
      <dsp:spPr>
        <a:xfrm>
          <a:off x="1265917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Gemini</a:t>
          </a:r>
          <a:r>
            <a:rPr kumimoji="1" lang="ja-JP" altLang="en-US" sz="900" kern="1200"/>
            <a:t> </a:t>
          </a:r>
          <a:r>
            <a:rPr kumimoji="1" lang="en-US" altLang="ja-JP" sz="900" kern="1200"/>
            <a:t>BE</a:t>
          </a:r>
          <a:r>
            <a:rPr kumimoji="1" lang="ja-JP" altLang="en-US" sz="900" kern="1200"/>
            <a:t> </a:t>
          </a:r>
          <a:r>
            <a:rPr kumimoji="1" lang="en-US" altLang="ja-JP" sz="900" kern="1200"/>
            <a:t>Team</a:t>
          </a:r>
          <a:endParaRPr kumimoji="1" lang="ja-JP" altLang="en-US" sz="900" kern="1200"/>
        </a:p>
      </dsp:txBody>
      <dsp:txXfrm>
        <a:off x="1277979" y="2041034"/>
        <a:ext cx="624439" cy="387713"/>
      </dsp:txXfrm>
    </dsp:sp>
    <dsp:sp modelId="{1B58D98A-8049-404D-B44A-544738DE2C7C}">
      <dsp:nvSpPr>
        <dsp:cNvPr id="0" name=""/>
        <dsp:cNvSpPr/>
      </dsp:nvSpPr>
      <dsp:spPr>
        <a:xfrm>
          <a:off x="4822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E6184F3-0177-4D85-B8AC-F9086A58E421}">
      <dsp:nvSpPr>
        <dsp:cNvPr id="0" name=""/>
        <dsp:cNvSpPr/>
      </dsp:nvSpPr>
      <dsp:spPr>
        <a:xfrm>
          <a:off x="76884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TPGT00001</a:t>
          </a:r>
          <a:endParaRPr kumimoji="1" lang="ja-JP" altLang="en-US" sz="900" kern="1200"/>
        </a:p>
      </dsp:txBody>
      <dsp:txXfrm>
        <a:off x="88946" y="2641495"/>
        <a:ext cx="624439" cy="387713"/>
      </dsp:txXfrm>
    </dsp:sp>
    <dsp:sp modelId="{564B2262-A884-451E-9C3E-D6BE71C8C070}">
      <dsp:nvSpPr>
        <dsp:cNvPr id="0" name=""/>
        <dsp:cNvSpPr/>
      </dsp:nvSpPr>
      <dsp:spPr>
        <a:xfrm>
          <a:off x="797510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ECF5D4A0-2234-49C2-8E83-F1D564A77A33}">
      <dsp:nvSpPr>
        <dsp:cNvPr id="0" name=""/>
        <dsp:cNvSpPr/>
      </dsp:nvSpPr>
      <dsp:spPr>
        <a:xfrm>
          <a:off x="869572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TPGT00002</a:t>
          </a:r>
          <a:endParaRPr kumimoji="1" lang="ja-JP" altLang="en-US" sz="900" kern="1200"/>
        </a:p>
      </dsp:txBody>
      <dsp:txXfrm>
        <a:off x="881634" y="2641495"/>
        <a:ext cx="624439" cy="387713"/>
      </dsp:txXfrm>
    </dsp:sp>
    <dsp:sp modelId="{4D647D39-0FCD-4FBB-9D92-70D67AF05E9D}">
      <dsp:nvSpPr>
        <dsp:cNvPr id="0" name=""/>
        <dsp:cNvSpPr/>
      </dsp:nvSpPr>
      <dsp:spPr>
        <a:xfrm>
          <a:off x="1590198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8EAEFBED-ABC4-4170-ADC3-D382E0A2EEC9}">
      <dsp:nvSpPr>
        <dsp:cNvPr id="0" name=""/>
        <dsp:cNvSpPr/>
      </dsp:nvSpPr>
      <dsp:spPr>
        <a:xfrm>
          <a:off x="1662261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TPGT00003</a:t>
          </a:r>
          <a:endParaRPr kumimoji="1" lang="ja-JP" altLang="en-US" sz="900" kern="1200"/>
        </a:p>
      </dsp:txBody>
      <dsp:txXfrm>
        <a:off x="1674323" y="2641495"/>
        <a:ext cx="624439" cy="387713"/>
      </dsp:txXfrm>
    </dsp:sp>
    <dsp:sp modelId="{E750EFCE-021A-425B-89F6-A8D28960FCB6}">
      <dsp:nvSpPr>
        <dsp:cNvPr id="0" name=""/>
        <dsp:cNvSpPr/>
      </dsp:nvSpPr>
      <dsp:spPr>
        <a:xfrm>
          <a:off x="2382887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E06C9A93-3E51-401E-9054-4253A767C717}">
      <dsp:nvSpPr>
        <dsp:cNvPr id="0" name=""/>
        <dsp:cNvSpPr/>
      </dsp:nvSpPr>
      <dsp:spPr>
        <a:xfrm>
          <a:off x="2454949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TPGK00001</a:t>
          </a:r>
          <a:endParaRPr kumimoji="1" lang="ja-JP" altLang="en-US" sz="900" kern="1200"/>
        </a:p>
      </dsp:txBody>
      <dsp:txXfrm>
        <a:off x="2467011" y="2641495"/>
        <a:ext cx="624439" cy="387713"/>
      </dsp:txXfrm>
    </dsp:sp>
    <dsp:sp modelId="{1B811B53-4578-4D1B-A8C5-DF6E866AC1A8}">
      <dsp:nvSpPr>
        <dsp:cNvPr id="0" name=""/>
        <dsp:cNvSpPr/>
      </dsp:nvSpPr>
      <dsp:spPr>
        <a:xfrm>
          <a:off x="3968263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663A86-594C-4F0A-808B-B1B8B059975C}">
      <dsp:nvSpPr>
        <dsp:cNvPr id="0" name=""/>
        <dsp:cNvSpPr/>
      </dsp:nvSpPr>
      <dsp:spPr>
        <a:xfrm>
          <a:off x="4040326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AP9</a:t>
          </a:r>
          <a:endParaRPr kumimoji="1" lang="ja-JP" altLang="en-US" sz="900" kern="1200"/>
        </a:p>
      </dsp:txBody>
      <dsp:txXfrm>
        <a:off x="4052388" y="1440572"/>
        <a:ext cx="624439" cy="387713"/>
      </dsp:txXfrm>
    </dsp:sp>
    <dsp:sp modelId="{DD2157EA-DF9C-4178-AB9C-B7B7EB8B9F55}">
      <dsp:nvSpPr>
        <dsp:cNvPr id="0" name=""/>
        <dsp:cNvSpPr/>
      </dsp:nvSpPr>
      <dsp:spPr>
        <a:xfrm>
          <a:off x="3968263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</dsp:sp>
    <dsp:sp modelId="{A483C49F-56A6-4683-AE4C-DBD32B3FD4B2}">
      <dsp:nvSpPr>
        <dsp:cNvPr id="0" name=""/>
        <dsp:cNvSpPr/>
      </dsp:nvSpPr>
      <dsp:spPr>
        <a:xfrm>
          <a:off x="4040326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AP9</a:t>
          </a:r>
          <a:r>
            <a:rPr kumimoji="1" lang="ja-JP" altLang="en-US" sz="900" kern="1200"/>
            <a:t> </a:t>
          </a:r>
          <a:r>
            <a:rPr kumimoji="1" lang="en-US" altLang="ja-JP" sz="900" kern="1200"/>
            <a:t>Team</a:t>
          </a:r>
          <a:endParaRPr kumimoji="1" lang="ja-JP" altLang="en-US" sz="900" kern="1200"/>
        </a:p>
      </dsp:txBody>
      <dsp:txXfrm>
        <a:off x="4052388" y="2041034"/>
        <a:ext cx="624439" cy="387713"/>
      </dsp:txXfrm>
    </dsp:sp>
    <dsp:sp modelId="{EA076A4A-DFA6-4D1A-B674-BDE3DCE69ECF}">
      <dsp:nvSpPr>
        <dsp:cNvPr id="0" name=""/>
        <dsp:cNvSpPr/>
      </dsp:nvSpPr>
      <dsp:spPr>
        <a:xfrm>
          <a:off x="3175575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7CC9E068-B627-4319-9738-8AD7BE82CDC7}">
      <dsp:nvSpPr>
        <dsp:cNvPr id="0" name=""/>
        <dsp:cNvSpPr/>
      </dsp:nvSpPr>
      <dsp:spPr>
        <a:xfrm>
          <a:off x="3247638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TPGT00001</a:t>
          </a:r>
          <a:endParaRPr kumimoji="1" lang="ja-JP" altLang="en-US" sz="900" kern="1200"/>
        </a:p>
      </dsp:txBody>
      <dsp:txXfrm>
        <a:off x="3259700" y="2641495"/>
        <a:ext cx="624439" cy="387713"/>
      </dsp:txXfrm>
    </dsp:sp>
    <dsp:sp modelId="{58CA2519-A444-49E0-8E94-B1DACDC3BDC9}">
      <dsp:nvSpPr>
        <dsp:cNvPr id="0" name=""/>
        <dsp:cNvSpPr/>
      </dsp:nvSpPr>
      <dsp:spPr>
        <a:xfrm>
          <a:off x="3968263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ED9E0E05-F020-4C6F-9417-00191A4DFB2A}">
      <dsp:nvSpPr>
        <dsp:cNvPr id="0" name=""/>
        <dsp:cNvSpPr/>
      </dsp:nvSpPr>
      <dsp:spPr>
        <a:xfrm>
          <a:off x="4040326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TPGT00003</a:t>
          </a:r>
          <a:endParaRPr kumimoji="1" lang="ja-JP" altLang="en-US" sz="900" kern="1200"/>
        </a:p>
      </dsp:txBody>
      <dsp:txXfrm>
        <a:off x="4052388" y="2641495"/>
        <a:ext cx="624439" cy="387713"/>
      </dsp:txXfrm>
    </dsp:sp>
    <dsp:sp modelId="{00D67A91-AEE8-4DDD-A6B3-77D916E808D6}">
      <dsp:nvSpPr>
        <dsp:cNvPr id="0" name=""/>
        <dsp:cNvSpPr/>
      </dsp:nvSpPr>
      <dsp:spPr>
        <a:xfrm>
          <a:off x="4760952" y="2560974"/>
          <a:ext cx="648563" cy="41183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37176D9E-7304-41B3-8DF3-7F084EEAE500}">
      <dsp:nvSpPr>
        <dsp:cNvPr id="0" name=""/>
        <dsp:cNvSpPr/>
      </dsp:nvSpPr>
      <dsp:spPr>
        <a:xfrm>
          <a:off x="4833014" y="2629433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TPGT00004</a:t>
          </a:r>
          <a:endParaRPr kumimoji="1" lang="ja-JP" altLang="en-US" sz="900" kern="1200"/>
        </a:p>
      </dsp:txBody>
      <dsp:txXfrm>
        <a:off x="4845076" y="2641495"/>
        <a:ext cx="624439" cy="387713"/>
      </dsp:txXfrm>
    </dsp:sp>
    <dsp:sp modelId="{5CD77B9C-FB90-4E64-BE08-BD4BC7F86F9A}">
      <dsp:nvSpPr>
        <dsp:cNvPr id="0" name=""/>
        <dsp:cNvSpPr/>
      </dsp:nvSpPr>
      <dsp:spPr>
        <a:xfrm>
          <a:off x="4760952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55263C-F6B5-4293-B09F-809E0D006AA9}">
      <dsp:nvSpPr>
        <dsp:cNvPr id="0" name=""/>
        <dsp:cNvSpPr/>
      </dsp:nvSpPr>
      <dsp:spPr>
        <a:xfrm>
          <a:off x="4833014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900" kern="1200"/>
            <a:t>...</a:t>
          </a:r>
          <a:endParaRPr kumimoji="1" lang="ja-JP" altLang="en-US" sz="900" kern="1200"/>
        </a:p>
      </dsp:txBody>
      <dsp:txXfrm>
        <a:off x="4845076" y="1440572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08AD63-F465-4F74-ABA2-294EEC47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3</TotalTime>
  <Pages>13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P2010016</dc:creator>
  <cp:keywords/>
  <cp:lastModifiedBy>P2010016</cp:lastModifiedBy>
  <cp:revision>4</cp:revision>
  <dcterms:created xsi:type="dcterms:W3CDTF">2015-10-13T01:45:00Z</dcterms:created>
  <dcterms:modified xsi:type="dcterms:W3CDTF">2017-03-24T02:13:00Z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